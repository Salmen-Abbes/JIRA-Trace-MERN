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2A" w:rsidRPr="00DF0363" w:rsidRDefault="00334A2A" w:rsidP="0CA6B88E">
      <w:pPr>
        <w:tabs>
          <w:tab w:val="left" w:pos="4320"/>
          <w:tab w:val="left" w:pos="8640"/>
        </w:tabs>
        <w:spacing w:after="0"/>
        <w:jc w:val="right"/>
        <w:rPr>
          <w:rFonts w:ascii="Arial" w:hAnsi="Arial" w:cs="Arial"/>
          <w:b/>
          <w:bCs/>
          <w:sz w:val="48"/>
          <w:szCs w:val="48"/>
        </w:rPr>
      </w:pPr>
    </w:p>
    <w:p w:rsidR="00334A2A" w:rsidRPr="00DF0363" w:rsidRDefault="00334A2A" w:rsidP="00871C61">
      <w:pPr>
        <w:tabs>
          <w:tab w:val="left" w:pos="4320"/>
          <w:tab w:val="left" w:pos="8640"/>
        </w:tabs>
        <w:spacing w:after="0"/>
        <w:jc w:val="center"/>
        <w:rPr>
          <w:rFonts w:ascii="Arial" w:hAnsi="Arial" w:cs="Arial"/>
          <w:b/>
          <w:sz w:val="48"/>
          <w:szCs w:val="48"/>
        </w:rPr>
      </w:pPr>
    </w:p>
    <w:sdt>
      <w:sdtPr>
        <w:rPr>
          <w:rFonts w:ascii="Arial" w:hAnsi="Arial" w:cs="Arial"/>
          <w:b/>
          <w:sz w:val="48"/>
          <w:szCs w:val="48"/>
        </w:rPr>
        <w:alias w:val="Title"/>
        <w:tag w:val=""/>
        <w:id w:val="-74908585"/>
        <w:placeholder>
          <w:docPart w:val="C1458F22083B426F9D40B04F6EAA1A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20913" w:rsidRPr="00DF0363" w:rsidRDefault="004B3B98" w:rsidP="00871C61">
          <w:pPr>
            <w:tabs>
              <w:tab w:val="left" w:pos="4320"/>
              <w:tab w:val="left" w:pos="8640"/>
            </w:tabs>
            <w:spacing w:after="0"/>
            <w:jc w:val="center"/>
            <w:rPr>
              <w:rFonts w:ascii="Arial" w:hAnsi="Arial" w:cs="Arial"/>
              <w:b/>
              <w:sz w:val="48"/>
              <w:szCs w:val="48"/>
            </w:rPr>
          </w:pPr>
          <w:r>
            <w:rPr>
              <w:rFonts w:ascii="Arial" w:hAnsi="Arial" w:cs="Arial"/>
              <w:b/>
              <w:sz w:val="48"/>
              <w:szCs w:val="48"/>
            </w:rPr>
            <w:t>Software Detail Design Template</w:t>
          </w:r>
        </w:p>
      </w:sdtContent>
    </w:sdt>
    <w:p w:rsidR="00334A2A" w:rsidRPr="00DF0363" w:rsidRDefault="00334A2A" w:rsidP="00871C61">
      <w:pPr>
        <w:tabs>
          <w:tab w:val="left" w:pos="4320"/>
          <w:tab w:val="left" w:pos="8640"/>
        </w:tabs>
        <w:spacing w:after="0"/>
        <w:jc w:val="center"/>
        <w:rPr>
          <w:rFonts w:ascii="Arial" w:hAnsi="Arial" w:cs="Arial"/>
          <w:b/>
          <w:sz w:val="48"/>
          <w:szCs w:val="48"/>
        </w:rPr>
      </w:pPr>
    </w:p>
    <w:p w:rsidR="00CE3531" w:rsidRPr="00DF0363" w:rsidRDefault="00CE3531" w:rsidP="00871C61">
      <w:pPr>
        <w:tabs>
          <w:tab w:val="left" w:pos="4320"/>
          <w:tab w:val="left" w:pos="8640"/>
        </w:tabs>
        <w:spacing w:after="0"/>
        <w:jc w:val="center"/>
        <w:rPr>
          <w:rFonts w:ascii="Arial" w:hAnsi="Arial" w:cs="Arial"/>
          <w:b/>
          <w:sz w:val="48"/>
          <w:szCs w:val="48"/>
        </w:rPr>
      </w:pPr>
    </w:p>
    <w:sdt>
      <w:sdtPr>
        <w:rPr>
          <w:rFonts w:ascii="Arial" w:hAnsi="Arial" w:cs="Arial"/>
          <w:b/>
          <w:bCs/>
          <w:sz w:val="36"/>
          <w:szCs w:val="36"/>
        </w:rPr>
        <w:alias w:val="Subject"/>
        <w:tag w:val=""/>
        <w:id w:val="-2036492704"/>
        <w:placeholder>
          <w:docPart w:val="23FBC4E7AE894F7395B3F3D5A3C891B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07812" w:rsidRPr="00DF0363" w:rsidRDefault="00936984" w:rsidP="00334A2A">
          <w:pPr>
            <w:tabs>
              <w:tab w:val="left" w:pos="4320"/>
              <w:tab w:val="left" w:pos="8640"/>
            </w:tabs>
            <w:spacing w:before="120" w:after="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CPDP</w:t>
          </w:r>
          <w:r w:rsidR="00AE43B3">
            <w:rPr>
              <w:rFonts w:ascii="Arial" w:hAnsi="Arial" w:cs="Arial"/>
              <w:b/>
              <w:bCs/>
              <w:sz w:val="36"/>
              <w:szCs w:val="36"/>
            </w:rPr>
            <w:t xml:space="preserve"> 1.0</w:t>
          </w:r>
        </w:p>
      </w:sdtContent>
    </w:sdt>
    <w:p w:rsidR="4169E400" w:rsidRPr="00DF0363" w:rsidRDefault="4169E400" w:rsidP="00CE3531">
      <w:pPr>
        <w:tabs>
          <w:tab w:val="left" w:pos="4320"/>
          <w:tab w:val="left" w:pos="8640"/>
        </w:tabs>
        <w:spacing w:before="120" w:after="0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b/>
          <w:bCs/>
          <w:sz w:val="36"/>
          <w:szCs w:val="36"/>
        </w:rPr>
        <w:alias w:val="Category"/>
        <w:tag w:val=""/>
        <w:id w:val="1376277009"/>
        <w:placeholder>
          <w:docPart w:val="6A2E0802B9924319BF87AF7A2453D5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3670E8" w:rsidRPr="00DF0363" w:rsidRDefault="00EB17D3" w:rsidP="003670E8">
          <w:pPr>
            <w:tabs>
              <w:tab w:val="left" w:pos="4320"/>
              <w:tab w:val="left" w:pos="8640"/>
            </w:tabs>
            <w:spacing w:before="120" w:after="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Process Document</w:t>
          </w:r>
        </w:p>
      </w:sdtContent>
    </w:sdt>
    <w:p w:rsidR="00283AAD" w:rsidRPr="00DF0363" w:rsidRDefault="00283AAD" w:rsidP="003670E8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b/>
          <w:bCs/>
          <w:sz w:val="36"/>
          <w:szCs w:val="36"/>
        </w:rPr>
        <w:alias w:val="Keywords"/>
        <w:tag w:val=""/>
        <w:id w:val="1067003146"/>
        <w:placeholder>
          <w:docPart w:val="B422D5EB14BE4F0BB330CE3A5F9E245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3670E8" w:rsidRPr="00DF0363" w:rsidRDefault="00CC78DA" w:rsidP="00EF1396">
          <w:pPr>
            <w:tabs>
              <w:tab w:val="left" w:pos="4320"/>
              <w:tab w:val="left" w:pos="8640"/>
            </w:tabs>
            <w:spacing w:before="120" w:after="0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DF0363">
            <w:rPr>
              <w:rFonts w:ascii="Arial" w:hAnsi="Arial" w:cs="Arial"/>
              <w:b/>
              <w:bCs/>
              <w:sz w:val="36"/>
              <w:szCs w:val="36"/>
            </w:rPr>
            <w:t>&lt;</w:t>
          </w:r>
          <w:r w:rsidR="00283AAD" w:rsidRPr="00DF0363">
            <w:rPr>
              <w:rFonts w:ascii="Arial" w:hAnsi="Arial" w:cs="Arial"/>
              <w:b/>
              <w:bCs/>
              <w:sz w:val="36"/>
              <w:szCs w:val="36"/>
            </w:rPr>
            <w:t>Control Number</w:t>
          </w:r>
          <w:r w:rsidR="003670E8" w:rsidRPr="00DF0363">
            <w:rPr>
              <w:rFonts w:ascii="Arial" w:hAnsi="Arial" w:cs="Arial"/>
              <w:b/>
              <w:bCs/>
              <w:sz w:val="36"/>
              <w:szCs w:val="36"/>
            </w:rPr>
            <w:t>&gt;</w:t>
          </w:r>
        </w:p>
      </w:sdtContent>
    </w:sdt>
    <w:p w:rsidR="00EF1396" w:rsidRPr="00DF0363" w:rsidRDefault="00EF1396" w:rsidP="00EF1396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283E9A" w:rsidRPr="00DF0363" w:rsidRDefault="00C76C3F" w:rsidP="00283E9A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>Revision</w:t>
      </w:r>
      <w:r w:rsidR="00554779" w:rsidRPr="00DF0363">
        <w:rPr>
          <w:rFonts w:ascii="Arial" w:hAnsi="Arial" w:cs="Arial"/>
          <w:b/>
          <w:bCs/>
          <w:sz w:val="36"/>
          <w:szCs w:val="36"/>
        </w:rPr>
        <w:t xml:space="preserve">: </w:t>
      </w:r>
      <w:bookmarkStart w:id="0" w:name="DocumentRevision"/>
      <w:sdt>
        <w:sdtPr>
          <w:rPr>
            <w:rFonts w:ascii="Arial" w:hAnsi="Arial" w:cs="Arial"/>
            <w:b/>
            <w:bCs/>
            <w:sz w:val="36"/>
            <w:szCs w:val="36"/>
          </w:rPr>
          <w:id w:val="1314444635"/>
          <w:placeholder>
            <w:docPart w:val="DefaultPlaceholder_-1854013440"/>
          </w:placeholder>
          <w:text/>
        </w:sdtPr>
        <w:sdtContent>
          <w:r w:rsidR="00805CBC" w:rsidRPr="00DF0363">
            <w:rPr>
              <w:rFonts w:ascii="Arial" w:hAnsi="Arial" w:cs="Arial"/>
              <w:b/>
              <w:bCs/>
              <w:sz w:val="36"/>
              <w:szCs w:val="36"/>
            </w:rPr>
            <w:t>&lt;0.</w:t>
          </w:r>
          <w:r w:rsidR="00AD111F" w:rsidRPr="00DF0363">
            <w:rPr>
              <w:rFonts w:ascii="Arial" w:hAnsi="Arial" w:cs="Arial"/>
              <w:b/>
              <w:bCs/>
              <w:sz w:val="36"/>
              <w:szCs w:val="36"/>
            </w:rPr>
            <w:t>0</w:t>
          </w:r>
          <w:r w:rsidR="00805CBC" w:rsidRPr="00DF0363">
            <w:rPr>
              <w:rFonts w:ascii="Arial" w:hAnsi="Arial" w:cs="Arial"/>
              <w:b/>
              <w:bCs/>
              <w:sz w:val="36"/>
              <w:szCs w:val="36"/>
            </w:rPr>
            <w:t>&gt;</w:t>
          </w:r>
        </w:sdtContent>
      </w:sdt>
      <w:bookmarkEnd w:id="0"/>
    </w:p>
    <w:p w:rsidR="00C627B7" w:rsidRPr="00DF0363" w:rsidRDefault="00C627B7" w:rsidP="00283E9A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E74988" w:rsidRPr="00DF0363" w:rsidRDefault="00C25B75" w:rsidP="00E74988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 xml:space="preserve">Release Date: </w:t>
      </w:r>
      <w:sdt>
        <w:sdtPr>
          <w:rPr>
            <w:rFonts w:ascii="Arial" w:hAnsi="Arial" w:cs="Arial"/>
            <w:b/>
            <w:bCs/>
            <w:sz w:val="36"/>
            <w:szCs w:val="36"/>
          </w:rPr>
          <w:alias w:val="Publish Date"/>
          <w:tag w:val=""/>
          <w:id w:val="259809234"/>
          <w:placeholder>
            <w:docPart w:val="AEBBB001490C490CB7C158DB61EFFA1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7-08T00:00:00Z">
            <w:dateFormat w:val="ddMMMyy"/>
            <w:lid w:val="en-US"/>
            <w:storeMappedDataAs w:val="dateTime"/>
            <w:calendar w:val="gregorian"/>
          </w:date>
        </w:sdtPr>
        <w:sdtContent>
          <w:r w:rsidR="00103235">
            <w:rPr>
              <w:rFonts w:ascii="Arial" w:hAnsi="Arial" w:cs="Arial"/>
              <w:b/>
              <w:bCs/>
              <w:sz w:val="36"/>
              <w:szCs w:val="36"/>
            </w:rPr>
            <w:t>08Jul</w:t>
          </w:r>
          <w:r w:rsidR="00D06894" w:rsidRPr="00DF0363">
            <w:rPr>
              <w:rFonts w:ascii="Arial" w:hAnsi="Arial" w:cs="Arial"/>
              <w:b/>
              <w:bCs/>
              <w:sz w:val="36"/>
              <w:szCs w:val="36"/>
            </w:rPr>
            <w:t>2</w:t>
          </w:r>
          <w:r w:rsidR="00936984">
            <w:rPr>
              <w:rFonts w:ascii="Arial" w:hAnsi="Arial" w:cs="Arial"/>
              <w:b/>
              <w:bCs/>
              <w:sz w:val="36"/>
              <w:szCs w:val="36"/>
            </w:rPr>
            <w:t>2</w:t>
          </w:r>
        </w:sdtContent>
      </w:sdt>
    </w:p>
    <w:p w:rsidR="00EF1396" w:rsidRPr="00DF0363" w:rsidRDefault="00EF1396" w:rsidP="00283E9A">
      <w:pPr>
        <w:tabs>
          <w:tab w:val="left" w:pos="4320"/>
          <w:tab w:val="left" w:pos="8640"/>
        </w:tabs>
        <w:spacing w:before="120" w:after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DB4ACB" w:rsidRPr="00DF0363" w:rsidRDefault="00DB4ACB" w:rsidP="009111EA">
      <w:pPr>
        <w:tabs>
          <w:tab w:val="left" w:pos="4320"/>
          <w:tab w:val="left" w:pos="8640"/>
        </w:tabs>
        <w:spacing w:before="120" w:after="360"/>
        <w:jc w:val="center"/>
        <w:rPr>
          <w:rFonts w:ascii="Arial" w:hAnsi="Arial" w:cs="Arial"/>
          <w:b/>
          <w:bCs/>
          <w:strike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 xml:space="preserve">Status: </w:t>
      </w:r>
      <w:sdt>
        <w:sdtPr>
          <w:rPr>
            <w:rFonts w:ascii="Arial" w:hAnsi="Arial" w:cs="Arial"/>
            <w:b/>
            <w:bCs/>
            <w:i/>
            <w:iCs/>
            <w:sz w:val="36"/>
            <w:szCs w:val="36"/>
          </w:rPr>
          <w:alias w:val="Status"/>
          <w:tag w:val=""/>
          <w:id w:val="-1990698636"/>
          <w:placeholder>
            <w:docPart w:val="DA085D9A14824AE4B1F8B298F9F9CF3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BD054A" w:rsidRPr="00DF0363">
            <w:rPr>
              <w:rFonts w:ascii="Arial" w:hAnsi="Arial" w:cs="Arial"/>
              <w:b/>
              <w:bCs/>
              <w:i/>
              <w:iCs/>
              <w:sz w:val="36"/>
              <w:szCs w:val="36"/>
            </w:rPr>
            <w:t>Draft</w:t>
          </w:r>
        </w:sdtContent>
      </w:sdt>
    </w:p>
    <w:p w:rsidR="003146A5" w:rsidRPr="00DF0363" w:rsidRDefault="00231314" w:rsidP="00597D89">
      <w:pPr>
        <w:tabs>
          <w:tab w:val="left" w:pos="1140"/>
          <w:tab w:val="left" w:pos="4320"/>
          <w:tab w:val="left" w:pos="8640"/>
        </w:tabs>
        <w:spacing w:line="480" w:lineRule="auto"/>
        <w:rPr>
          <w:rFonts w:ascii="Arial" w:hAnsi="Arial" w:cs="Arial"/>
          <w:b/>
          <w:sz w:val="24"/>
        </w:rPr>
      </w:pPr>
      <w:r w:rsidRPr="00DF0363">
        <w:rPr>
          <w:rFonts w:ascii="Arial" w:hAnsi="Arial" w:cs="Arial"/>
          <w:b/>
          <w:sz w:val="24"/>
        </w:rPr>
        <w:tab/>
      </w:r>
      <w:r w:rsidRPr="00DF0363">
        <w:rPr>
          <w:rFonts w:ascii="Arial" w:hAnsi="Arial" w:cs="Arial"/>
          <w:b/>
          <w:sz w:val="24"/>
        </w:rPr>
        <w:tab/>
      </w:r>
    </w:p>
    <w:p w:rsidR="007E0373" w:rsidRPr="00DF0363" w:rsidRDefault="007E0373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:rsidR="003146A5" w:rsidRPr="00DF0363" w:rsidRDefault="003146A5" w:rsidP="009111EA">
      <w:pPr>
        <w:tabs>
          <w:tab w:val="left" w:pos="4320"/>
          <w:tab w:val="left" w:pos="8640"/>
        </w:tabs>
        <w:spacing w:before="960"/>
        <w:jc w:val="center"/>
        <w:rPr>
          <w:rFonts w:ascii="Arial" w:hAnsi="Arial" w:cs="Arial"/>
          <w:b/>
          <w:bCs/>
          <w:sz w:val="36"/>
          <w:szCs w:val="36"/>
        </w:rPr>
      </w:pPr>
      <w:r w:rsidRPr="00DF0363">
        <w:rPr>
          <w:rFonts w:ascii="Arial" w:hAnsi="Arial" w:cs="Arial"/>
          <w:b/>
          <w:bCs/>
          <w:sz w:val="36"/>
          <w:szCs w:val="36"/>
        </w:rPr>
        <w:t>Prepared By:</w:t>
      </w:r>
    </w:p>
    <w:sdt>
      <w:sdtPr>
        <w:rPr>
          <w:rFonts w:ascii="Arial" w:hAnsi="Arial" w:cs="Arial"/>
          <w:b/>
          <w:bCs/>
          <w:sz w:val="28"/>
          <w:szCs w:val="28"/>
        </w:rPr>
        <w:alias w:val="Author"/>
        <w:tag w:val=""/>
        <w:id w:val="1713765041"/>
        <w:placeholder>
          <w:docPart w:val="B82DFF1AC96E405E8511CEA1AFA621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9A4CB4" w:rsidRPr="00DF0363" w:rsidRDefault="00AE43B3" w:rsidP="00BF1FF0">
          <w:pPr>
            <w:tabs>
              <w:tab w:val="left" w:pos="4320"/>
              <w:tab w:val="left" w:pos="8640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Rahma Fk</w:t>
          </w:r>
          <w:r w:rsidR="00103235">
            <w:rPr>
              <w:rFonts w:ascii="Arial" w:hAnsi="Arial" w:cs="Arial"/>
              <w:b/>
              <w:bCs/>
              <w:sz w:val="28"/>
              <w:szCs w:val="28"/>
            </w:rPr>
            <w:t>a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ier</w:t>
          </w:r>
        </w:p>
      </w:sdtContent>
    </w:sdt>
    <w:p w:rsidR="00CF0B3D" w:rsidRPr="00DF0363" w:rsidRDefault="00CF0B3D" w:rsidP="00BF1FF0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24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3365CE" w:rsidRPr="00DF0363" w:rsidRDefault="003365CE">
      <w:pPr>
        <w:spacing w:after="0"/>
        <w:rPr>
          <w:rFonts w:ascii="Arial" w:hAnsi="Arial" w:cs="Arial"/>
          <w:sz w:val="23"/>
          <w:szCs w:val="23"/>
        </w:rPr>
      </w:pPr>
      <w:r w:rsidRPr="00DF0363">
        <w:rPr>
          <w:rFonts w:ascii="Arial" w:hAnsi="Arial" w:cs="Arial"/>
          <w:sz w:val="23"/>
          <w:szCs w:val="23"/>
        </w:rPr>
        <w:br w:type="page"/>
      </w:r>
    </w:p>
    <w:p w:rsidR="0084029B" w:rsidRPr="00DF0363" w:rsidRDefault="0084029B" w:rsidP="0084029B">
      <w:pPr>
        <w:spacing w:after="0"/>
        <w:ind w:left="3456"/>
        <w:rPr>
          <w:rFonts w:ascii="Arial" w:hAnsi="Arial" w:cs="Arial"/>
          <w:b/>
          <w:sz w:val="23"/>
        </w:rPr>
      </w:pPr>
    </w:p>
    <w:p w:rsidR="0084029B" w:rsidRPr="00DF0363" w:rsidRDefault="0084029B" w:rsidP="00C25B75">
      <w:pPr>
        <w:spacing w:after="0"/>
        <w:jc w:val="center"/>
        <w:rPr>
          <w:rFonts w:ascii="Arial" w:hAnsi="Arial" w:cs="Arial"/>
          <w:b/>
          <w:szCs w:val="20"/>
        </w:rPr>
      </w:pPr>
      <w:r w:rsidRPr="00DF0363">
        <w:rPr>
          <w:rFonts w:ascii="Arial" w:hAnsi="Arial" w:cs="Arial"/>
          <w:b/>
          <w:szCs w:val="20"/>
        </w:rPr>
        <w:t>PREFACE</w:t>
      </w:r>
    </w:p>
    <w:p w:rsidR="0084029B" w:rsidRPr="00DF0363" w:rsidRDefault="0084029B" w:rsidP="0084029B">
      <w:pPr>
        <w:spacing w:after="0"/>
        <w:rPr>
          <w:rFonts w:ascii="Arial" w:hAnsi="Arial" w:cs="Arial"/>
          <w:b/>
          <w:szCs w:val="20"/>
          <w:u w:val="single"/>
        </w:rPr>
      </w:pPr>
    </w:p>
    <w:p w:rsidR="0084029B" w:rsidRPr="00DF0363" w:rsidRDefault="0084029B" w:rsidP="0084029B">
      <w:pPr>
        <w:spacing w:after="0"/>
        <w:jc w:val="both"/>
        <w:rPr>
          <w:rFonts w:ascii="Arial" w:hAnsi="Arial" w:cs="Arial"/>
        </w:rPr>
      </w:pPr>
      <w:r w:rsidRPr="00DF0363">
        <w:rPr>
          <w:rFonts w:ascii="Arial" w:hAnsi="Arial" w:cs="Arial"/>
          <w:szCs w:val="20"/>
        </w:rPr>
        <w:t xml:space="preserve">The template conforms to the Institute of Electrical and Electronics Engineers (IEEE) Standard for </w:t>
      </w:r>
      <w:r w:rsidR="00BB1C26" w:rsidRPr="00DF0363">
        <w:rPr>
          <w:rFonts w:ascii="Arial" w:hAnsi="Arial" w:cs="Arial"/>
          <w:szCs w:val="20"/>
        </w:rPr>
        <w:t xml:space="preserve">Systems and </w:t>
      </w:r>
      <w:r w:rsidRPr="00DF0363">
        <w:rPr>
          <w:rFonts w:ascii="Arial" w:hAnsi="Arial" w:cs="Arial"/>
          <w:szCs w:val="20"/>
        </w:rPr>
        <w:t>Software</w:t>
      </w:r>
      <w:r w:rsidR="00BB1C26" w:rsidRPr="00DF0363">
        <w:rPr>
          <w:rFonts w:ascii="Arial" w:hAnsi="Arial" w:cs="Arial"/>
          <w:szCs w:val="20"/>
        </w:rPr>
        <w:t xml:space="preserve"> Engineering - </w:t>
      </w:r>
      <w:r w:rsidRPr="00DF0363">
        <w:rPr>
          <w:rFonts w:ascii="Arial" w:hAnsi="Arial" w:cs="Arial"/>
          <w:szCs w:val="20"/>
        </w:rPr>
        <w:t>Project Management Plans, IEEE Standard 16326:2009, for format and content</w:t>
      </w:r>
      <w:r w:rsidRPr="00DF0363">
        <w:rPr>
          <w:rFonts w:ascii="Arial" w:hAnsi="Arial" w:cs="Arial"/>
        </w:rPr>
        <w:t xml:space="preserve">.  </w:t>
      </w:r>
    </w:p>
    <w:p w:rsidR="001E654B" w:rsidRPr="00DF0363" w:rsidRDefault="001E654B" w:rsidP="0084029B">
      <w:pPr>
        <w:spacing w:after="0"/>
        <w:jc w:val="both"/>
        <w:rPr>
          <w:rFonts w:ascii="Arial" w:hAnsi="Arial" w:cs="Arial"/>
        </w:rPr>
      </w:pPr>
    </w:p>
    <w:p w:rsidR="001E654B" w:rsidRPr="00DF0363" w:rsidRDefault="001E654B" w:rsidP="0084029B">
      <w:pPr>
        <w:spacing w:after="0"/>
        <w:jc w:val="both"/>
        <w:rPr>
          <w:rFonts w:ascii="Arial" w:hAnsi="Arial" w:cs="Arial"/>
          <w:i/>
          <w:szCs w:val="20"/>
        </w:rPr>
      </w:pPr>
      <w:r w:rsidRPr="00DF0363">
        <w:rPr>
          <w:rFonts w:ascii="Arial" w:hAnsi="Arial" w:cs="Arial"/>
          <w:i/>
          <w:szCs w:val="20"/>
        </w:rPr>
        <w:t>ISO/IEC/IEEE 16326:2009 provides normative content specifications for project management plans covering software projects, and software-intensive system projects. It also provides detailed discussion and advice on applying a set of project processes that are common to both the software and system life cycle as covered by ISO/IEC 12207:2008 (IEEE Std 12207-2008) and ISO/IEC 15288:2008 (IEEE Std 15288- 2008), respectively. The discussion and advice are intended to aid in the preparation of the normative content of project management plans. ISO/IEC/IEEE 16326:2009 is the result of the harmonization of ISO/IEC TR 16326:1999 and IEEE Std 1058-1998.</w:t>
      </w:r>
    </w:p>
    <w:p w:rsidR="0084029B" w:rsidRPr="00DF0363" w:rsidRDefault="0084029B" w:rsidP="0084029B">
      <w:pPr>
        <w:spacing w:after="0"/>
        <w:jc w:val="both"/>
        <w:rPr>
          <w:rFonts w:ascii="Arial" w:hAnsi="Arial" w:cs="Arial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524E47" w:rsidRPr="00DF0363" w:rsidRDefault="00524E47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524E47" w:rsidRPr="00DF0363" w:rsidRDefault="00524E47" w:rsidP="009111EA">
      <w:pPr>
        <w:rPr>
          <w:rFonts w:ascii="Arial" w:hAnsi="Arial" w:cs="Arial"/>
          <w:sz w:val="23"/>
          <w:szCs w:val="23"/>
        </w:rPr>
      </w:pPr>
    </w:p>
    <w:p w:rsidR="00524E47" w:rsidRPr="00DF0363" w:rsidRDefault="00524E47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2B7C36" w:rsidRPr="00DF0363" w:rsidRDefault="002B7C36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2B7C36" w:rsidRPr="00DF0363" w:rsidRDefault="002B7C36" w:rsidP="002B7C36">
      <w:pPr>
        <w:rPr>
          <w:rFonts w:ascii="Arial" w:hAnsi="Arial" w:cs="Arial"/>
          <w:sz w:val="23"/>
          <w:szCs w:val="23"/>
        </w:rPr>
      </w:pPr>
    </w:p>
    <w:p w:rsidR="002B7C36" w:rsidRPr="00DF0363" w:rsidRDefault="002B7C36">
      <w:pPr>
        <w:tabs>
          <w:tab w:val="left" w:pos="4320"/>
          <w:tab w:val="left" w:pos="8640"/>
        </w:tabs>
        <w:jc w:val="center"/>
        <w:rPr>
          <w:rFonts w:ascii="Arial" w:hAnsi="Arial" w:cs="Arial"/>
          <w:sz w:val="23"/>
          <w:szCs w:val="23"/>
        </w:rPr>
      </w:pPr>
    </w:p>
    <w:p w:rsidR="002B7C36" w:rsidRPr="00DF0363" w:rsidRDefault="002B7C36" w:rsidP="002B7C36">
      <w:pPr>
        <w:tabs>
          <w:tab w:val="left" w:pos="4320"/>
          <w:tab w:val="left" w:pos="8160"/>
        </w:tabs>
        <w:rPr>
          <w:rFonts w:ascii="Arial" w:hAnsi="Arial" w:cs="Arial"/>
          <w:sz w:val="23"/>
          <w:szCs w:val="23"/>
        </w:rPr>
      </w:pPr>
      <w:r w:rsidRPr="00DF0363">
        <w:rPr>
          <w:rFonts w:ascii="Arial" w:hAnsi="Arial" w:cs="Arial"/>
          <w:sz w:val="23"/>
          <w:szCs w:val="23"/>
        </w:rPr>
        <w:tab/>
      </w:r>
      <w:r w:rsidRPr="00DF0363">
        <w:rPr>
          <w:rFonts w:ascii="Arial" w:hAnsi="Arial" w:cs="Arial"/>
          <w:sz w:val="23"/>
          <w:szCs w:val="23"/>
        </w:rPr>
        <w:tab/>
      </w:r>
    </w:p>
    <w:p w:rsidR="00EE3BBC" w:rsidRPr="00DF0363" w:rsidRDefault="00B81C1B" w:rsidP="008E2F76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F0363">
        <w:rPr>
          <w:rFonts w:ascii="Arial" w:hAnsi="Arial" w:cs="Arial"/>
          <w:sz w:val="23"/>
          <w:szCs w:val="23"/>
        </w:rPr>
        <w:br w:type="page"/>
      </w:r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C415FC" w:rsidRPr="00DF0363" w:rsidRDefault="00891F29" w:rsidP="00451FFB">
      <w:pPr>
        <w:pStyle w:val="TM1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F0363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:rsidR="00A27CF2" w:rsidRDefault="00756C68">
      <w:pPr>
        <w:pStyle w:val="TM1"/>
        <w:rPr>
          <w:rFonts w:asciiTheme="minorHAnsi" w:eastAsiaTheme="minorEastAsia" w:hAnsiTheme="minorHAnsi"/>
          <w:b w:val="0"/>
          <w:color w:val="auto"/>
          <w:kern w:val="0"/>
          <w:sz w:val="22"/>
          <w:szCs w:val="22"/>
          <w:lang w:val="en-US"/>
        </w:rPr>
      </w:pPr>
      <w:r w:rsidRPr="00756C68">
        <w:rPr>
          <w:rFonts w:ascii="Arial" w:hAnsi="Arial" w:cs="Arial"/>
          <w:caps/>
          <w:color w:val="auto"/>
          <w:sz w:val="32"/>
          <w:szCs w:val="32"/>
        </w:rPr>
        <w:fldChar w:fldCharType="begin"/>
      </w:r>
      <w:r w:rsidR="00E16D14" w:rsidRPr="00DF0363">
        <w:rPr>
          <w:rFonts w:ascii="Arial" w:hAnsi="Arial" w:cs="Arial"/>
          <w:caps/>
          <w:color w:val="auto"/>
          <w:sz w:val="32"/>
          <w:szCs w:val="32"/>
        </w:rPr>
        <w:instrText xml:space="preserve"> TOC \o "2-3" \h \z \t "Heading 1,1,Heading 7,1" </w:instrText>
      </w:r>
      <w:r w:rsidRPr="00756C68">
        <w:rPr>
          <w:rFonts w:ascii="Arial" w:hAnsi="Arial" w:cs="Arial"/>
          <w:caps/>
          <w:color w:val="auto"/>
          <w:sz w:val="32"/>
          <w:szCs w:val="32"/>
        </w:rPr>
        <w:fldChar w:fldCharType="separate"/>
      </w:r>
      <w:hyperlink w:anchor="_Toc108012585" w:history="1">
        <w:r w:rsidR="00A27CF2" w:rsidRPr="001D654C">
          <w:rPr>
            <w:rStyle w:val="Lienhypertexte"/>
            <w:rFonts w:ascii="Arial" w:hAnsi="Arial" w:cs="Arial"/>
          </w:rPr>
          <w:t>1</w:t>
        </w:r>
        <w:r w:rsidR="00A27CF2">
          <w:rPr>
            <w:rFonts w:asciiTheme="minorHAnsi" w:eastAsiaTheme="minorEastAsia" w:hAnsiTheme="minorHAnsi"/>
            <w:b w:val="0"/>
            <w:color w:val="auto"/>
            <w:kern w:val="0"/>
            <w:sz w:val="22"/>
            <w:szCs w:val="22"/>
            <w:lang w:val="en-US"/>
          </w:rPr>
          <w:tab/>
        </w:r>
        <w:r w:rsidR="00A27CF2" w:rsidRPr="001D654C">
          <w:rPr>
            <w:rStyle w:val="Lienhypertexte"/>
            <w:rFonts w:ascii="Arial" w:hAnsi="Arial" w:cs="Arial"/>
          </w:rPr>
          <w:t>Overview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6" w:history="1">
        <w:r w:rsidR="00A27CF2" w:rsidRPr="001D654C">
          <w:rPr>
            <w:rStyle w:val="Lienhypertexte"/>
          </w:rPr>
          <w:t>1.1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Purpose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7" w:history="1">
        <w:r w:rsidR="00A27CF2" w:rsidRPr="001D654C">
          <w:rPr>
            <w:rStyle w:val="Lienhypertexte"/>
          </w:rPr>
          <w:t>1.2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References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8" w:history="1">
        <w:r w:rsidR="00A27CF2" w:rsidRPr="001D654C">
          <w:rPr>
            <w:rStyle w:val="Lienhypertexte"/>
          </w:rPr>
          <w:t>1.3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Definitions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89" w:history="1">
        <w:r w:rsidR="00A27CF2" w:rsidRPr="001D654C">
          <w:rPr>
            <w:rStyle w:val="Lienhypertexte"/>
          </w:rPr>
          <w:t>1.4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Realization constraints and targets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1"/>
        <w:rPr>
          <w:rFonts w:asciiTheme="minorHAnsi" w:eastAsiaTheme="minorEastAsia" w:hAnsiTheme="minorHAnsi"/>
          <w:b w:val="0"/>
          <w:color w:val="auto"/>
          <w:kern w:val="0"/>
          <w:sz w:val="22"/>
          <w:szCs w:val="22"/>
          <w:lang w:val="en-US"/>
        </w:rPr>
      </w:pPr>
      <w:hyperlink w:anchor="_Toc108012590" w:history="1">
        <w:r w:rsidR="00A27CF2" w:rsidRPr="001D654C">
          <w:rPr>
            <w:rStyle w:val="Lienhypertexte"/>
            <w:rFonts w:ascii="Arial" w:hAnsi="Arial" w:cs="Arial"/>
          </w:rPr>
          <w:t>2</w:t>
        </w:r>
        <w:r w:rsidR="00A27CF2">
          <w:rPr>
            <w:rFonts w:asciiTheme="minorHAnsi" w:eastAsiaTheme="minorEastAsia" w:hAnsiTheme="minorHAnsi"/>
            <w:b w:val="0"/>
            <w:color w:val="auto"/>
            <w:kern w:val="0"/>
            <w:sz w:val="22"/>
            <w:szCs w:val="22"/>
            <w:lang w:val="en-US"/>
          </w:rPr>
          <w:tab/>
        </w:r>
        <w:r w:rsidR="00A27CF2" w:rsidRPr="001D654C">
          <w:rPr>
            <w:rStyle w:val="Lienhypertexte"/>
            <w:rFonts w:ascii="Arial" w:hAnsi="Arial" w:cs="Arial"/>
          </w:rPr>
          <w:t>Detailed SW Design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1" w:history="1">
        <w:r w:rsidR="00A27CF2" w:rsidRPr="001D654C">
          <w:rPr>
            <w:rStyle w:val="Lienhypertexte"/>
          </w:rPr>
          <w:t>2.1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Traceability matrix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2" w:history="1">
        <w:r w:rsidR="00A27CF2" w:rsidRPr="001D654C">
          <w:rPr>
            <w:rStyle w:val="Lienhypertexte"/>
          </w:rPr>
          <w:t>2.2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External interaction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3" w:history="1">
        <w:r w:rsidR="00A27CF2" w:rsidRPr="001D654C">
          <w:rPr>
            <w:rStyle w:val="Lienhypertexte"/>
          </w:rPr>
          <w:t>2.2.1 Required interfaces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4" w:history="1">
        <w:r w:rsidR="00A27CF2" w:rsidRPr="001D654C">
          <w:rPr>
            <w:rStyle w:val="Lienhypertexte"/>
          </w:rPr>
          <w:t>2.2.2 Provided Interfaces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5" w:history="1">
        <w:r w:rsidR="00A27CF2" w:rsidRPr="001D654C">
          <w:rPr>
            <w:rStyle w:val="Lienhypertexte"/>
          </w:rPr>
          <w:t>2.3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SW Component internal breakdown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596" w:history="1">
        <w:r w:rsidR="00A27CF2" w:rsidRPr="001D654C">
          <w:rPr>
            <w:rStyle w:val="Lienhypertexte"/>
          </w:rPr>
          <w:t>2.4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General Data description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7" w:history="1">
        <w:r w:rsidR="00A27CF2" w:rsidRPr="001D654C">
          <w:rPr>
            <w:rStyle w:val="Lienhypertexte"/>
          </w:rPr>
          <w:t>2.4.1 EEPROM DATA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8" w:history="1">
        <w:r w:rsidR="00A27CF2" w:rsidRPr="001D654C">
          <w:rPr>
            <w:rStyle w:val="Lienhypertexte"/>
          </w:rPr>
          <w:t>2.4.2 Constants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599" w:history="1">
        <w:r w:rsidR="00A27CF2" w:rsidRPr="001D654C">
          <w:rPr>
            <w:rStyle w:val="Lienhypertexte"/>
          </w:rPr>
          <w:t>2.4.3 SW component's Global variables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0" w:history="1">
        <w:r w:rsidR="00A27CF2" w:rsidRPr="001D654C">
          <w:rPr>
            <w:rStyle w:val="Lienhypertexte"/>
          </w:rPr>
          <w:t>2.5 Design decisions and reasoning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1" w:history="1">
        <w:r w:rsidR="00A27CF2" w:rsidRPr="001D654C">
          <w:rPr>
            <w:rStyle w:val="Lienhypertexte"/>
          </w:rPr>
          <w:t>2.5.1 Alternatives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2" w:history="1">
        <w:r w:rsidR="00A27CF2" w:rsidRPr="001D654C">
          <w:rPr>
            <w:rStyle w:val="Lienhypertexte"/>
          </w:rPr>
          <w:t>2.6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Design solutions for general features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3" w:history="1">
        <w:r w:rsidR="00A27CF2" w:rsidRPr="001D654C">
          <w:rPr>
            <w:rStyle w:val="Lienhypertexte"/>
          </w:rPr>
          <w:t>2.6.1 Power management handling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4" w:history="1">
        <w:r w:rsidR="00A27CF2" w:rsidRPr="001D654C">
          <w:rPr>
            <w:rStyle w:val="Lienhypertexte"/>
          </w:rPr>
          <w:t>2.6.2 Diagnosis interaction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5" w:history="1">
        <w:r w:rsidR="00A27CF2" w:rsidRPr="001D654C">
          <w:rPr>
            <w:rStyle w:val="Lienhypertexte"/>
          </w:rPr>
          <w:t>2.6.3 Error Handling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6" w:history="1">
        <w:r w:rsidR="00A27CF2" w:rsidRPr="001D654C">
          <w:rPr>
            <w:rStyle w:val="Lienhypertexte"/>
          </w:rPr>
          <w:t>Major events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7" w:history="1">
        <w:r w:rsidR="00A27CF2" w:rsidRPr="001D654C">
          <w:rPr>
            <w:rStyle w:val="Lienhypertexte"/>
          </w:rPr>
          <w:t>2.7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Propagation delay – worst case computation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108012608" w:history="1">
        <w:r w:rsidR="00A27CF2" w:rsidRPr="001D654C">
          <w:rPr>
            <w:rStyle w:val="Lienhypertexte"/>
          </w:rPr>
          <w:t>2.8</w:t>
        </w:r>
        <w:r w:rsidR="00A27CF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27CF2" w:rsidRPr="001D654C">
          <w:rPr>
            <w:rStyle w:val="Lienhypertexte"/>
          </w:rPr>
          <w:t>SW Component integration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09" w:history="1">
        <w:r w:rsidR="00A27CF2" w:rsidRPr="001D654C">
          <w:rPr>
            <w:rStyle w:val="Lienhypertexte"/>
          </w:rPr>
          <w:t>2.8.1 Integration context / constraints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0" w:history="1">
        <w:r w:rsidR="00A27CF2" w:rsidRPr="001D654C">
          <w:rPr>
            <w:rStyle w:val="Lienhypertexte"/>
          </w:rPr>
          <w:t>2.8.2 Include files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1" w:history="1">
        <w:r w:rsidR="00A27CF2" w:rsidRPr="001D654C">
          <w:rPr>
            <w:rStyle w:val="Lienhypertexte"/>
          </w:rPr>
          <w:t>2.8.3 Initialization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2" w:history="1">
        <w:r w:rsidR="00A27CF2" w:rsidRPr="001D654C">
          <w:rPr>
            <w:rStyle w:val="Lienhypertexte"/>
          </w:rPr>
          <w:t>2.8.4 Interrupts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3" w:history="1">
        <w:r w:rsidR="00A27CF2" w:rsidRPr="001D654C">
          <w:rPr>
            <w:rStyle w:val="Lienhypertexte"/>
          </w:rPr>
          <w:t>2.8.5 Real time scheduler task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4" w:history="1">
        <w:r w:rsidR="00A27CF2" w:rsidRPr="001D654C">
          <w:rPr>
            <w:rStyle w:val="Lienhypertexte"/>
          </w:rPr>
          <w:t>2.8.6 Other entry points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5" w:history="1">
        <w:r w:rsidR="00A27CF2" w:rsidRPr="001D654C">
          <w:rPr>
            <w:rStyle w:val="Lienhypertexte"/>
          </w:rPr>
          <w:t>2.8.7 Power mode transition job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6" w:history="1">
        <w:r w:rsidR="00A27CF2" w:rsidRPr="001D654C">
          <w:rPr>
            <w:rStyle w:val="Lienhypertexte"/>
          </w:rPr>
          <w:t>2.8.8 SW Component configuration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7" w:history="1">
        <w:r w:rsidR="00A27CF2" w:rsidRPr="001D654C">
          <w:rPr>
            <w:rStyle w:val="Lienhypertexte"/>
          </w:rPr>
          <w:t>2.8.9 Interface mechanisms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27CF2" w:rsidRDefault="00756C68">
      <w:pPr>
        <w:pStyle w:val="TM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108012618" w:history="1">
        <w:r w:rsidR="00A27CF2" w:rsidRPr="001D654C">
          <w:rPr>
            <w:rStyle w:val="Lienhypertexte"/>
          </w:rPr>
          <w:t>2.8.10 SW Platform or Basic SW configuration</w:t>
        </w:r>
        <w:r w:rsidR="00A27CF2">
          <w:rPr>
            <w:webHidden/>
          </w:rPr>
          <w:tab/>
        </w:r>
        <w:r>
          <w:rPr>
            <w:webHidden/>
          </w:rPr>
          <w:fldChar w:fldCharType="begin"/>
        </w:r>
        <w:r w:rsidR="00A27CF2">
          <w:rPr>
            <w:webHidden/>
          </w:rPr>
          <w:instrText xml:space="preserve"> PAGEREF _Toc108012618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27CF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07BA6" w:rsidRPr="00DF0363" w:rsidRDefault="00756C68" w:rsidP="00C51BA5">
      <w:pPr>
        <w:jc w:val="center"/>
        <w:rPr>
          <w:rFonts w:ascii="Arial" w:hAnsi="Arial" w:cs="Arial"/>
          <w:caps/>
        </w:rPr>
      </w:pPr>
      <w:r w:rsidRPr="00DF0363">
        <w:rPr>
          <w:rFonts w:ascii="Arial" w:hAnsi="Arial" w:cs="Arial"/>
          <w:caps/>
        </w:rPr>
        <w:fldChar w:fldCharType="end"/>
      </w:r>
    </w:p>
    <w:p w:rsidR="005424CF" w:rsidRPr="00DF0363" w:rsidRDefault="005424CF">
      <w:pPr>
        <w:spacing w:after="0"/>
        <w:rPr>
          <w:rFonts w:ascii="Arial" w:hAnsi="Arial" w:cs="Arial"/>
          <w:b/>
          <w:noProof/>
          <w:kern w:val="24"/>
          <w:sz w:val="32"/>
          <w:szCs w:val="32"/>
          <w:u w:val="single"/>
          <w:lang w:val="en-GB" w:bidi="ar-SA"/>
        </w:rPr>
      </w:pPr>
      <w:r w:rsidRPr="00DF0363">
        <w:rPr>
          <w:rFonts w:ascii="Arial" w:hAnsi="Arial" w:cs="Arial"/>
          <w:sz w:val="32"/>
          <w:szCs w:val="32"/>
          <w:u w:val="single"/>
        </w:rPr>
        <w:br w:type="page"/>
      </w:r>
    </w:p>
    <w:p w:rsidR="005424CF" w:rsidRPr="00DF0363" w:rsidRDefault="002A6613" w:rsidP="005424CF">
      <w:pPr>
        <w:pStyle w:val="TM1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F0363">
        <w:rPr>
          <w:rFonts w:ascii="Arial" w:hAnsi="Arial" w:cs="Arial"/>
          <w:color w:val="auto"/>
          <w:sz w:val="32"/>
          <w:szCs w:val="32"/>
          <w:u w:val="single"/>
        </w:rPr>
        <w:t>Figure</w:t>
      </w:r>
      <w:r w:rsidR="005424CF" w:rsidRPr="00DF0363">
        <w:rPr>
          <w:rFonts w:ascii="Arial" w:hAnsi="Arial" w:cs="Arial"/>
          <w:color w:val="auto"/>
          <w:sz w:val="32"/>
          <w:szCs w:val="32"/>
          <w:u w:val="single"/>
        </w:rPr>
        <w:t xml:space="preserve"> Index</w:t>
      </w:r>
    </w:p>
    <w:p w:rsidR="0077703A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756C68">
        <w:rPr>
          <w:rFonts w:cs="Arial"/>
        </w:rPr>
        <w:fldChar w:fldCharType="begin"/>
      </w:r>
      <w:r w:rsidR="00A636DF" w:rsidRPr="00DF0363">
        <w:rPr>
          <w:rFonts w:cs="Arial"/>
        </w:rPr>
        <w:instrText xml:space="preserve"> TOC \h \z \c "Figure" </w:instrText>
      </w:r>
      <w:r w:rsidRPr="00756C68">
        <w:rPr>
          <w:rFonts w:cs="Arial"/>
        </w:rPr>
        <w:fldChar w:fldCharType="separate"/>
      </w:r>
      <w:hyperlink w:anchor="_Toc108014363" w:history="1">
        <w:r w:rsidR="0077703A" w:rsidRPr="00A9267D">
          <w:rPr>
            <w:rStyle w:val="Lienhypertexte"/>
            <w:rFonts w:cs="Arial"/>
            <w:noProof/>
          </w:rPr>
          <w:t>Figure 1 - External Interaction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703A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4" w:history="1">
        <w:r w:rsidR="0077703A" w:rsidRPr="00A9267D">
          <w:rPr>
            <w:rStyle w:val="Lienhypertexte"/>
            <w:rFonts w:cs="Arial"/>
            <w:noProof/>
          </w:rPr>
          <w:t>Figure 2 - Functional Decomposition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703A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5" w:history="1">
        <w:r w:rsidR="0077703A" w:rsidRPr="00A9267D">
          <w:rPr>
            <w:rStyle w:val="Lienhypertexte"/>
            <w:rFonts w:cs="Arial"/>
            <w:noProof/>
          </w:rPr>
          <w:t>Figure 3 - State Machine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703A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6" w:history="1">
        <w:r w:rsidR="0077703A" w:rsidRPr="00A9267D">
          <w:rPr>
            <w:rStyle w:val="Lienhypertexte"/>
            <w:rFonts w:cs="Arial"/>
            <w:noProof/>
          </w:rPr>
          <w:t>Figure 4 - Activity Diagram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703A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8014367" w:history="1">
        <w:r w:rsidR="0077703A" w:rsidRPr="00A9267D">
          <w:rPr>
            <w:rStyle w:val="Lienhypertexte"/>
            <w:noProof/>
          </w:rPr>
          <w:t xml:space="preserve">Figure 5 </w:t>
        </w:r>
        <w:r w:rsidR="0077703A" w:rsidRPr="00A9267D">
          <w:rPr>
            <w:rStyle w:val="Lienhypertexte"/>
            <w:rFonts w:cs="Arial"/>
            <w:noProof/>
          </w:rPr>
          <w:t xml:space="preserve">- </w:t>
        </w:r>
        <w:r w:rsidR="0077703A" w:rsidRPr="00A9267D">
          <w:rPr>
            <w:rStyle w:val="Lienhypertexte"/>
            <w:noProof/>
          </w:rPr>
          <w:t>Sequence Diagram</w:t>
        </w:r>
        <w:r w:rsidR="007770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703A">
          <w:rPr>
            <w:noProof/>
            <w:webHidden/>
          </w:rPr>
          <w:instrText xml:space="preserve"> PAGEREF _Toc108014367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0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24CF" w:rsidRPr="00DF0363" w:rsidRDefault="00756C68" w:rsidP="00A636DF">
      <w:pPr>
        <w:rPr>
          <w:rFonts w:ascii="Arial" w:hAnsi="Arial" w:cs="Arial"/>
        </w:rPr>
      </w:pPr>
      <w:r w:rsidRPr="00DF0363">
        <w:rPr>
          <w:rFonts w:ascii="Arial" w:hAnsi="Arial" w:cs="Arial"/>
        </w:rPr>
        <w:fldChar w:fldCharType="end"/>
      </w:r>
    </w:p>
    <w:p w:rsidR="005424CF" w:rsidRPr="00DF0363" w:rsidRDefault="005424CF" w:rsidP="00E16D14">
      <w:pPr>
        <w:jc w:val="center"/>
        <w:rPr>
          <w:rFonts w:ascii="Arial" w:hAnsi="Arial" w:cs="Arial"/>
          <w:b/>
        </w:rPr>
      </w:pPr>
      <w:r w:rsidRPr="00DF0363">
        <w:rPr>
          <w:rFonts w:ascii="Arial" w:hAnsi="Arial" w:cs="Arial"/>
          <w:b/>
          <w:sz w:val="32"/>
          <w:szCs w:val="32"/>
          <w:u w:val="single"/>
        </w:rPr>
        <w:t>Table Index</w:t>
      </w:r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rFonts w:cs="Arial"/>
        </w:rPr>
        <w:fldChar w:fldCharType="begin"/>
      </w:r>
      <w:r w:rsidR="005D30E6"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109912478" w:history="1">
        <w:r w:rsidR="005B3E01" w:rsidRPr="00917983">
          <w:rPr>
            <w:rStyle w:val="Lienhypertexte"/>
            <w:rFonts w:cs="Arial"/>
            <w:noProof/>
          </w:rPr>
          <w:t>Table 1 - Project Reference Table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79" w:history="1">
        <w:r w:rsidR="005B3E01" w:rsidRPr="00917983">
          <w:rPr>
            <w:rStyle w:val="Lienhypertexte"/>
            <w:rFonts w:cs="Arial"/>
            <w:noProof/>
          </w:rPr>
          <w:t>Table 2 - Definitions and Abbreviations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0" w:history="1">
        <w:r w:rsidR="005B3E01" w:rsidRPr="00917983">
          <w:rPr>
            <w:rStyle w:val="Lienhypertexte"/>
            <w:rFonts w:cs="Arial"/>
            <w:noProof/>
          </w:rPr>
          <w:t>Table 3 - Document Change History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1" w:history="1">
        <w:r w:rsidR="005B3E01" w:rsidRPr="00917983">
          <w:rPr>
            <w:rStyle w:val="Lienhypertexte"/>
            <w:rFonts w:cs="Arial"/>
            <w:noProof/>
          </w:rPr>
          <w:t>Table 4 - Template Change History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2" w:history="1">
        <w:r w:rsidR="005B3E01" w:rsidRPr="00917983">
          <w:rPr>
            <w:rStyle w:val="Lienhypertexte"/>
            <w:noProof/>
          </w:rPr>
          <w:t xml:space="preserve">Table 5 - </w:t>
        </w:r>
        <w:r w:rsidR="005B3E01" w:rsidRPr="00917983">
          <w:rPr>
            <w:rStyle w:val="Lienhypertexte"/>
            <w:rFonts w:cs="Arial"/>
            <w:noProof/>
          </w:rPr>
          <w:t>&lt;Required Function1 Name&gt;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3" w:history="1">
        <w:r w:rsidR="005B3E01" w:rsidRPr="00917983">
          <w:rPr>
            <w:rStyle w:val="Lienhypertexte"/>
            <w:rFonts w:cs="Arial"/>
            <w:noProof/>
          </w:rPr>
          <w:t>Table 6 - Required Events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4" w:history="1">
        <w:r w:rsidR="005B3E01" w:rsidRPr="00917983">
          <w:rPr>
            <w:rStyle w:val="Lienhypertexte"/>
            <w:rFonts w:cs="Arial"/>
            <w:noProof/>
          </w:rPr>
          <w:t>Table 7 - &lt;Provided Function Name&gt;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5" w:history="1">
        <w:r w:rsidR="005B3E01" w:rsidRPr="00917983">
          <w:rPr>
            <w:rStyle w:val="Lienhypertexte"/>
            <w:rFonts w:cs="Arial"/>
            <w:noProof/>
          </w:rPr>
          <w:t>Table 8 - Provided Events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6" w:history="1">
        <w:r w:rsidR="005B3E01" w:rsidRPr="00917983">
          <w:rPr>
            <w:rStyle w:val="Lienhypertexte"/>
            <w:rFonts w:cs="Arial"/>
            <w:noProof/>
          </w:rPr>
          <w:t>Table 9 - &lt;Function name&gt;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7" w:history="1">
        <w:r w:rsidR="005B3E01" w:rsidRPr="00917983">
          <w:rPr>
            <w:rStyle w:val="Lienhypertexte"/>
            <w:rFonts w:cs="Arial"/>
            <w:noProof/>
          </w:rPr>
          <w:t>Table 10 - EEPROM DATA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8" w:history="1">
        <w:r w:rsidR="005B3E01" w:rsidRPr="00917983">
          <w:rPr>
            <w:rStyle w:val="Lienhypertexte"/>
            <w:rFonts w:cs="Arial"/>
            <w:noProof/>
          </w:rPr>
          <w:t>Table 11 - Constants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89" w:history="1">
        <w:r w:rsidR="005B3E01" w:rsidRPr="00917983">
          <w:rPr>
            <w:rStyle w:val="Lienhypertexte"/>
            <w:rFonts w:cs="Arial"/>
            <w:noProof/>
          </w:rPr>
          <w:t>Table 12 - Global variables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0" w:history="1">
        <w:r w:rsidR="005B3E01" w:rsidRPr="00917983">
          <w:rPr>
            <w:rStyle w:val="Lienhypertexte"/>
            <w:rFonts w:cs="Arial"/>
            <w:noProof/>
          </w:rPr>
          <w:t>Table 13 - Shared variables description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1" w:history="1">
        <w:r w:rsidR="005B3E01" w:rsidRPr="00917983">
          <w:rPr>
            <w:rStyle w:val="Lienhypertexte"/>
            <w:rFonts w:cs="Arial"/>
            <w:noProof/>
          </w:rPr>
          <w:t>Table 14 - Error Handling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2" w:history="1">
        <w:r w:rsidR="005B3E01" w:rsidRPr="00917983">
          <w:rPr>
            <w:rStyle w:val="Lienhypertexte"/>
            <w:rFonts w:cs="Arial"/>
            <w:noProof/>
          </w:rPr>
          <w:t>Table 15 - Major Events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3" w:history="1">
        <w:r w:rsidR="005B3E01" w:rsidRPr="00917983">
          <w:rPr>
            <w:rStyle w:val="Lienhypertexte"/>
            <w:rFonts w:cs="Arial"/>
            <w:noProof/>
          </w:rPr>
          <w:t>Table 16 - Init Functions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4" w:history="1">
        <w:r w:rsidR="005B3E01" w:rsidRPr="00917983">
          <w:rPr>
            <w:rStyle w:val="Lienhypertexte"/>
            <w:rFonts w:cs="Arial"/>
            <w:noProof/>
          </w:rPr>
          <w:t>Table 17 - Scheduler Tasks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5" w:history="1">
        <w:r w:rsidR="005B3E01" w:rsidRPr="00917983">
          <w:rPr>
            <w:rStyle w:val="Lienhypertexte"/>
            <w:rFonts w:cs="Arial"/>
            <w:noProof/>
          </w:rPr>
          <w:t>Table 18 - Other Entry Tasks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6" w:history="1">
        <w:r w:rsidR="005B3E01" w:rsidRPr="00917983">
          <w:rPr>
            <w:rStyle w:val="Lienhypertexte"/>
            <w:rFonts w:cs="Arial"/>
            <w:noProof/>
          </w:rPr>
          <w:t>Table 19 - Power mode Transition services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7" w:history="1">
        <w:r w:rsidR="005B3E01" w:rsidRPr="00917983">
          <w:rPr>
            <w:rStyle w:val="Lienhypertexte"/>
            <w:rFonts w:cs="Arial"/>
            <w:noProof/>
          </w:rPr>
          <w:t>Table 20 - Component configurations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8" w:history="1">
        <w:r w:rsidR="005B3E01" w:rsidRPr="00917983">
          <w:rPr>
            <w:rStyle w:val="Lienhypertexte"/>
            <w:rFonts w:cs="Arial"/>
            <w:noProof/>
          </w:rPr>
          <w:t>Table 21 - List of Timers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3E01" w:rsidRDefault="00756C68">
      <w:pPr>
        <w:pStyle w:val="Tabledesillustrations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109912499" w:history="1">
        <w:r w:rsidR="005B3E01" w:rsidRPr="00917983">
          <w:rPr>
            <w:rStyle w:val="Lienhypertexte"/>
            <w:rFonts w:cs="Arial"/>
            <w:noProof/>
          </w:rPr>
          <w:t>Table 22 - Controlled RAM</w:t>
        </w:r>
        <w:r w:rsidR="005B3E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3E01">
          <w:rPr>
            <w:noProof/>
            <w:webHidden/>
          </w:rPr>
          <w:instrText xml:space="preserve"> PAGEREF _Toc109912499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3E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24CF" w:rsidRPr="00DF0363" w:rsidRDefault="00756C68" w:rsidP="00E16D14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fldChar w:fldCharType="end"/>
      </w:r>
    </w:p>
    <w:p w:rsidR="00B81C1B" w:rsidRPr="00DF0363" w:rsidRDefault="0088038A" w:rsidP="00B0024F">
      <w:pPr>
        <w:pStyle w:val="Titre1"/>
        <w:rPr>
          <w:rFonts w:ascii="Arial" w:hAnsi="Arial" w:cs="Arial"/>
        </w:rPr>
      </w:pPr>
      <w:bookmarkStart w:id="6" w:name="_Toc108012585"/>
      <w:r w:rsidRPr="00DF0363">
        <w:rPr>
          <w:rFonts w:ascii="Arial" w:hAnsi="Arial" w:cs="Arial"/>
        </w:rPr>
        <w:t>Overview</w:t>
      </w:r>
      <w:bookmarkEnd w:id="6"/>
    </w:p>
    <w:p w:rsidR="00063A7A" w:rsidRPr="00DF0363" w:rsidRDefault="005B0F99" w:rsidP="00DF0363">
      <w:pPr>
        <w:pStyle w:val="Titre2"/>
      </w:pPr>
      <w:bookmarkStart w:id="7" w:name="_Toc108012586"/>
      <w:r w:rsidRPr="00DF0363">
        <w:t>Purpose</w:t>
      </w:r>
      <w:bookmarkEnd w:id="7"/>
    </w:p>
    <w:p w:rsidR="004B0FE7" w:rsidRDefault="004B0FE7" w:rsidP="004B0FE7">
      <w:pPr>
        <w:rPr>
          <w:rFonts w:ascii="Arial" w:hAnsi="Arial" w:cs="Arial"/>
        </w:rPr>
      </w:pPr>
      <w:r w:rsidRPr="00DF0363">
        <w:rPr>
          <w:rFonts w:ascii="Arial" w:hAnsi="Arial" w:cs="Arial"/>
        </w:rPr>
        <w:t xml:space="preserve">This document describes the </w:t>
      </w:r>
      <w:r w:rsidR="008A3186">
        <w:rPr>
          <w:rFonts w:ascii="Arial" w:hAnsi="Arial" w:cs="Arial"/>
        </w:rPr>
        <w:t>Software (SW)</w:t>
      </w:r>
      <w:r w:rsidRPr="00DF0363">
        <w:rPr>
          <w:rFonts w:ascii="Arial" w:hAnsi="Arial" w:cs="Arial"/>
        </w:rPr>
        <w:t xml:space="preserve"> Component</w:t>
      </w:r>
      <w:r w:rsidR="008A3186">
        <w:rPr>
          <w:rFonts w:ascii="Arial" w:hAnsi="Arial" w:cs="Arial"/>
        </w:rPr>
        <w:t>s</w:t>
      </w:r>
      <w:r w:rsidR="00927FBC">
        <w:rPr>
          <w:rFonts w:ascii="Arial" w:hAnsi="Arial" w:cs="Arial"/>
        </w:rPr>
        <w:t xml:space="preserve">SW </w:t>
      </w:r>
      <w:r w:rsidRPr="00DF0363">
        <w:rPr>
          <w:rFonts w:ascii="Arial" w:hAnsi="Arial" w:cs="Arial"/>
        </w:rPr>
        <w:t>DetailedDesign using the principles of Structured Design (SD).</w:t>
      </w:r>
    </w:p>
    <w:p w:rsidR="00432EE6" w:rsidRDefault="00432EE6" w:rsidP="004B0FE7">
      <w:pPr>
        <w:rPr>
          <w:rFonts w:ascii="Arial" w:hAnsi="Arial" w:cs="Arial"/>
        </w:rPr>
      </w:pPr>
    </w:p>
    <w:p w:rsidR="00432EE6" w:rsidRPr="00432EE6" w:rsidRDefault="00432EE6" w:rsidP="00432EE6">
      <w:pPr>
        <w:spacing w:after="0"/>
        <w:rPr>
          <w:rFonts w:cs="Calibri"/>
          <w:color w:val="000000"/>
          <w:sz w:val="22"/>
          <w:szCs w:val="22"/>
          <w:lang w:bidi="ar-SA"/>
        </w:rPr>
      </w:pPr>
      <w:r>
        <w:rPr>
          <w:rFonts w:ascii="Arial" w:hAnsi="Arial" w:cs="Arial"/>
        </w:rPr>
        <w:t>The “</w:t>
      </w:r>
      <w:r w:rsidRPr="00432EE6">
        <w:rPr>
          <w:rFonts w:cs="Calibri"/>
          <w:color w:val="000000"/>
          <w:sz w:val="22"/>
          <w:szCs w:val="22"/>
          <w:lang w:bidi="ar-SA"/>
        </w:rPr>
        <w:t>Individual Circuit Status Reporting</w:t>
      </w:r>
      <w:r>
        <w:rPr>
          <w:rFonts w:cs="Calibri"/>
          <w:color w:val="000000"/>
          <w:sz w:val="22"/>
          <w:szCs w:val="22"/>
          <w:lang w:bidi="ar-SA"/>
        </w:rPr>
        <w:t>”</w:t>
      </w:r>
    </w:p>
    <w:p w:rsidR="00432EE6" w:rsidRPr="00DF0363" w:rsidRDefault="00432EE6" w:rsidP="004B0FE7">
      <w:pPr>
        <w:rPr>
          <w:rFonts w:ascii="Arial" w:hAnsi="Arial" w:cs="Arial"/>
        </w:rPr>
      </w:pPr>
    </w:p>
    <w:p w:rsidR="00360A6E" w:rsidRDefault="004E29E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Each of the Module’s input will report their status via polling a constantly updating “Analog Data Manager.” The data manager updates al the stored analog values and reports them back to the respective “.c” file to be filtered and saved.</w:t>
      </w:r>
    </w:p>
    <w:p w:rsidR="00360A6E" w:rsidRDefault="00360A6E">
      <w:pPr>
        <w:spacing w:after="0"/>
        <w:rPr>
          <w:rFonts w:ascii="Arial" w:hAnsi="Arial" w:cs="Arial"/>
        </w:rPr>
      </w:pPr>
    </w:p>
    <w:p w:rsidR="00360A6E" w:rsidRDefault="00360A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Analog Data manager also handles the channel switching of the ADC to ensure that each channel is polled in a timely manner. It does this by moving a mux selection through the carousel of data counts.</w:t>
      </w:r>
    </w:p>
    <w:p w:rsidR="00453B4A" w:rsidRPr="00DF0363" w:rsidRDefault="00453B4A">
      <w:pPr>
        <w:spacing w:after="0"/>
        <w:rPr>
          <w:rFonts w:ascii="Arial" w:hAnsi="Arial" w:cs="Arial"/>
          <w:b/>
          <w:kern w:val="28"/>
          <w:sz w:val="28"/>
          <w:szCs w:val="20"/>
          <w:lang w:bidi="ar-SA"/>
        </w:rPr>
      </w:pPr>
      <w:r w:rsidRPr="00DF0363">
        <w:rPr>
          <w:rFonts w:ascii="Arial" w:hAnsi="Arial" w:cs="Arial"/>
        </w:rPr>
        <w:br w:type="page"/>
      </w:r>
    </w:p>
    <w:p w:rsidR="00F4396D" w:rsidRPr="00DF0363" w:rsidRDefault="00F4396D" w:rsidP="00DF0363">
      <w:pPr>
        <w:pStyle w:val="Titre2"/>
      </w:pPr>
      <w:bookmarkStart w:id="8" w:name="_Toc108012587"/>
      <w:r w:rsidRPr="00DF0363">
        <w:t>References</w:t>
      </w:r>
      <w:bookmarkEnd w:id="8"/>
    </w:p>
    <w:tbl>
      <w:tblPr>
        <w:tblStyle w:val="Grilledutableau"/>
        <w:tblW w:w="4848" w:type="pct"/>
        <w:jc w:val="center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31"/>
        <w:gridCol w:w="5991"/>
        <w:gridCol w:w="3135"/>
      </w:tblGrid>
      <w:tr w:rsidR="003C471A" w:rsidRPr="00DF0363" w:rsidTr="00B50866">
        <w:trPr>
          <w:trHeight w:val="360"/>
          <w:jc w:val="center"/>
        </w:trPr>
        <w:tc>
          <w:tcPr>
            <w:tcW w:w="371" w:type="pct"/>
            <w:shd w:val="clear" w:color="auto" w:fill="9CC2E5" w:themeFill="accent1" w:themeFillTint="99"/>
            <w:vAlign w:val="center"/>
          </w:tcPr>
          <w:p w:rsidR="003C471A" w:rsidRPr="00DF0363" w:rsidRDefault="003C471A" w:rsidP="00C50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  <w:t>#</w:t>
            </w:r>
          </w:p>
        </w:tc>
        <w:tc>
          <w:tcPr>
            <w:tcW w:w="3039" w:type="pct"/>
            <w:shd w:val="clear" w:color="auto" w:fill="9CC2E5" w:themeFill="accent1" w:themeFillTint="99"/>
            <w:vAlign w:val="center"/>
          </w:tcPr>
          <w:p w:rsidR="003C471A" w:rsidRPr="00DF0363" w:rsidRDefault="003C471A" w:rsidP="00C50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  <w:t>Reference Document</w:t>
            </w:r>
          </w:p>
        </w:tc>
        <w:tc>
          <w:tcPr>
            <w:tcW w:w="1590" w:type="pct"/>
            <w:shd w:val="clear" w:color="auto" w:fill="9CC2E5" w:themeFill="accent1" w:themeFillTint="99"/>
            <w:vAlign w:val="center"/>
          </w:tcPr>
          <w:p w:rsidR="003C471A" w:rsidRPr="00DF0363" w:rsidRDefault="003C471A" w:rsidP="00C507B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  <w:lang w:bidi="ar-SA"/>
              </w:rPr>
              <w:t>Version number</w:t>
            </w:r>
          </w:p>
        </w:tc>
      </w:tr>
      <w:tr w:rsidR="003C471A" w:rsidRPr="00DF0363" w:rsidTr="00B50866">
        <w:trPr>
          <w:trHeight w:val="360"/>
          <w:jc w:val="center"/>
        </w:trPr>
        <w:tc>
          <w:tcPr>
            <w:tcW w:w="371" w:type="pct"/>
            <w:vAlign w:val="center"/>
          </w:tcPr>
          <w:p w:rsidR="003C471A" w:rsidRPr="00DF0363" w:rsidRDefault="003C471A" w:rsidP="004E393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bidi="ar-SA"/>
              </w:rPr>
            </w:pPr>
          </w:p>
        </w:tc>
        <w:tc>
          <w:tcPr>
            <w:tcW w:w="3039" w:type="pct"/>
            <w:vAlign w:val="center"/>
          </w:tcPr>
          <w:p w:rsidR="003C471A" w:rsidRPr="00DF0363" w:rsidRDefault="003C471A" w:rsidP="004E393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bidi="ar-SA"/>
              </w:rPr>
            </w:pPr>
          </w:p>
        </w:tc>
        <w:tc>
          <w:tcPr>
            <w:tcW w:w="1590" w:type="pct"/>
            <w:shd w:val="clear" w:color="auto" w:fill="auto"/>
            <w:vAlign w:val="center"/>
          </w:tcPr>
          <w:p w:rsidR="003C471A" w:rsidRPr="00DF0363" w:rsidRDefault="003C471A" w:rsidP="004E393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Cs/>
                <w:lang w:bidi="ar-SA"/>
              </w:rPr>
            </w:pPr>
          </w:p>
        </w:tc>
      </w:tr>
    </w:tbl>
    <w:p w:rsidR="00DE525E" w:rsidRPr="00DF0363" w:rsidRDefault="009968F8" w:rsidP="009968F8">
      <w:pPr>
        <w:pStyle w:val="Lgende"/>
        <w:rPr>
          <w:rFonts w:ascii="Arial" w:hAnsi="Arial" w:cs="Arial"/>
          <w:lang w:bidi="ar-SA"/>
        </w:rPr>
      </w:pPr>
      <w:bookmarkStart w:id="9" w:name="_Toc109912478"/>
      <w:r w:rsidRPr="00DF0363">
        <w:rPr>
          <w:rFonts w:ascii="Arial" w:hAnsi="Arial" w:cs="Arial"/>
        </w:rPr>
        <w:t xml:space="preserve">Table </w:t>
      </w:r>
      <w:r w:rsidR="00756C68" w:rsidRPr="00DF0363">
        <w:rPr>
          <w:rFonts w:ascii="Arial" w:hAnsi="Arial" w:cs="Arial"/>
        </w:rPr>
        <w:fldChar w:fldCharType="begin"/>
      </w:r>
      <w:r w:rsidRPr="00DF0363">
        <w:rPr>
          <w:rFonts w:ascii="Arial" w:hAnsi="Arial" w:cs="Arial"/>
        </w:rPr>
        <w:instrText xml:space="preserve"> SEQ Table \* ARABIC </w:instrText>
      </w:r>
      <w:r w:rsidR="00756C68" w:rsidRPr="00DF0363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1</w:t>
      </w:r>
      <w:r w:rsidR="00756C68" w:rsidRPr="00DF0363">
        <w:rPr>
          <w:rFonts w:ascii="Arial" w:hAnsi="Arial" w:cs="Arial"/>
        </w:rPr>
        <w:fldChar w:fldCharType="end"/>
      </w:r>
      <w:r w:rsidRPr="00DF0363">
        <w:rPr>
          <w:rFonts w:ascii="Arial" w:hAnsi="Arial" w:cs="Arial"/>
        </w:rPr>
        <w:t xml:space="preserve"> - Project Reference Table</w:t>
      </w:r>
      <w:bookmarkEnd w:id="9"/>
    </w:p>
    <w:p w:rsidR="00453B4A" w:rsidRPr="00DF0363" w:rsidRDefault="00453B4A">
      <w:pPr>
        <w:spacing w:after="0"/>
        <w:rPr>
          <w:rFonts w:ascii="Arial" w:hAnsi="Arial" w:cs="Arial"/>
          <w:b/>
          <w:kern w:val="28"/>
          <w:sz w:val="28"/>
          <w:szCs w:val="20"/>
          <w:lang w:bidi="ar-SA"/>
        </w:rPr>
      </w:pPr>
      <w:r w:rsidRPr="00DF0363">
        <w:rPr>
          <w:rFonts w:ascii="Arial" w:hAnsi="Arial" w:cs="Arial"/>
        </w:rPr>
        <w:br w:type="page"/>
      </w:r>
    </w:p>
    <w:p w:rsidR="00F4396D" w:rsidRPr="00DF0363" w:rsidRDefault="00F4396D" w:rsidP="00DF0363">
      <w:pPr>
        <w:pStyle w:val="Titre2"/>
      </w:pPr>
      <w:bookmarkStart w:id="10" w:name="_Toc108012588"/>
      <w:r w:rsidRPr="00DF0363">
        <w:t>Definitions</w:t>
      </w:r>
      <w:bookmarkEnd w:id="1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304"/>
        <w:gridCol w:w="6862"/>
      </w:tblGrid>
      <w:tr w:rsidR="0064720A" w:rsidRPr="00DF0363" w:rsidTr="00CE4288">
        <w:trPr>
          <w:trHeight w:val="360"/>
          <w:tblHeader/>
          <w:jc w:val="center"/>
        </w:trPr>
        <w:tc>
          <w:tcPr>
            <w:tcW w:w="1625" w:type="pct"/>
            <w:shd w:val="clear" w:color="auto" w:fill="9CC2E5" w:themeFill="accent1" w:themeFillTint="99"/>
            <w:vAlign w:val="center"/>
          </w:tcPr>
          <w:p w:rsidR="0064720A" w:rsidRPr="00DF0363" w:rsidRDefault="0064720A" w:rsidP="00F93FE0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</w:rPr>
              <w:t>Abbreviation or Acronym</w:t>
            </w:r>
          </w:p>
        </w:tc>
        <w:tc>
          <w:tcPr>
            <w:tcW w:w="3375" w:type="pct"/>
            <w:shd w:val="clear" w:color="auto" w:fill="9CC2E5" w:themeFill="accent1" w:themeFillTint="99"/>
            <w:vAlign w:val="center"/>
          </w:tcPr>
          <w:p w:rsidR="0064720A" w:rsidRPr="00DF0363" w:rsidRDefault="0064720A" w:rsidP="00CE4288">
            <w:pPr>
              <w:spacing w:after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0363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</w:tr>
      <w:tr w:rsidR="00F93FE0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F93FE0" w:rsidRPr="00DF0363" w:rsidRDefault="00927FBC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SW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927FBC" w:rsidRPr="00DF0363" w:rsidRDefault="00927FBC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Software</w:t>
            </w:r>
          </w:p>
        </w:tc>
      </w:tr>
      <w:tr w:rsidR="00927FBC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927FBC" w:rsidRDefault="00927FBC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SD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927FBC" w:rsidRDefault="00927FBC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Structured Design</w:t>
            </w:r>
          </w:p>
        </w:tc>
      </w:tr>
      <w:tr w:rsidR="00B77700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B77700" w:rsidRDefault="00B77700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R4J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B77700" w:rsidRDefault="00B77700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Requirements for JIRA</w:t>
            </w:r>
          </w:p>
        </w:tc>
      </w:tr>
      <w:tr w:rsidR="00927FBC" w:rsidRPr="00DF0363" w:rsidTr="00CE4288">
        <w:trPr>
          <w:trHeight w:val="360"/>
          <w:jc w:val="center"/>
        </w:trPr>
        <w:tc>
          <w:tcPr>
            <w:tcW w:w="1625" w:type="pct"/>
            <w:shd w:val="clear" w:color="auto" w:fill="auto"/>
            <w:vAlign w:val="center"/>
          </w:tcPr>
          <w:p w:rsidR="00927FBC" w:rsidRDefault="00171D7C" w:rsidP="00F93FE0">
            <w:pPr>
              <w:spacing w:after="0"/>
              <w:jc w:val="center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RE-Tool</w:t>
            </w:r>
          </w:p>
        </w:tc>
        <w:tc>
          <w:tcPr>
            <w:tcW w:w="3375" w:type="pct"/>
            <w:shd w:val="clear" w:color="auto" w:fill="auto"/>
            <w:vAlign w:val="center"/>
          </w:tcPr>
          <w:p w:rsidR="00927FBC" w:rsidRDefault="00171D7C" w:rsidP="00927FBC">
            <w:pPr>
              <w:spacing w:after="0"/>
              <w:rPr>
                <w:rFonts w:ascii="Arial" w:hAnsi="Arial" w:cs="Arial"/>
                <w:iCs/>
                <w:color w:val="000000" w:themeColor="text1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Requirements Engineering Tool (such as Doors, R4J…)</w:t>
            </w:r>
          </w:p>
        </w:tc>
      </w:tr>
    </w:tbl>
    <w:p w:rsidR="0064720A" w:rsidRPr="00DF0363" w:rsidRDefault="0064720A" w:rsidP="0064720A">
      <w:pPr>
        <w:pStyle w:val="Lgende"/>
        <w:rPr>
          <w:rFonts w:ascii="Arial" w:hAnsi="Arial" w:cs="Arial"/>
          <w:lang w:bidi="ar-SA"/>
        </w:rPr>
      </w:pPr>
      <w:bookmarkStart w:id="11" w:name="_Toc109912479"/>
      <w:r w:rsidRPr="00DF0363">
        <w:rPr>
          <w:rFonts w:ascii="Arial" w:hAnsi="Arial" w:cs="Arial"/>
        </w:rPr>
        <w:t xml:space="preserve">Table </w:t>
      </w:r>
      <w:r w:rsidR="00756C68" w:rsidRPr="00DF0363">
        <w:rPr>
          <w:rFonts w:ascii="Arial" w:hAnsi="Arial" w:cs="Arial"/>
        </w:rPr>
        <w:fldChar w:fldCharType="begin"/>
      </w:r>
      <w:r w:rsidRPr="00DF0363">
        <w:rPr>
          <w:rFonts w:ascii="Arial" w:hAnsi="Arial" w:cs="Arial"/>
        </w:rPr>
        <w:instrText xml:space="preserve"> SEQ Table \* ARABIC </w:instrText>
      </w:r>
      <w:r w:rsidR="00756C68" w:rsidRPr="00DF0363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2</w:t>
      </w:r>
      <w:r w:rsidR="00756C68" w:rsidRPr="00DF0363">
        <w:rPr>
          <w:rFonts w:ascii="Arial" w:hAnsi="Arial" w:cs="Arial"/>
        </w:rPr>
        <w:fldChar w:fldCharType="end"/>
      </w:r>
      <w:r w:rsidRPr="00DF0363">
        <w:rPr>
          <w:rFonts w:ascii="Arial" w:hAnsi="Arial" w:cs="Arial"/>
        </w:rPr>
        <w:t xml:space="preserve"> - Definitions and Abbreviations</w:t>
      </w:r>
      <w:bookmarkEnd w:id="11"/>
    </w:p>
    <w:p w:rsidR="0064720A" w:rsidRPr="00DF0363" w:rsidRDefault="0064720A" w:rsidP="0064720A">
      <w:pPr>
        <w:rPr>
          <w:rFonts w:ascii="Arial" w:hAnsi="Arial" w:cs="Arial"/>
          <w:lang w:bidi="ar-SA"/>
        </w:rPr>
      </w:pPr>
    </w:p>
    <w:p w:rsidR="0064720A" w:rsidRPr="00DF0363" w:rsidRDefault="0064720A" w:rsidP="0064720A">
      <w:pPr>
        <w:rPr>
          <w:rFonts w:ascii="Arial" w:hAnsi="Arial" w:cs="Arial"/>
          <w:lang w:bidi="ar-SA"/>
        </w:rPr>
      </w:pPr>
    </w:p>
    <w:p w:rsidR="0064720A" w:rsidRPr="00DF0363" w:rsidRDefault="0064720A" w:rsidP="0064720A">
      <w:pPr>
        <w:rPr>
          <w:rFonts w:ascii="Arial" w:hAnsi="Arial" w:cs="Arial"/>
          <w:lang w:bidi="ar-SA"/>
        </w:rPr>
      </w:pPr>
    </w:p>
    <w:bookmarkEnd w:id="1"/>
    <w:bookmarkEnd w:id="2"/>
    <w:bookmarkEnd w:id="3"/>
    <w:bookmarkEnd w:id="4"/>
    <w:bookmarkEnd w:id="5"/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4B363B" w:rsidRPr="00DF0363" w:rsidRDefault="004B363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DA750B" w:rsidRPr="00DF0363" w:rsidRDefault="00DA750B">
      <w:pPr>
        <w:spacing w:after="0"/>
        <w:rPr>
          <w:rFonts w:ascii="Arial" w:hAnsi="Arial" w:cs="Arial"/>
        </w:rPr>
      </w:pPr>
      <w:r w:rsidRPr="00DF0363">
        <w:rPr>
          <w:rFonts w:ascii="Arial" w:hAnsi="Arial" w:cs="Arial"/>
        </w:rPr>
        <w:br w:type="page"/>
      </w: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F0363">
        <w:rPr>
          <w:rFonts w:ascii="Arial" w:hAnsi="Arial" w:cs="Arial"/>
          <w:b/>
          <w:sz w:val="32"/>
          <w:szCs w:val="32"/>
          <w:u w:val="single"/>
        </w:rPr>
        <w:t xml:space="preserve">Document </w:t>
      </w:r>
      <w:r w:rsidRPr="00DF0363">
        <w:rPr>
          <w:rFonts w:ascii="Arial" w:hAnsi="Arial" w:cs="Arial"/>
          <w:b/>
          <w:bCs/>
          <w:sz w:val="32"/>
          <w:szCs w:val="32"/>
          <w:u w:val="single"/>
        </w:rPr>
        <w:t>Change History</w:t>
      </w:r>
    </w:p>
    <w:p w:rsidR="00DA750B" w:rsidRPr="00DF0363" w:rsidRDefault="00DA750B" w:rsidP="00DA750B">
      <w:pPr>
        <w:pStyle w:val="Corpsdetexte"/>
        <w:rPr>
          <w:rFonts w:cs="Arial"/>
          <w:sz w:val="20"/>
          <w:szCs w:val="20"/>
        </w:rPr>
      </w:pPr>
      <w:r w:rsidRPr="00DF0363">
        <w:rPr>
          <w:rFonts w:cs="Arial"/>
          <w:sz w:val="20"/>
          <w:szCs w:val="20"/>
        </w:rPr>
        <w:t>The following is the document control for revisions to this document.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023"/>
        <w:gridCol w:w="2224"/>
        <w:gridCol w:w="1450"/>
        <w:gridCol w:w="1267"/>
        <w:gridCol w:w="1397"/>
        <w:gridCol w:w="1548"/>
        <w:gridCol w:w="1243"/>
      </w:tblGrid>
      <w:tr w:rsidR="00DA750B" w:rsidRPr="00DF0363" w:rsidTr="55DDC6FB">
        <w:trPr>
          <w:trHeight w:val="700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 w:bidi="ar-SA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Description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Author(s)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Revision Date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(Title)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(Name)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Date</w:t>
            </w:r>
          </w:p>
        </w:tc>
      </w:tr>
      <w:tr w:rsidR="00DA750B" w:rsidRPr="00DF0363" w:rsidTr="55DDC6FB">
        <w:trPr>
          <w:trHeight w:val="401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0.00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Initial Version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34FFFF3A" w:rsidP="584002E8">
            <w:pPr>
              <w:spacing w:line="259" w:lineRule="auto"/>
              <w:jc w:val="both"/>
            </w:pPr>
            <w:r w:rsidRPr="584002E8">
              <w:rPr>
                <w:rFonts w:ascii="Arial" w:hAnsi="Arial" w:cs="Arial"/>
                <w:sz w:val="16"/>
                <w:szCs w:val="16"/>
                <w:lang w:val="en-IN"/>
              </w:rPr>
              <w:t>Alex White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750B" w:rsidRPr="00DF0363" w:rsidRDefault="6019ADEC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55DDC6FB">
              <w:rPr>
                <w:rFonts w:ascii="Arial" w:hAnsi="Arial" w:cs="Arial"/>
                <w:sz w:val="16"/>
                <w:szCs w:val="16"/>
                <w:lang w:val="en-IN"/>
              </w:rPr>
              <w:t>2</w:t>
            </w:r>
            <w:r w:rsidR="14EBB3C3" w:rsidRPr="55DDC6FB">
              <w:rPr>
                <w:rFonts w:ascii="Arial" w:hAnsi="Arial" w:cs="Arial"/>
                <w:sz w:val="16"/>
                <w:szCs w:val="16"/>
                <w:lang w:val="en-IN"/>
              </w:rPr>
              <w:t>3</w:t>
            </w:r>
            <w:r w:rsidR="00927FBC" w:rsidRPr="55DDC6FB">
              <w:rPr>
                <w:rFonts w:ascii="Arial" w:hAnsi="Arial" w:cs="Arial"/>
                <w:sz w:val="16"/>
                <w:szCs w:val="16"/>
                <w:lang w:val="en-IN"/>
              </w:rPr>
              <w:t>Ju</w:t>
            </w:r>
            <w:r w:rsidR="446B958E" w:rsidRPr="55DDC6FB">
              <w:rPr>
                <w:rFonts w:ascii="Arial" w:hAnsi="Arial" w:cs="Arial"/>
                <w:sz w:val="16"/>
                <w:szCs w:val="16"/>
                <w:lang w:val="en-IN"/>
              </w:rPr>
              <w:t>n23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56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55DDC6FB">
        <w:trPr>
          <w:trHeight w:val="347"/>
          <w:jc w:val="center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F06692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</w:tbl>
    <w:p w:rsidR="00DA750B" w:rsidRPr="00DF0363" w:rsidRDefault="00DA750B" w:rsidP="00DA750B">
      <w:pPr>
        <w:pStyle w:val="Lgende"/>
        <w:rPr>
          <w:rFonts w:ascii="Arial" w:hAnsi="Arial" w:cs="Arial"/>
          <w:color w:val="000000" w:themeColor="text1"/>
          <w:lang w:bidi="ar-SA"/>
        </w:rPr>
      </w:pPr>
      <w:bookmarkStart w:id="12" w:name="_Toc109912480"/>
      <w:r w:rsidRPr="00DF0363">
        <w:rPr>
          <w:rFonts w:ascii="Arial" w:hAnsi="Arial" w:cs="Arial"/>
          <w:color w:val="000000" w:themeColor="text1"/>
        </w:rPr>
        <w:t xml:space="preserve">Table </w:t>
      </w:r>
      <w:r w:rsidR="00756C68" w:rsidRPr="00DF0363">
        <w:rPr>
          <w:rFonts w:ascii="Arial" w:hAnsi="Arial" w:cs="Arial"/>
          <w:color w:val="000000" w:themeColor="text1"/>
        </w:rPr>
        <w:fldChar w:fldCharType="begin"/>
      </w:r>
      <w:r w:rsidRPr="00DF0363">
        <w:rPr>
          <w:rFonts w:ascii="Arial" w:hAnsi="Arial" w:cs="Arial"/>
          <w:color w:val="000000" w:themeColor="text1"/>
        </w:rPr>
        <w:instrText xml:space="preserve"> SEQ Table \* ARABIC </w:instrText>
      </w:r>
      <w:r w:rsidR="00756C68" w:rsidRPr="00DF0363">
        <w:rPr>
          <w:rFonts w:ascii="Arial" w:hAnsi="Arial" w:cs="Arial"/>
          <w:color w:val="000000" w:themeColor="text1"/>
        </w:rPr>
        <w:fldChar w:fldCharType="separate"/>
      </w:r>
      <w:r w:rsidR="003418E6">
        <w:rPr>
          <w:rFonts w:ascii="Arial" w:hAnsi="Arial" w:cs="Arial"/>
          <w:noProof/>
          <w:color w:val="000000" w:themeColor="text1"/>
        </w:rPr>
        <w:t>3</w:t>
      </w:r>
      <w:r w:rsidR="00756C68" w:rsidRPr="00DF0363">
        <w:rPr>
          <w:rFonts w:ascii="Arial" w:hAnsi="Arial" w:cs="Arial"/>
          <w:color w:val="000000" w:themeColor="text1"/>
        </w:rPr>
        <w:fldChar w:fldCharType="end"/>
      </w:r>
      <w:r w:rsidRPr="00DF0363">
        <w:rPr>
          <w:rFonts w:ascii="Arial" w:hAnsi="Arial" w:cs="Arial"/>
          <w:color w:val="000000" w:themeColor="text1"/>
        </w:rPr>
        <w:t xml:space="preserve"> - Document Change History</w:t>
      </w:r>
      <w:bookmarkEnd w:id="12"/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A750B" w:rsidRPr="00DF0363" w:rsidRDefault="00DA750B" w:rsidP="00DA750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F0363">
        <w:rPr>
          <w:rFonts w:ascii="Arial" w:hAnsi="Arial" w:cs="Arial"/>
          <w:b/>
          <w:sz w:val="32"/>
          <w:szCs w:val="32"/>
          <w:u w:val="single"/>
        </w:rPr>
        <w:t xml:space="preserve">Template </w:t>
      </w:r>
      <w:r w:rsidRPr="00DF0363">
        <w:rPr>
          <w:rFonts w:ascii="Arial" w:hAnsi="Arial" w:cs="Arial"/>
          <w:b/>
          <w:bCs/>
          <w:sz w:val="32"/>
          <w:szCs w:val="32"/>
          <w:u w:val="single"/>
        </w:rPr>
        <w:t>Change History</w:t>
      </w:r>
    </w:p>
    <w:p w:rsidR="00DA750B" w:rsidRPr="00DF0363" w:rsidRDefault="00DA750B" w:rsidP="00DA750B">
      <w:pPr>
        <w:pStyle w:val="Corpsdetexte"/>
        <w:rPr>
          <w:rFonts w:cs="Arial"/>
          <w:sz w:val="20"/>
          <w:szCs w:val="20"/>
        </w:rPr>
      </w:pPr>
      <w:r w:rsidRPr="00DF0363">
        <w:rPr>
          <w:rFonts w:cs="Arial"/>
          <w:sz w:val="20"/>
          <w:szCs w:val="20"/>
        </w:rPr>
        <w:t>The following is the document control for revisions to this template.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23"/>
        <w:gridCol w:w="2148"/>
        <w:gridCol w:w="1479"/>
        <w:gridCol w:w="1404"/>
        <w:gridCol w:w="1427"/>
        <w:gridCol w:w="1428"/>
        <w:gridCol w:w="1243"/>
      </w:tblGrid>
      <w:tr w:rsidR="00DA750B" w:rsidRPr="00DF0363" w:rsidTr="000D5D50">
        <w:trPr>
          <w:trHeight w:val="700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 w:bidi="ar-SA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Description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Author(s)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A750B" w:rsidRPr="00DF0363" w:rsidRDefault="00DA750B" w:rsidP="000D2D4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RevisionDate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(Title)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By (Name)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DF0363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Approved Date</w:t>
            </w:r>
          </w:p>
        </w:tc>
      </w:tr>
      <w:tr w:rsidR="00DA750B" w:rsidRPr="00DF0363" w:rsidTr="000D5D50">
        <w:trPr>
          <w:trHeight w:val="392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0.1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Initial Template Version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both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HassanArghavani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9A2288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2</w:t>
            </w:r>
            <w:r w:rsidR="00A60C02" w:rsidRPr="00DF0363">
              <w:rPr>
                <w:rFonts w:ascii="Arial" w:hAnsi="Arial" w:cs="Arial"/>
                <w:sz w:val="16"/>
                <w:szCs w:val="16"/>
                <w:lang w:val="en-IN"/>
              </w:rPr>
              <w:t>7</w:t>
            </w: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Apr2021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4FD" w:rsidRPr="00DF0363" w:rsidRDefault="00C614FD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C614FD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C614FD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</w:tr>
      <w:tr w:rsidR="00DA750B" w:rsidRPr="00DF0363" w:rsidTr="000D5D50">
        <w:trPr>
          <w:trHeight w:val="356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A60C02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0.2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A60C02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Updated changes based on the meeting and the date format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A60C02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Hassan Arghavani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C614FD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16Jun2021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100B9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100B9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100B9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N/A</w:t>
            </w:r>
          </w:p>
        </w:tc>
      </w:tr>
      <w:tr w:rsidR="00A46176" w:rsidRPr="00DF0363" w:rsidTr="000D5D50">
        <w:trPr>
          <w:trHeight w:val="356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0.3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Changed References and Definitions to subchapters</w:t>
            </w:r>
          </w:p>
          <w:p w:rsidR="00A46176" w:rsidRPr="00DF0363" w:rsidRDefault="008B08A1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Changed</w:t>
            </w:r>
            <w:r w:rsidR="000F32AC"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Revision </w:t>
            </w: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on the title page to a field that will</w:t>
            </w:r>
            <w:r w:rsidR="000F32AC"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 update universally</w:t>
            </w:r>
            <w:r w:rsidR="00303C48"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 by following new instructions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796B27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Joshua Hartwig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6176" w:rsidRPr="00DF0363" w:rsidRDefault="00D100B9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15Jul2021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176" w:rsidRPr="00DF0363" w:rsidRDefault="00A46176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6176" w:rsidRPr="00DF0363" w:rsidRDefault="00A46176" w:rsidP="00C614FD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DA750B" w:rsidRPr="00DF0363" w:rsidTr="000D5D50">
        <w:trPr>
          <w:trHeight w:val="428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2225FC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0.4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2225FC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Updated Headings for more consistent spacing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2225FC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Joshua Hartwig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2225FC" w:rsidP="002225F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22Jul2021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50B" w:rsidRPr="00DF0363" w:rsidRDefault="00DA750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  <w:tr w:rsidR="001D487B" w:rsidRPr="00DF0363" w:rsidTr="000D5D50">
        <w:trPr>
          <w:trHeight w:val="428"/>
        </w:trPr>
        <w:tc>
          <w:tcPr>
            <w:tcW w:w="4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0.5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 xml:space="preserve">Update content for SW Detailed design </w:t>
            </w:r>
            <w:r w:rsidR="00E652DB">
              <w:rPr>
                <w:rFonts w:ascii="Arial" w:hAnsi="Arial" w:cs="Arial"/>
                <w:sz w:val="16"/>
                <w:szCs w:val="16"/>
                <w:lang w:val="en-IN"/>
              </w:rPr>
              <w:t>template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Rahma Fkaier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487B" w:rsidRPr="00DF0363" w:rsidRDefault="001D487B" w:rsidP="002225FC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  <w:r w:rsidRPr="00DF0363">
              <w:rPr>
                <w:rFonts w:ascii="Arial" w:hAnsi="Arial" w:cs="Arial"/>
                <w:sz w:val="16"/>
                <w:szCs w:val="16"/>
                <w:lang w:val="en-IN"/>
              </w:rPr>
              <w:t>05Jul2022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jc w:val="center"/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487B" w:rsidRPr="00DF0363" w:rsidRDefault="001D487B" w:rsidP="003779E8">
            <w:pPr>
              <w:rPr>
                <w:rFonts w:ascii="Arial" w:hAnsi="Arial" w:cs="Arial"/>
                <w:sz w:val="16"/>
                <w:szCs w:val="16"/>
                <w:lang w:val="en-IN"/>
              </w:rPr>
            </w:pPr>
          </w:p>
        </w:tc>
      </w:tr>
    </w:tbl>
    <w:p w:rsidR="00DA750B" w:rsidRPr="00DF0363" w:rsidRDefault="00DA750B" w:rsidP="00DA750B">
      <w:pPr>
        <w:pStyle w:val="Lgende"/>
        <w:rPr>
          <w:rFonts w:ascii="Arial" w:hAnsi="Arial" w:cs="Arial"/>
          <w:color w:val="000000" w:themeColor="text1"/>
          <w:lang w:bidi="ar-SA"/>
        </w:rPr>
      </w:pPr>
      <w:bookmarkStart w:id="13" w:name="_Toc109912481"/>
      <w:r w:rsidRPr="00DF0363">
        <w:rPr>
          <w:rFonts w:ascii="Arial" w:hAnsi="Arial" w:cs="Arial"/>
          <w:color w:val="000000" w:themeColor="text1"/>
        </w:rPr>
        <w:t xml:space="preserve">Table </w:t>
      </w:r>
      <w:r w:rsidR="00756C68" w:rsidRPr="00DF0363">
        <w:rPr>
          <w:rFonts w:ascii="Arial" w:hAnsi="Arial" w:cs="Arial"/>
          <w:color w:val="000000" w:themeColor="text1"/>
        </w:rPr>
        <w:fldChar w:fldCharType="begin"/>
      </w:r>
      <w:r w:rsidRPr="00DF0363">
        <w:rPr>
          <w:rFonts w:ascii="Arial" w:hAnsi="Arial" w:cs="Arial"/>
          <w:color w:val="000000" w:themeColor="text1"/>
        </w:rPr>
        <w:instrText xml:space="preserve"> SEQ Table \* ARABIC </w:instrText>
      </w:r>
      <w:r w:rsidR="00756C68" w:rsidRPr="00DF0363">
        <w:rPr>
          <w:rFonts w:ascii="Arial" w:hAnsi="Arial" w:cs="Arial"/>
          <w:color w:val="000000" w:themeColor="text1"/>
        </w:rPr>
        <w:fldChar w:fldCharType="separate"/>
      </w:r>
      <w:r w:rsidR="003418E6">
        <w:rPr>
          <w:rFonts w:ascii="Arial" w:hAnsi="Arial" w:cs="Arial"/>
          <w:noProof/>
          <w:color w:val="000000" w:themeColor="text1"/>
        </w:rPr>
        <w:t>4</w:t>
      </w:r>
      <w:r w:rsidR="00756C68" w:rsidRPr="00DF0363">
        <w:rPr>
          <w:rFonts w:ascii="Arial" w:hAnsi="Arial" w:cs="Arial"/>
          <w:color w:val="000000" w:themeColor="text1"/>
        </w:rPr>
        <w:fldChar w:fldCharType="end"/>
      </w:r>
      <w:r w:rsidRPr="00DF0363">
        <w:rPr>
          <w:rFonts w:ascii="Arial" w:hAnsi="Arial" w:cs="Arial"/>
          <w:color w:val="000000" w:themeColor="text1"/>
        </w:rPr>
        <w:t xml:space="preserve"> - Template Change History</w:t>
      </w:r>
      <w:bookmarkEnd w:id="13"/>
    </w:p>
    <w:p w:rsidR="00E84094" w:rsidRPr="00DF0363" w:rsidRDefault="00E84094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Pr="00DF0363" w:rsidRDefault="008B223E" w:rsidP="00E84094">
      <w:pPr>
        <w:rPr>
          <w:rFonts w:ascii="Arial" w:hAnsi="Arial" w:cs="Arial"/>
        </w:rPr>
      </w:pPr>
    </w:p>
    <w:p w:rsidR="008B223E" w:rsidRDefault="008B223E" w:rsidP="00DF0363">
      <w:pPr>
        <w:pStyle w:val="Titre2"/>
      </w:pPr>
      <w:bookmarkStart w:id="14" w:name="_Toc87971565"/>
      <w:bookmarkStart w:id="15" w:name="_Toc107399567"/>
      <w:bookmarkStart w:id="16" w:name="_Toc108012589"/>
      <w:r w:rsidRPr="00DF0363">
        <w:t>Realization constraints and targets</w:t>
      </w:r>
      <w:bookmarkEnd w:id="14"/>
      <w:bookmarkEnd w:id="15"/>
      <w:bookmarkEnd w:id="16"/>
    </w:p>
    <w:p w:rsidR="0008787C" w:rsidRPr="0008787C" w:rsidRDefault="0008787C" w:rsidP="0008787C">
      <w:pPr>
        <w:rPr>
          <w:lang w:bidi="ar-SA"/>
        </w:rPr>
      </w:pPr>
      <w:r>
        <w:rPr>
          <w:lang w:bidi="ar-SA"/>
        </w:rPr>
        <w:t>&lt;Place the name of the software component in place of the “Desired Software Component Name”&gt;</w:t>
      </w:r>
    </w:p>
    <w:p w:rsidR="008B223E" w:rsidRPr="009C3776" w:rsidRDefault="008B223E" w:rsidP="008B223E">
      <w:pPr>
        <w:jc w:val="both"/>
        <w:rPr>
          <w:rFonts w:ascii="Arial" w:hAnsi="Arial" w:cs="Arial"/>
          <w:i/>
          <w:color w:val="0000FF"/>
          <w:lang w:bidi="ar-SA"/>
        </w:rPr>
      </w:pPr>
      <w:r w:rsidRPr="3B2B2719">
        <w:rPr>
          <w:rFonts w:ascii="Arial" w:hAnsi="Arial" w:cs="Arial"/>
          <w:i/>
          <w:color w:val="000000" w:themeColor="text1"/>
          <w:lang w:bidi="ar-SA"/>
        </w:rPr>
        <w:t xml:space="preserve">The </w:t>
      </w:r>
      <w:r w:rsidRPr="3B2B2719">
        <w:rPr>
          <w:rFonts w:ascii="Arial" w:hAnsi="Arial" w:cs="Arial"/>
          <w:i/>
          <w:iCs/>
          <w:color w:val="000000" w:themeColor="text1"/>
          <w:lang w:bidi="ar-SA"/>
        </w:rPr>
        <w:t>aim</w:t>
      </w:r>
      <w:r w:rsidRPr="3B2B2719">
        <w:rPr>
          <w:rFonts w:ascii="Arial" w:hAnsi="Arial" w:cs="Arial"/>
          <w:i/>
          <w:color w:val="000000" w:themeColor="text1"/>
          <w:lang w:bidi="ar-SA"/>
        </w:rPr>
        <w:t xml:space="preserve"> of this document is to describe the design of the </w:t>
      </w:r>
      <w:r w:rsidR="00F25CF7" w:rsidRPr="3B2B2719">
        <w:rPr>
          <w:rFonts w:ascii="Arial" w:hAnsi="Arial" w:cs="Arial"/>
          <w:i/>
          <w:color w:val="0000FF"/>
          <w:lang w:bidi="ar-SA"/>
        </w:rPr>
        <w:t>&lt;Desired</w:t>
      </w:r>
      <w:r w:rsidR="00035E2D" w:rsidRPr="3B2B2719">
        <w:rPr>
          <w:rFonts w:ascii="Arial" w:hAnsi="Arial" w:cs="Arial"/>
          <w:i/>
          <w:color w:val="0000FF"/>
          <w:lang w:bidi="ar-SA"/>
        </w:rPr>
        <w:t xml:space="preserve"> software</w:t>
      </w:r>
      <w:r w:rsidR="00F25CF7" w:rsidRPr="3B2B2719">
        <w:rPr>
          <w:rFonts w:ascii="Arial" w:hAnsi="Arial" w:cs="Arial"/>
          <w:i/>
          <w:color w:val="0000FF"/>
          <w:lang w:bidi="ar-SA"/>
        </w:rPr>
        <w:t xml:space="preserve"> Component Name&gt;</w:t>
      </w:r>
      <w:r w:rsidR="00035E2D" w:rsidRPr="3B2B2719">
        <w:rPr>
          <w:rFonts w:ascii="Arial" w:hAnsi="Arial" w:cs="Arial"/>
          <w:i/>
          <w:color w:val="0000FF"/>
          <w:lang w:bidi="ar-SA"/>
        </w:rPr>
        <w:t>.</w:t>
      </w:r>
    </w:p>
    <w:p w:rsidR="009F54F2" w:rsidRPr="00DF0363" w:rsidRDefault="009F54F2" w:rsidP="00FE5ED4">
      <w:pPr>
        <w:pStyle w:val="Titre1"/>
        <w:tabs>
          <w:tab w:val="clear" w:pos="567"/>
        </w:tabs>
        <w:rPr>
          <w:rFonts w:ascii="Arial" w:hAnsi="Arial" w:cs="Arial"/>
        </w:rPr>
      </w:pPr>
      <w:bookmarkStart w:id="17" w:name="_Toc87971566"/>
      <w:bookmarkStart w:id="18" w:name="_Toc107399568"/>
      <w:bookmarkStart w:id="19" w:name="_Toc108012590"/>
      <w:r w:rsidRPr="00DF0363">
        <w:rPr>
          <w:rFonts w:ascii="Arial" w:hAnsi="Arial" w:cs="Arial"/>
        </w:rPr>
        <w:t>Detailed SW Design</w:t>
      </w:r>
      <w:bookmarkEnd w:id="17"/>
      <w:bookmarkEnd w:id="18"/>
      <w:bookmarkEnd w:id="19"/>
    </w:p>
    <w:p w:rsidR="00FE5ED4" w:rsidRPr="00B043F9" w:rsidRDefault="00FE5ED4" w:rsidP="00B043F9">
      <w:pPr>
        <w:pStyle w:val="Titre2"/>
      </w:pPr>
      <w:bookmarkStart w:id="20" w:name="_Toc140464411"/>
      <w:bookmarkStart w:id="21" w:name="_Toc140464642"/>
      <w:bookmarkStart w:id="22" w:name="_Toc142729872"/>
      <w:bookmarkStart w:id="23" w:name="_Toc147139446"/>
      <w:bookmarkStart w:id="24" w:name="_Toc87971567"/>
      <w:bookmarkStart w:id="25" w:name="_Toc108012591"/>
      <w:r w:rsidRPr="00B043F9">
        <w:t>Traceability matrix</w:t>
      </w:r>
      <w:bookmarkEnd w:id="20"/>
      <w:bookmarkEnd w:id="21"/>
      <w:bookmarkEnd w:id="22"/>
      <w:bookmarkEnd w:id="23"/>
      <w:bookmarkEnd w:id="24"/>
      <w:bookmarkEnd w:id="25"/>
    </w:p>
    <w:p w:rsidR="00FE5ED4" w:rsidRPr="00DF0363" w:rsidRDefault="00FE5ED4" w:rsidP="00FE5ED4">
      <w:pPr>
        <w:pStyle w:val="Helptext"/>
        <w:rPr>
          <w:rFonts w:cs="Arial"/>
          <w:sz w:val="20"/>
          <w:szCs w:val="20"/>
        </w:rPr>
      </w:pPr>
      <w:r w:rsidRPr="00DF0363">
        <w:rPr>
          <w:rFonts w:cs="Arial"/>
          <w:sz w:val="20"/>
          <w:szCs w:val="20"/>
        </w:rPr>
        <w:t xml:space="preserve">&lt;If covered by RE-tool, this matrix </w:t>
      </w:r>
      <w:r w:rsidR="00B77700">
        <w:rPr>
          <w:rFonts w:cs="Arial"/>
          <w:sz w:val="20"/>
          <w:szCs w:val="20"/>
        </w:rPr>
        <w:t xml:space="preserve">could </w:t>
      </w:r>
      <w:r w:rsidRPr="00DF0363">
        <w:rPr>
          <w:rFonts w:cs="Arial"/>
          <w:sz w:val="20"/>
          <w:szCs w:val="20"/>
        </w:rPr>
        <w:t>be deleted&gt;</w:t>
      </w:r>
    </w:p>
    <w:p w:rsidR="00035E2D" w:rsidRPr="00DF0363" w:rsidRDefault="00035E2D" w:rsidP="008B223E">
      <w:pPr>
        <w:jc w:val="both"/>
        <w:rPr>
          <w:rFonts w:ascii="Arial" w:hAnsi="Arial" w:cs="Arial"/>
          <w:sz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6520"/>
      </w:tblGrid>
      <w:tr w:rsidR="00FE5ED4" w:rsidRPr="00DF0363" w:rsidTr="0CA6B88E">
        <w:tc>
          <w:tcPr>
            <w:tcW w:w="3369" w:type="dxa"/>
          </w:tcPr>
          <w:p w:rsidR="00FE5ED4" w:rsidRPr="00DF0363" w:rsidRDefault="00FE5ED4" w:rsidP="00370CE4">
            <w:pPr>
              <w:rPr>
                <w:rFonts w:ascii="Arial" w:hAnsi="Arial" w:cs="Arial"/>
              </w:rPr>
            </w:pPr>
            <w:r w:rsidRPr="00DF0363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6520" w:type="dxa"/>
          </w:tcPr>
          <w:p w:rsidR="00FE5ED4" w:rsidRPr="00DF0363" w:rsidRDefault="00FE5ED4" w:rsidP="00370CE4">
            <w:pPr>
              <w:rPr>
                <w:rFonts w:ascii="Arial" w:hAnsi="Arial" w:cs="Arial"/>
              </w:rPr>
            </w:pPr>
            <w:r w:rsidRPr="00DF0363">
              <w:rPr>
                <w:rFonts w:ascii="Arial" w:hAnsi="Arial" w:cs="Arial"/>
              </w:rPr>
              <w:t>Satisfying design element</w:t>
            </w:r>
          </w:p>
        </w:tc>
      </w:tr>
      <w:tr w:rsidR="00FE5ED4" w:rsidRPr="00DF0363" w:rsidTr="0CA6B88E">
        <w:trPr>
          <w:trHeight w:val="300"/>
        </w:trPr>
        <w:tc>
          <w:tcPr>
            <w:tcW w:w="3369" w:type="dxa"/>
          </w:tcPr>
          <w:p w:rsidR="00FE5ED4" w:rsidRPr="00DF0363" w:rsidRDefault="00FE5ED4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FE5ED4" w:rsidRPr="00DF0363" w:rsidRDefault="00FE5ED4" w:rsidP="584002E8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  <w:tr w:rsidR="00360A6E" w:rsidRPr="00DF0363" w:rsidTr="0CA6B88E">
        <w:trPr>
          <w:trHeight w:val="300"/>
        </w:trPr>
        <w:tc>
          <w:tcPr>
            <w:tcW w:w="3369" w:type="dxa"/>
          </w:tcPr>
          <w:p w:rsidR="00360A6E" w:rsidRPr="00360A6E" w:rsidRDefault="00360A6E" w:rsidP="0CA6B88E">
            <w:pPr>
              <w:rPr>
                <w:rFonts w:ascii="Arial" w:hAnsi="Arial" w:cs="Arial"/>
                <w:i/>
                <w:iCs/>
                <w:color w:val="0000FF"/>
                <w:lang w:bidi="ar-SA"/>
              </w:rPr>
            </w:pPr>
          </w:p>
        </w:tc>
        <w:tc>
          <w:tcPr>
            <w:tcW w:w="6520" w:type="dxa"/>
          </w:tcPr>
          <w:p w:rsidR="00360A6E" w:rsidRPr="00DF0363" w:rsidRDefault="00360A6E" w:rsidP="00370CE4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</w:p>
        </w:tc>
      </w:tr>
    </w:tbl>
    <w:p w:rsidR="005434F0" w:rsidRPr="00B043F9" w:rsidRDefault="005434F0" w:rsidP="00B043F9">
      <w:pPr>
        <w:pStyle w:val="Titre2"/>
      </w:pPr>
      <w:bookmarkStart w:id="26" w:name="_Toc503846745"/>
      <w:bookmarkStart w:id="27" w:name="_Toc117489219"/>
      <w:bookmarkStart w:id="28" w:name="_Toc117504319"/>
      <w:bookmarkStart w:id="29" w:name="_Toc117504604"/>
      <w:bookmarkStart w:id="30" w:name="_Toc140464412"/>
      <w:bookmarkStart w:id="31" w:name="_Toc140464643"/>
      <w:bookmarkStart w:id="32" w:name="_Toc142729873"/>
      <w:bookmarkStart w:id="33" w:name="_Ref441161316"/>
      <w:bookmarkStart w:id="34" w:name="_Ref441161370"/>
      <w:bookmarkStart w:id="35" w:name="_Toc87971568"/>
      <w:bookmarkStart w:id="36" w:name="_Toc108012592"/>
      <w:r w:rsidRPr="00B043F9">
        <w:t>External interaction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B223E" w:rsidRPr="00DF0363" w:rsidRDefault="005434F0" w:rsidP="00E84094">
      <w:pPr>
        <w:rPr>
          <w:rFonts w:ascii="Arial" w:hAnsi="Arial" w:cs="Arial"/>
          <w:i/>
          <w:color w:val="0000FF"/>
          <w:szCs w:val="20"/>
          <w:lang w:bidi="ar-SA"/>
        </w:rPr>
      </w:pPr>
      <w:r w:rsidRPr="6E0876ED">
        <w:rPr>
          <w:rFonts w:ascii="Arial" w:hAnsi="Arial" w:cs="Arial"/>
          <w:i/>
          <w:color w:val="0000FF"/>
          <w:lang w:bidi="ar-SA"/>
        </w:rPr>
        <w:t>&lt;Add a block diagram to explain Software Component external interactions</w:t>
      </w:r>
      <w:r w:rsidR="00B77700" w:rsidRPr="6E0876ED">
        <w:rPr>
          <w:rFonts w:ascii="Arial" w:hAnsi="Arial" w:cs="Arial"/>
          <w:i/>
          <w:color w:val="0000FF"/>
          <w:lang w:bidi="ar-SA"/>
        </w:rPr>
        <w:t xml:space="preserve">.  This is an example of the </w:t>
      </w:r>
      <w:r w:rsidR="00887F88" w:rsidRPr="6E0876ED">
        <w:rPr>
          <w:rFonts w:ascii="Arial" w:hAnsi="Arial" w:cs="Arial"/>
          <w:i/>
          <w:color w:val="0000FF"/>
          <w:lang w:bidi="ar-SA"/>
        </w:rPr>
        <w:t>400w Inverter ON/OFF control component.</w:t>
      </w:r>
      <w:r w:rsidRPr="6E0876ED">
        <w:rPr>
          <w:rFonts w:ascii="Arial" w:hAnsi="Arial" w:cs="Arial"/>
          <w:i/>
          <w:color w:val="0000FF"/>
          <w:lang w:bidi="ar-SA"/>
        </w:rPr>
        <w:t>&gt;</w:t>
      </w:r>
    </w:p>
    <w:p w:rsidR="004571C3" w:rsidRPr="004571C3" w:rsidRDefault="6E0876ED" w:rsidP="6E0876ED">
      <w:pPr>
        <w:spacing w:after="0"/>
        <w:ind w:left="864"/>
      </w:pPr>
      <w:r>
        <w:rPr>
          <w:noProof/>
          <w:lang w:val="fr-FR" w:eastAsia="fr-FR" w:bidi="ar-SA"/>
        </w:rPr>
        <w:drawing>
          <wp:inline distT="0" distB="0" distL="0" distR="0">
            <wp:extent cx="5716470" cy="4851208"/>
            <wp:effectExtent l="0" t="0" r="0" b="0"/>
            <wp:docPr id="1570491648" name="Picture 157049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70" cy="48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C3" w:rsidRPr="004571C3" w:rsidRDefault="004571C3" w:rsidP="004571C3">
      <w:pPr>
        <w:spacing w:after="0"/>
        <w:rPr>
          <w:lang w:bidi="ar-SA"/>
        </w:rPr>
      </w:pPr>
    </w:p>
    <w:p w:rsidR="00B9662E" w:rsidRPr="00B9662E" w:rsidRDefault="00B9662E" w:rsidP="00B9662E">
      <w:pPr>
        <w:spacing w:after="0"/>
        <w:rPr>
          <w:rFonts w:ascii="Times New Roman" w:hAnsi="Times New Roman"/>
          <w:sz w:val="24"/>
          <w:lang w:bidi="ar-SA"/>
        </w:rPr>
      </w:pPr>
    </w:p>
    <w:p w:rsidR="005434F0" w:rsidRPr="00DF0363" w:rsidRDefault="005434F0" w:rsidP="00E84094">
      <w:pPr>
        <w:rPr>
          <w:rFonts w:ascii="Arial" w:hAnsi="Arial" w:cs="Arial"/>
          <w:i/>
          <w:color w:val="0000FF"/>
          <w:szCs w:val="20"/>
          <w:lang w:bidi="ar-SA"/>
        </w:rPr>
      </w:pPr>
    </w:p>
    <w:p w:rsidR="00A636DF" w:rsidRPr="00DF0363" w:rsidRDefault="00A636DF" w:rsidP="00A636DF">
      <w:pPr>
        <w:pStyle w:val="Lgende"/>
        <w:rPr>
          <w:rFonts w:ascii="Arial" w:hAnsi="Arial" w:cs="Arial"/>
        </w:rPr>
      </w:pPr>
      <w:bookmarkStart w:id="37" w:name="_Toc108014363"/>
      <w:r w:rsidRPr="00DF0363">
        <w:rPr>
          <w:rFonts w:ascii="Arial" w:hAnsi="Arial" w:cs="Arial"/>
        </w:rPr>
        <w:t xml:space="preserve">Figure </w:t>
      </w:r>
      <w:r w:rsidR="00756C68" w:rsidRPr="00DF0363">
        <w:rPr>
          <w:rFonts w:ascii="Arial" w:hAnsi="Arial" w:cs="Arial"/>
        </w:rPr>
        <w:fldChar w:fldCharType="begin"/>
      </w:r>
      <w:r w:rsidRPr="00DF0363">
        <w:rPr>
          <w:rFonts w:ascii="Arial" w:hAnsi="Arial" w:cs="Arial"/>
        </w:rPr>
        <w:instrText xml:space="preserve"> SEQ Figure \* ARABIC </w:instrText>
      </w:r>
      <w:r w:rsidR="00756C68" w:rsidRPr="00DF0363">
        <w:rPr>
          <w:rFonts w:ascii="Arial" w:hAnsi="Arial" w:cs="Arial"/>
        </w:rPr>
        <w:fldChar w:fldCharType="separate"/>
      </w:r>
      <w:r w:rsidR="006D6759">
        <w:rPr>
          <w:rFonts w:ascii="Arial" w:hAnsi="Arial" w:cs="Arial"/>
          <w:noProof/>
        </w:rPr>
        <w:t>1</w:t>
      </w:r>
      <w:r w:rsidR="00756C68" w:rsidRPr="00DF0363">
        <w:rPr>
          <w:rFonts w:ascii="Arial" w:hAnsi="Arial" w:cs="Arial"/>
        </w:rPr>
        <w:fldChar w:fldCharType="end"/>
      </w:r>
      <w:r w:rsidR="005447C7">
        <w:rPr>
          <w:rFonts w:ascii="Arial" w:hAnsi="Arial" w:cs="Arial"/>
        </w:rPr>
        <w:t xml:space="preserve"> - </w:t>
      </w:r>
      <w:r w:rsidRPr="00DF0363">
        <w:rPr>
          <w:rFonts w:ascii="Arial" w:hAnsi="Arial" w:cs="Arial"/>
        </w:rPr>
        <w:t>External Interaction</w:t>
      </w:r>
      <w:bookmarkEnd w:id="37"/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Pr="00DF0363" w:rsidRDefault="00DF0363" w:rsidP="00DF0363">
      <w:pPr>
        <w:rPr>
          <w:rFonts w:ascii="Arial" w:hAnsi="Arial" w:cs="Arial"/>
        </w:rPr>
      </w:pPr>
    </w:p>
    <w:p w:rsidR="00DF0363" w:rsidRDefault="003D6040" w:rsidP="003D6040">
      <w:pPr>
        <w:pStyle w:val="Titre3"/>
      </w:pPr>
      <w:bookmarkStart w:id="38" w:name="_Toc503846749"/>
      <w:bookmarkStart w:id="39" w:name="_Toc113096133"/>
      <w:bookmarkStart w:id="40" w:name="_Ref117479317"/>
      <w:bookmarkStart w:id="41" w:name="_Ref117479322"/>
      <w:bookmarkStart w:id="42" w:name="_Ref117479342"/>
      <w:bookmarkStart w:id="43" w:name="_Ref117479354"/>
      <w:bookmarkStart w:id="44" w:name="_Toc117489220"/>
      <w:bookmarkStart w:id="45" w:name="_Ref117503226"/>
      <w:bookmarkStart w:id="46" w:name="_Ref117503259"/>
      <w:bookmarkStart w:id="47" w:name="_Ref117503271"/>
      <w:bookmarkStart w:id="48" w:name="_Ref117503301"/>
      <w:bookmarkStart w:id="49" w:name="_Ref117503350"/>
      <w:bookmarkStart w:id="50" w:name="_Toc117504320"/>
      <w:bookmarkStart w:id="51" w:name="_Toc117504605"/>
      <w:bookmarkStart w:id="52" w:name="_Toc87971569"/>
      <w:bookmarkStart w:id="53" w:name="_Toc107399571"/>
      <w:bookmarkStart w:id="54" w:name="_Toc108012593"/>
      <w:r>
        <w:t xml:space="preserve">2.2.1 </w:t>
      </w:r>
      <w:r w:rsidR="00DF0363" w:rsidRPr="00DF0363">
        <w:t>Required interface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DF0363" w:rsidRPr="00DF0363">
        <w:t>s</w:t>
      </w:r>
      <w:bookmarkEnd w:id="52"/>
      <w:bookmarkEnd w:id="53"/>
      <w:bookmarkEnd w:id="54"/>
    </w:p>
    <w:p w:rsidR="00DF3119" w:rsidRPr="00151816" w:rsidRDefault="00DF3119" w:rsidP="00DF3119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Detail the required interfaces of </w:t>
      </w:r>
      <w:r w:rsidR="00EC16A3">
        <w:rPr>
          <w:rFonts w:ascii="Arial" w:hAnsi="Arial" w:cs="Arial"/>
          <w:i/>
          <w:color w:val="0000FF"/>
          <w:szCs w:val="20"/>
          <w:lang w:bidi="ar-SA"/>
        </w:rPr>
        <w:t>your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 software component provided by other external software components 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DF3119" w:rsidRDefault="00DF3119" w:rsidP="00DF3119">
      <w:pPr>
        <w:pStyle w:val="Titre4"/>
        <w:rPr>
          <w:rFonts w:cs="Arial"/>
        </w:rPr>
      </w:pPr>
      <w:r w:rsidRPr="00593E2D">
        <w:rPr>
          <w:rFonts w:cs="Arial"/>
        </w:rPr>
        <w:t>Required services</w:t>
      </w:r>
    </w:p>
    <w:p w:rsidR="00DF3119" w:rsidRDefault="00DF3119" w:rsidP="00DF3119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 w:rsidR="005D6932">
        <w:rPr>
          <w:rFonts w:ascii="Arial" w:hAnsi="Arial" w:cs="Arial"/>
          <w:i/>
          <w:color w:val="0000FF"/>
          <w:szCs w:val="20"/>
          <w:lang w:bidi="ar-SA"/>
        </w:rPr>
        <w:t>In this section, capture all external functions</w:t>
      </w:r>
      <w:r w:rsidR="0097403A">
        <w:rPr>
          <w:rFonts w:ascii="Arial" w:hAnsi="Arial" w:cs="Arial"/>
          <w:i/>
          <w:color w:val="0000FF"/>
          <w:szCs w:val="20"/>
          <w:lang w:bidi="ar-SA"/>
        </w:rPr>
        <w:t>, one at a time.  Create more tables if there are more functions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081C5E" w:rsidRPr="00DF3119" w:rsidRDefault="2BB35094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WDT_HAL.c</w:t>
      </w:r>
      <w:r w:rsidR="00491DF7" w:rsidRPr="55DDC6FB">
        <w:rPr>
          <w:rFonts w:ascii="Arial" w:hAnsi="Arial" w:cs="Arial"/>
          <w:i/>
          <w:iCs/>
          <w:color w:val="0000FF"/>
          <w:lang w:bidi="ar-SA"/>
        </w:rPr>
        <w:t>,</w:t>
      </w:r>
      <w:r w:rsidR="57A69867" w:rsidRPr="55DDC6FB">
        <w:rPr>
          <w:rFonts w:ascii="Arial" w:hAnsi="Arial" w:cs="Arial"/>
          <w:i/>
          <w:iCs/>
          <w:color w:val="0000FF"/>
          <w:lang w:bidi="ar-SA"/>
        </w:rPr>
        <w:t>Tsk_Feed_WDT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946"/>
      </w:tblGrid>
      <w:tr w:rsidR="00DF3119" w:rsidRPr="00593E2D" w:rsidTr="55DDC6FB"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946" w:type="dxa"/>
          </w:tcPr>
          <w:p w:rsidR="00DF3119" w:rsidRPr="00593E2D" w:rsidRDefault="6AEC843E" w:rsidP="08F459F8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Clears the watchdog timer</w:t>
            </w:r>
          </w:p>
        </w:tc>
      </w:tr>
      <w:tr w:rsidR="00DF3119" w:rsidRPr="00593E2D" w:rsidTr="55DDC6FB"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Parameter 1</w:t>
            </w:r>
          </w:p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00DF3119" w:rsidRPr="00593E2D" w:rsidRDefault="2F6C6EDF" w:rsidP="08F4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DF3119" w:rsidRPr="00593E2D" w:rsidTr="55DDC6FB"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Return Value</w:t>
            </w:r>
          </w:p>
        </w:tc>
        <w:tc>
          <w:tcPr>
            <w:tcW w:w="6946" w:type="dxa"/>
          </w:tcPr>
          <w:p w:rsidR="00DF3119" w:rsidRPr="00593E2D" w:rsidRDefault="7A934D4B" w:rsidP="0CA6B88E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DF3119" w:rsidRPr="00593E2D" w:rsidTr="55DDC6FB">
        <w:trPr>
          <w:trHeight w:val="375"/>
        </w:trPr>
        <w:tc>
          <w:tcPr>
            <w:tcW w:w="2943" w:type="dxa"/>
          </w:tcPr>
          <w:p w:rsidR="00DF3119" w:rsidRPr="00593E2D" w:rsidRDefault="00DF3119" w:rsidP="00370CE4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Post condition</w:t>
            </w:r>
          </w:p>
        </w:tc>
        <w:tc>
          <w:tcPr>
            <w:tcW w:w="6946" w:type="dxa"/>
          </w:tcPr>
          <w:p w:rsidR="00DF3119" w:rsidRPr="00593E2D" w:rsidRDefault="7E8D18DC" w:rsidP="0CA6B88E">
            <w:pPr>
              <w:pStyle w:val="Pieddepage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Watchdog timer is cleared</w:t>
            </w:r>
          </w:p>
        </w:tc>
      </w:tr>
    </w:tbl>
    <w:p w:rsidR="0097403A" w:rsidRDefault="005D30E6" w:rsidP="005D30E6">
      <w:pPr>
        <w:pStyle w:val="Lgende"/>
        <w:rPr>
          <w:rFonts w:ascii="Arial" w:hAnsi="Arial" w:cs="Arial"/>
          <w:color w:val="000000" w:themeColor="text1"/>
        </w:rPr>
      </w:pPr>
      <w:bookmarkStart w:id="55" w:name="_Toc109912482"/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="003418E6" w:rsidRPr="55DDC6FB">
        <w:rPr>
          <w:noProof/>
        </w:rPr>
        <w:t>5</w:t>
      </w:r>
      <w:r w:rsidR="00756C68">
        <w:fldChar w:fldCharType="end"/>
      </w:r>
      <w:r w:rsidR="6DCC5D84">
        <w:t xml:space="preserve"> – </w:t>
      </w:r>
      <w:r w:rsidR="6DCC5D84" w:rsidRPr="55DDC6FB">
        <w:rPr>
          <w:rFonts w:ascii="Arial" w:hAnsi="Arial" w:cs="Arial"/>
          <w:b w:val="0"/>
          <w:color w:val="0000FF"/>
          <w:sz w:val="18"/>
          <w:szCs w:val="18"/>
        </w:rPr>
        <w:t>Tsk_Feed_WDT</w:t>
      </w:r>
      <w:bookmarkEnd w:id="55"/>
    </w:p>
    <w:p w:rsidR="1FBED866" w:rsidRDefault="1FBED866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VehicleModeManager.c, Tsk_VehicleModeManager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F6DD379" w:rsidRDefault="1F6DD379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Manages the vehicle mode through a set of if and else statements to determine what to do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D369C79" w:rsidRDefault="3D369C79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Vehicle mode should be set</w:t>
            </w:r>
          </w:p>
        </w:tc>
      </w:tr>
    </w:tbl>
    <w:p w:rsidR="1FBED866" w:rsidRDefault="1FBED866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BA3F57">
        <w:t>6</w:t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Tsk_VehicleModeManager</w:t>
      </w:r>
    </w:p>
    <w:p w:rsidR="78DDE1CF" w:rsidRDefault="78DDE1CF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Analog_Data_Manager.c</w:t>
      </w:r>
      <w:r w:rsidR="1CC5D6F6" w:rsidRPr="55DDC6FB">
        <w:rPr>
          <w:rFonts w:ascii="Arial" w:hAnsi="Arial" w:cs="Arial"/>
          <w:i/>
          <w:iCs/>
          <w:color w:val="0000FF"/>
          <w:lang w:bidi="ar-SA"/>
        </w:rPr>
        <w:t>, Tsk_</w:t>
      </w:r>
      <w:r w:rsidR="321D6483" w:rsidRPr="55DDC6FB">
        <w:rPr>
          <w:rFonts w:ascii="Arial" w:hAnsi="Arial" w:cs="Arial"/>
          <w:i/>
          <w:iCs/>
          <w:color w:val="0000FF"/>
          <w:lang w:bidi="ar-SA"/>
        </w:rPr>
        <w:t>Refresh_Latest_Analog_Data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36ED504" w:rsidRDefault="136ED504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Refreshes the latest analog data by checking if running then if it is updates the values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068A824E" w:rsidRDefault="068A824E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Latest analog data should be refreshed</w:t>
            </w:r>
          </w:p>
        </w:tc>
      </w:tr>
    </w:tbl>
    <w:p w:rsidR="1CC5D6F6" w:rsidRDefault="1CC5D6F6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BA3F57">
        <w:t>7</w:t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19D56B68" w:rsidRPr="55DDC6FB">
        <w:rPr>
          <w:rFonts w:ascii="Arial" w:hAnsi="Arial" w:cs="Arial"/>
          <w:b w:val="0"/>
          <w:color w:val="0000FF"/>
          <w:sz w:val="18"/>
          <w:szCs w:val="18"/>
        </w:rPr>
        <w:t>Refresh_Latest_Analog_Data</w:t>
      </w:r>
    </w:p>
    <w:p w:rsidR="5E5CB4DB" w:rsidRDefault="5E5CB4DB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Ref2p5_Sensor</w:t>
      </w:r>
      <w:r w:rsidR="19D56B68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31865F4A" w:rsidRPr="55DDC6FB">
        <w:rPr>
          <w:rFonts w:ascii="Arial" w:hAnsi="Arial" w:cs="Arial"/>
          <w:i/>
          <w:iCs/>
          <w:color w:val="0000FF"/>
          <w:lang w:bidi="ar-SA"/>
        </w:rPr>
        <w:t>Ref2p5_Sensor_Filter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461CFD0" w:rsidRDefault="1461CFD0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Passes the analog signal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00BA3F5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</w:t>
            </w:r>
            <w:r w:rsidR="55DDC6FB" w:rsidRPr="55DDC6FB">
              <w:rPr>
                <w:rFonts w:ascii="Arial" w:hAnsi="Arial" w:cs="Arial"/>
                <w:color w:val="0000FF"/>
                <w:sz w:val="18"/>
                <w:szCs w:val="18"/>
              </w:rPr>
              <w:t>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00BA3F5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</w:t>
            </w:r>
            <w:r w:rsidR="55DDC6FB" w:rsidRPr="55DDC6FB">
              <w:rPr>
                <w:rFonts w:ascii="Arial" w:hAnsi="Arial" w:cs="Arial"/>
                <w:color w:val="0000FF"/>
                <w:sz w:val="18"/>
                <w:szCs w:val="18"/>
              </w:rPr>
              <w:t>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3B44268" w:rsidRDefault="73B44268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09C51029" w:rsidRDefault="09C51029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3778C05" w:rsidRPr="55DDC6FB">
        <w:rPr>
          <w:rFonts w:ascii="Arial" w:hAnsi="Arial" w:cs="Arial"/>
          <w:b w:val="0"/>
          <w:color w:val="0000FF"/>
          <w:sz w:val="18"/>
          <w:szCs w:val="18"/>
        </w:rPr>
        <w:t>Ref2p5_Sensor_Filter</w:t>
      </w:r>
    </w:p>
    <w:p w:rsidR="1252211B" w:rsidRDefault="1252211B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SubSystemManager.c,Tsk_SubSystemManager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777ADDB5" w:rsidRDefault="777ADDB5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Commands the sub system to go awake or sleep depending on if else logic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BFB37D9" w:rsidRDefault="3BFB37D9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Sub system should be given a command</w:t>
            </w:r>
          </w:p>
        </w:tc>
      </w:tr>
    </w:tbl>
    <w:p w:rsidR="1252211B" w:rsidRDefault="1252211B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Tsk_SubSystemManager</w:t>
      </w:r>
    </w:p>
    <w:p w:rsidR="394B4DF7" w:rsidRDefault="394B4DF7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SubSystemDriver.c, Tsk_SubSystemDriver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4B7E80D2" w:rsidRDefault="4B7E80D2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Wakes up or puts the module to sleep depending on its current state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67FB65D2" w:rsidRDefault="67FB65D2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Module should be woken or sleep</w:t>
            </w:r>
          </w:p>
        </w:tc>
      </w:tr>
    </w:tbl>
    <w:p w:rsidR="394B4DF7" w:rsidRDefault="394B4DF7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B447871" w:rsidRPr="55DDC6FB">
        <w:rPr>
          <w:rFonts w:ascii="Arial" w:hAnsi="Arial" w:cs="Arial"/>
          <w:b w:val="0"/>
          <w:color w:val="0000FF"/>
          <w:sz w:val="18"/>
          <w:szCs w:val="18"/>
        </w:rPr>
        <w:t>SubSystemDriver</w:t>
      </w:r>
    </w:p>
    <w:p w:rsidR="7773D4F9" w:rsidRDefault="7773D4F9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PowerPath_Interface</w:t>
      </w:r>
      <w:r w:rsidR="4B447871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6C6FB30E" w:rsidRPr="55DDC6FB">
        <w:rPr>
          <w:rFonts w:ascii="Arial" w:hAnsi="Arial" w:cs="Arial"/>
          <w:i/>
          <w:iCs/>
          <w:color w:val="0000FF"/>
          <w:lang w:bidi="ar-SA"/>
        </w:rPr>
        <w:t>PowerPath_Manager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D2CDDF6" w:rsidRDefault="5D2CDDF6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the state of a fault, the vehicle mode, and trailer presense, then decides if power needs to be supplied based on the state of these 3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AA0039E" w:rsidRDefault="7AA0039E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Power should be supplied or not based on state of components</w:t>
            </w:r>
          </w:p>
        </w:tc>
      </w:tr>
    </w:tbl>
    <w:p w:rsidR="0D42FA6B" w:rsidRDefault="0D42FA6B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2114F1A7" w:rsidRPr="55DDC6FB">
        <w:rPr>
          <w:rFonts w:ascii="Arial" w:hAnsi="Arial" w:cs="Arial"/>
          <w:b w:val="0"/>
          <w:color w:val="0000FF"/>
          <w:sz w:val="18"/>
          <w:szCs w:val="18"/>
        </w:rPr>
        <w:t>PowerPath_Manager</w:t>
      </w:r>
    </w:p>
    <w:p w:rsidR="74BD9F5C" w:rsidRDefault="74BD9F5C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PowerPathSequenceManager.c</w:t>
      </w:r>
      <w:r w:rsidR="2114F1A7" w:rsidRPr="55DDC6FB">
        <w:rPr>
          <w:rFonts w:ascii="Arial" w:hAnsi="Arial" w:cs="Arial"/>
          <w:i/>
          <w:iCs/>
          <w:color w:val="0000FF"/>
          <w:lang w:bidi="ar-SA"/>
        </w:rPr>
        <w:t xml:space="preserve">, </w:t>
      </w:r>
      <w:r w:rsidR="767B36EC" w:rsidRPr="55DDC6FB">
        <w:rPr>
          <w:rFonts w:ascii="Arial" w:hAnsi="Arial" w:cs="Arial"/>
          <w:i/>
          <w:iCs/>
          <w:color w:val="0000FF"/>
          <w:lang w:bidi="ar-SA"/>
        </w:rPr>
        <w:t>Tsk_PowerPath_Sequence_Manager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4E4BB65" w:rsidRDefault="24E4BB65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Controls the power path based on the states of other components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E0EC19F" w:rsidRDefault="7E0EC19F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Power path should be controlled</w:t>
            </w:r>
          </w:p>
        </w:tc>
      </w:tr>
    </w:tbl>
    <w:p w:rsidR="7C7AE2D1" w:rsidRDefault="7C7AE2D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CA20741" w:rsidRPr="55DDC6FB">
        <w:rPr>
          <w:rFonts w:ascii="Arial" w:hAnsi="Arial" w:cs="Arial"/>
          <w:b w:val="0"/>
          <w:color w:val="0000FF"/>
          <w:sz w:val="18"/>
          <w:szCs w:val="18"/>
        </w:rPr>
        <w:t>PowerPath_Sequence_Manager</w:t>
      </w:r>
    </w:p>
    <w:p w:rsidR="23608A97" w:rsidRDefault="23608A97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PowerPathDriverDispatcher, Tsk_PowerPathDriverDispatcher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2F9B35F" w:rsidRDefault="12F9B35F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Dispatches driver commands to the different drivers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2A2D9F1D" w:rsidRDefault="2A2D9F1D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Driver commands should be dispatched</w:t>
            </w:r>
          </w:p>
        </w:tc>
      </w:tr>
    </w:tbl>
    <w:p w:rsidR="23608A97" w:rsidRDefault="23608A97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32A60CE0" w:rsidRPr="55DDC6FB">
        <w:rPr>
          <w:rFonts w:ascii="Arial" w:hAnsi="Arial" w:cs="Arial"/>
          <w:b w:val="0"/>
          <w:color w:val="0000FF"/>
          <w:sz w:val="18"/>
          <w:szCs w:val="18"/>
        </w:rPr>
        <w:t>PowerPathDriverDispatcher</w:t>
      </w:r>
    </w:p>
    <w:p w:rsidR="47FD9A6D" w:rsidRDefault="47FD9A6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Battery_Driver</w:t>
      </w:r>
      <w:r w:rsidR="32A60CE0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11F87F79" w:rsidRPr="55DDC6FB">
        <w:rPr>
          <w:rFonts w:ascii="Arial" w:hAnsi="Arial" w:cs="Arial"/>
          <w:i/>
          <w:iCs/>
          <w:color w:val="0000FF"/>
          <w:lang w:bidi="ar-SA"/>
        </w:rPr>
        <w:t>AuxSwitched5V_Driver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03FF37B" w:rsidRDefault="203FF37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Enables or disables the battery pin based on the state of the driver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728C5B3" w:rsidRDefault="3728C5B3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Battery pins should be enabled or disabled</w:t>
            </w:r>
          </w:p>
        </w:tc>
      </w:tr>
    </w:tbl>
    <w:p w:rsidR="590C54A2" w:rsidRDefault="590C54A2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C2E9725" w:rsidRPr="55DDC6FB">
        <w:rPr>
          <w:rFonts w:ascii="Arial" w:hAnsi="Arial" w:cs="Arial"/>
          <w:b w:val="0"/>
          <w:color w:val="0000FF"/>
          <w:sz w:val="18"/>
          <w:szCs w:val="18"/>
        </w:rPr>
        <w:t>AuxSwitched5V_Driver</w:t>
      </w:r>
    </w:p>
    <w:p w:rsidR="512FC913" w:rsidRDefault="512FC913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Qswitch_Driver</w:t>
      </w:r>
      <w:r w:rsidR="6C4193B1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760852F9" w:rsidRPr="55DDC6FB">
        <w:rPr>
          <w:rFonts w:ascii="Arial" w:hAnsi="Arial" w:cs="Arial"/>
          <w:i/>
          <w:iCs/>
          <w:color w:val="0000FF"/>
          <w:lang w:bidi="ar-SA"/>
        </w:rPr>
        <w:t>Qswitch_Driver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38F5AA0" w:rsidRDefault="238F5AA0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Disables enables or changes the state of the qswitch driver based on the state of other components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303C167B" w:rsidRDefault="303C167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2E1FED8" w:rsidRDefault="42E1FED8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State of the q switch driver should change</w:t>
            </w:r>
          </w:p>
        </w:tc>
      </w:tr>
    </w:tbl>
    <w:p w:rsidR="6C4193B1" w:rsidRDefault="6C4193B1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3AAF50B" w:rsidRPr="55DDC6FB">
        <w:rPr>
          <w:rFonts w:ascii="Arial" w:hAnsi="Arial" w:cs="Arial"/>
          <w:b w:val="0"/>
          <w:color w:val="0000FF"/>
          <w:sz w:val="18"/>
          <w:szCs w:val="18"/>
        </w:rPr>
        <w:t>Qswitch_Driver</w:t>
      </w:r>
    </w:p>
    <w:p w:rsidR="32EFD3C9" w:rsidRDefault="32EFD3C9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Boost_Driver.c, Tsk_Boost_Driver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7E3A794" w:rsidRDefault="17E3A794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Enables, disables, or resets the boost pins based on the command recieved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EA424E0" w:rsidRDefault="5EA424E0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Boost driver pins</w:t>
            </w:r>
            <w:r w:rsidR="1C2F23F3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will be changed</w:t>
            </w:r>
          </w:p>
        </w:tc>
      </w:tr>
    </w:tbl>
    <w:p w:rsidR="32EFD3C9" w:rsidRDefault="32EFD3C9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Tsk_Booster_Driver</w:t>
      </w:r>
    </w:p>
    <w:p w:rsidR="244C84D1" w:rsidRDefault="244C84D1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Battery</w:t>
      </w:r>
      <w:r w:rsidR="2C6E54B3" w:rsidRPr="55DDC6FB">
        <w:rPr>
          <w:rFonts w:ascii="Arial" w:hAnsi="Arial" w:cs="Arial"/>
          <w:i/>
          <w:iCs/>
          <w:color w:val="0000FF"/>
          <w:lang w:bidi="ar-SA"/>
        </w:rPr>
        <w:t>_Sensor.c, Tsk_</w:t>
      </w:r>
      <w:r w:rsidR="5B8C10D7" w:rsidRPr="55DDC6FB">
        <w:rPr>
          <w:rFonts w:ascii="Arial" w:hAnsi="Arial" w:cs="Arial"/>
          <w:i/>
          <w:iCs/>
          <w:color w:val="0000FF"/>
          <w:lang w:bidi="ar-SA"/>
        </w:rPr>
        <w:t>Battery</w:t>
      </w:r>
      <w:r w:rsidR="2C6E54B3" w:rsidRPr="55DDC6FB">
        <w:rPr>
          <w:rFonts w:ascii="Arial" w:hAnsi="Arial" w:cs="Arial"/>
          <w:i/>
          <w:iCs/>
          <w:color w:val="0000FF"/>
          <w:lang w:bidi="ar-SA"/>
        </w:rPr>
        <w:t>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Passes the </w:t>
            </w:r>
            <w:r w:rsidR="7C504F29" w:rsidRPr="55DDC6FB">
              <w:rPr>
                <w:rFonts w:ascii="Arial" w:hAnsi="Arial" w:cs="Arial"/>
                <w:color w:val="0000FF"/>
                <w:sz w:val="18"/>
                <w:szCs w:val="18"/>
              </w:rPr>
              <w:t>Battery sensor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2C6E54B3" w:rsidRDefault="2C6E54B3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77FB234" w:rsidRPr="55DDC6FB">
        <w:rPr>
          <w:rFonts w:ascii="Arial" w:hAnsi="Arial" w:cs="Arial"/>
          <w:b w:val="0"/>
          <w:color w:val="0000FF"/>
          <w:sz w:val="18"/>
          <w:szCs w:val="18"/>
        </w:rPr>
        <w:t>Battery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_Sensor_Filter</w:t>
      </w:r>
    </w:p>
    <w:p w:rsidR="6083D595" w:rsidRDefault="6083D595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Qswitch_Sensor.c, Tsk_Qswitch_Sensor_Filter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Passes the </w:t>
            </w:r>
            <w:r w:rsidR="619D4DF2" w:rsidRPr="55DDC6FB">
              <w:rPr>
                <w:rFonts w:ascii="Arial" w:hAnsi="Arial" w:cs="Arial"/>
                <w:color w:val="0000FF"/>
                <w:sz w:val="18"/>
                <w:szCs w:val="18"/>
              </w:rPr>
              <w:t>Qswitch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sensor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6083D595" w:rsidRDefault="6083D595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Tsk_Qswitch_Sensor_Filter</w:t>
      </w:r>
    </w:p>
    <w:p w:rsidR="74382EDA" w:rsidRDefault="74382EDA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Temperature</w:t>
      </w:r>
      <w:r w:rsidR="35EA1ADB" w:rsidRPr="55DDC6FB">
        <w:rPr>
          <w:rFonts w:ascii="Arial" w:hAnsi="Arial" w:cs="Arial"/>
          <w:i/>
          <w:iCs/>
          <w:color w:val="0000FF"/>
          <w:lang w:bidi="ar-SA"/>
        </w:rPr>
        <w:t>_Sensor.c, Tsk_</w:t>
      </w:r>
      <w:r w:rsidR="781FD181" w:rsidRPr="55DDC6FB">
        <w:rPr>
          <w:rFonts w:ascii="Arial" w:hAnsi="Arial" w:cs="Arial"/>
          <w:i/>
          <w:iCs/>
          <w:color w:val="0000FF"/>
          <w:lang w:bidi="ar-SA"/>
        </w:rPr>
        <w:t>Temperature</w:t>
      </w:r>
      <w:r w:rsidR="35EA1ADB" w:rsidRPr="55DDC6FB">
        <w:rPr>
          <w:rFonts w:ascii="Arial" w:hAnsi="Arial" w:cs="Arial"/>
          <w:i/>
          <w:iCs/>
          <w:color w:val="0000FF"/>
          <w:lang w:bidi="ar-SA"/>
        </w:rPr>
        <w:t>_Sensor_Filter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Passes the </w:t>
            </w:r>
            <w:r w:rsidR="0906BE7F" w:rsidRPr="55DDC6FB">
              <w:rPr>
                <w:rFonts w:ascii="Arial" w:hAnsi="Arial" w:cs="Arial"/>
                <w:color w:val="0000FF"/>
                <w:sz w:val="18"/>
                <w:szCs w:val="18"/>
              </w:rPr>
              <w:t>temperature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sensor result through the filter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passed through the filter</w:t>
            </w:r>
          </w:p>
        </w:tc>
      </w:tr>
    </w:tbl>
    <w:p w:rsidR="35EA1ADB" w:rsidRDefault="35EA1ADB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2234D2B4" w:rsidRPr="55DDC6FB">
        <w:rPr>
          <w:rFonts w:ascii="Arial" w:hAnsi="Arial" w:cs="Arial"/>
          <w:b w:val="0"/>
          <w:color w:val="0000FF"/>
          <w:sz w:val="18"/>
          <w:szCs w:val="18"/>
        </w:rPr>
        <w:t>Temperature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_Sensor_Filter</w:t>
      </w:r>
    </w:p>
    <w:p w:rsidR="5422F203" w:rsidRDefault="5422F203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Battery_State_Monitor.c, Tsk_Battery_State_Monitor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A94BADC" w:rsidRDefault="5A94BADC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and stores the states of the battery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C96BE7F" w:rsidRDefault="4C96BE7F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Variables</w:t>
            </w:r>
            <w:r w:rsidR="3FD60FE0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should be saved that contain the states of the battery</w:t>
            </w:r>
          </w:p>
        </w:tc>
      </w:tr>
    </w:tbl>
    <w:p w:rsidR="5422F203" w:rsidRDefault="5422F203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Tsk_Battery_State_Monitor</w:t>
      </w:r>
    </w:p>
    <w:p w:rsidR="60FB5140" w:rsidRDefault="60FB5140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Aux5V_State_Monitor.c, Tsk_Aux5V_State_Monitor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Checks and stores the states of the </w:t>
            </w:r>
            <w:r w:rsidR="02EA658B" w:rsidRPr="55DDC6FB">
              <w:rPr>
                <w:rFonts w:ascii="Arial" w:hAnsi="Arial" w:cs="Arial"/>
                <w:color w:val="0000FF"/>
                <w:sz w:val="18"/>
                <w:szCs w:val="18"/>
              </w:rPr>
              <w:t>Aux5V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AF2757E" w:rsidRDefault="4AF2757E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Variables</w:t>
            </w:r>
            <w:r w:rsidR="55DDC6FB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should be saved that contain the states of the </w:t>
            </w:r>
            <w:r w:rsidR="00BA5B32" w:rsidRPr="55DDC6FB">
              <w:rPr>
                <w:rFonts w:ascii="Arial" w:hAnsi="Arial" w:cs="Arial"/>
                <w:color w:val="0000FF"/>
                <w:sz w:val="18"/>
                <w:szCs w:val="18"/>
              </w:rPr>
              <w:t>Aux5V</w:t>
            </w:r>
          </w:p>
        </w:tc>
      </w:tr>
    </w:tbl>
    <w:p w:rsidR="60FB5140" w:rsidRDefault="60FB5140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Tsk_Aux5V_State_Monitor</w:t>
      </w:r>
    </w:p>
    <w:p w:rsidR="38322BBE" w:rsidRDefault="38322BBE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Qswitch_State_Monitor.c, Tsk_Qswitch_State_Monitor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Checks and stores the states of the </w:t>
            </w:r>
            <w:r w:rsidR="7EF2A90A" w:rsidRPr="55DDC6FB">
              <w:rPr>
                <w:rFonts w:ascii="Arial" w:hAnsi="Arial" w:cs="Arial"/>
                <w:color w:val="0000FF"/>
                <w:sz w:val="18"/>
                <w:szCs w:val="18"/>
              </w:rPr>
              <w:t>Qswitch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Variables should be saved that contain the states of the </w:t>
            </w:r>
            <w:r w:rsidR="325A8FC3" w:rsidRPr="55DDC6FB">
              <w:rPr>
                <w:rFonts w:ascii="Arial" w:hAnsi="Arial" w:cs="Arial"/>
                <w:color w:val="0000FF"/>
                <w:sz w:val="18"/>
                <w:szCs w:val="18"/>
              </w:rPr>
              <w:t>Qswitch</w:t>
            </w:r>
          </w:p>
        </w:tc>
      </w:tr>
    </w:tbl>
    <w:p w:rsidR="38322BBE" w:rsidRDefault="38322BBE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339D605E" w:rsidRPr="55DDC6FB">
        <w:rPr>
          <w:rFonts w:ascii="Arial" w:hAnsi="Arial" w:cs="Arial"/>
          <w:b w:val="0"/>
          <w:color w:val="0000FF"/>
          <w:sz w:val="18"/>
          <w:szCs w:val="18"/>
        </w:rPr>
        <w:t>Qswitch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_State_Monitor</w:t>
      </w:r>
    </w:p>
    <w:p w:rsidR="6F352E3D" w:rsidRDefault="6F352E3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Boost_State_Monitor.c, Tsk_Boost_State_Monitor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and stores the states of the</w:t>
            </w:r>
            <w:r w:rsidR="4379F27E"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boost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Variables should be saved that contain the states of the </w:t>
            </w:r>
            <w:r w:rsidR="61FA0C6C" w:rsidRPr="55DDC6FB">
              <w:rPr>
                <w:rFonts w:ascii="Arial" w:hAnsi="Arial" w:cs="Arial"/>
                <w:color w:val="0000FF"/>
                <w:sz w:val="18"/>
                <w:szCs w:val="18"/>
              </w:rPr>
              <w:t>boost</w:t>
            </w:r>
          </w:p>
        </w:tc>
      </w:tr>
    </w:tbl>
    <w:p w:rsidR="6F352E3D" w:rsidRDefault="6F352E3D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137DF4FF" w:rsidRPr="55DDC6FB">
        <w:rPr>
          <w:rFonts w:ascii="Arial" w:hAnsi="Arial" w:cs="Arial"/>
          <w:b w:val="0"/>
          <w:color w:val="0000FF"/>
          <w:sz w:val="18"/>
          <w:szCs w:val="18"/>
        </w:rPr>
        <w:t>Boost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_State_Monitor</w:t>
      </w:r>
    </w:p>
    <w:p w:rsidR="13B263C1" w:rsidRDefault="13B263C1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PowerPath</w:t>
      </w:r>
      <w:r w:rsidR="4255634B" w:rsidRPr="55DDC6FB">
        <w:rPr>
          <w:rFonts w:ascii="Arial" w:hAnsi="Arial" w:cs="Arial"/>
          <w:i/>
          <w:iCs/>
          <w:color w:val="0000FF"/>
          <w:lang w:bidi="ar-SA"/>
        </w:rPr>
        <w:t>_State_Monitor.c, Tsk_</w:t>
      </w:r>
      <w:r w:rsidR="4FC19047" w:rsidRPr="55DDC6FB">
        <w:rPr>
          <w:rFonts w:ascii="Arial" w:hAnsi="Arial" w:cs="Arial"/>
          <w:i/>
          <w:iCs/>
          <w:color w:val="0000FF"/>
          <w:lang w:bidi="ar-SA"/>
        </w:rPr>
        <w:t>PowerPath</w:t>
      </w:r>
      <w:r w:rsidR="4255634B" w:rsidRPr="55DDC6FB">
        <w:rPr>
          <w:rFonts w:ascii="Arial" w:hAnsi="Arial" w:cs="Arial"/>
          <w:i/>
          <w:iCs/>
          <w:color w:val="0000FF"/>
          <w:lang w:bidi="ar-SA"/>
        </w:rPr>
        <w:t>_State_Monitor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Checks and stores the states of the </w:t>
            </w:r>
            <w:r w:rsidR="0D5DB277" w:rsidRPr="55DDC6FB">
              <w:rPr>
                <w:rFonts w:ascii="Arial" w:hAnsi="Arial" w:cs="Arial"/>
                <w:color w:val="0000FF"/>
                <w:sz w:val="18"/>
                <w:szCs w:val="18"/>
              </w:rPr>
              <w:t>PowerPath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Variables should be saved that contain the states of the </w:t>
            </w:r>
            <w:r w:rsidR="30D72BB2" w:rsidRPr="55DDC6FB">
              <w:rPr>
                <w:rFonts w:ascii="Arial" w:hAnsi="Arial" w:cs="Arial"/>
                <w:color w:val="0000FF"/>
                <w:sz w:val="18"/>
                <w:szCs w:val="18"/>
              </w:rPr>
              <w:t>PowerPath</w:t>
            </w:r>
          </w:p>
        </w:tc>
      </w:tr>
    </w:tbl>
    <w:p w:rsidR="4255634B" w:rsidRDefault="4255634B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2CFF457E" w:rsidRPr="55DDC6FB">
        <w:rPr>
          <w:rFonts w:ascii="Arial" w:hAnsi="Arial" w:cs="Arial"/>
          <w:b w:val="0"/>
          <w:color w:val="0000FF"/>
          <w:sz w:val="18"/>
          <w:szCs w:val="18"/>
        </w:rPr>
        <w:t>PowerPath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_State_Monitor</w:t>
      </w:r>
    </w:p>
    <w:p w:rsidR="7F9448D2" w:rsidRDefault="7F9448D2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Light_Control_Interface</w:t>
      </w:r>
      <w:r w:rsidR="5308715A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5EFDC41B" w:rsidRPr="55DDC6FB">
        <w:rPr>
          <w:rFonts w:ascii="Arial" w:hAnsi="Arial" w:cs="Arial"/>
          <w:i/>
          <w:iCs/>
          <w:color w:val="0000FF"/>
          <w:lang w:bidi="ar-SA"/>
        </w:rPr>
        <w:t>LightControl_Manager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6D68E9EA" w:rsidRDefault="6D68E9EA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Sets the light control command based on the state of the other components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CBB5C83" w:rsidRDefault="4CBB5C83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Command for light control should be configured</w:t>
            </w:r>
          </w:p>
        </w:tc>
      </w:tr>
    </w:tbl>
    <w:p w:rsidR="5308715A" w:rsidRDefault="5308715A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ECE71AA" w:rsidRPr="55DDC6FB">
        <w:rPr>
          <w:rFonts w:ascii="Arial" w:hAnsi="Arial" w:cs="Arial"/>
          <w:b w:val="0"/>
          <w:color w:val="0000FF"/>
          <w:sz w:val="18"/>
          <w:szCs w:val="18"/>
        </w:rPr>
        <w:t>LightControl_Manager</w:t>
      </w:r>
    </w:p>
    <w:p w:rsidR="6934BA40" w:rsidRDefault="6934BA40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Light_Control</w:t>
      </w:r>
      <w:r w:rsidR="215152A2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6D0B9844" w:rsidRPr="55DDC6FB">
        <w:rPr>
          <w:rFonts w:ascii="Arial" w:hAnsi="Arial" w:cs="Arial"/>
          <w:i/>
          <w:iCs/>
          <w:color w:val="0000FF"/>
          <w:lang w:bidi="ar-SA"/>
        </w:rPr>
        <w:t>Light_Control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859F30A" w:rsidRDefault="5859F30A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Gets conditions for the </w:t>
            </w:r>
            <w:r w:rsidR="1CE13C7E" w:rsidRPr="55DDC6FB">
              <w:rPr>
                <w:rFonts w:ascii="Arial" w:hAnsi="Arial" w:cs="Arial"/>
                <w:color w:val="0000FF"/>
                <w:sz w:val="18"/>
                <w:szCs w:val="18"/>
              </w:rPr>
              <w:t>light control and then sets the rules for the turn trailer and vehicle lights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0AB5DD96" w:rsidRDefault="0AB5DD96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Rules for the lights should be set</w:t>
            </w:r>
          </w:p>
        </w:tc>
      </w:tr>
    </w:tbl>
    <w:p w:rsidR="215152A2" w:rsidRDefault="215152A2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Tsk_Aux5V_State_Monitor</w:t>
      </w:r>
    </w:p>
    <w:p w:rsidR="76514AD4" w:rsidRDefault="76514AD4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Light_Output_Driver.c, Tsk_Light_Output_Driver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55A3BD6D" w:rsidRDefault="55A3BD6D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Updates current light output states, updates the commands, and the drives the light outputs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3B7CE86" w:rsidRDefault="53B7CE86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Commands and output states should be updated and the light outputs should be driven</w:t>
            </w:r>
          </w:p>
        </w:tc>
      </w:tr>
    </w:tbl>
    <w:p w:rsidR="76514AD4" w:rsidRDefault="76514AD4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Tsk_Light_Output_Driver</w:t>
      </w:r>
    </w:p>
    <w:p w:rsidR="37B476C7" w:rsidRDefault="37B476C7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Light_Sense_Monitor.c, Tsk_Light_Sense_Monitor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970D783" w:rsidRDefault="3970D783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Updates the light sense data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253334BB" w:rsidRDefault="253334B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Light sense data should be updated</w:t>
            </w:r>
          </w:p>
        </w:tc>
      </w:tr>
    </w:tbl>
    <w:p w:rsidR="37B476C7" w:rsidRDefault="37B476C7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CD2AE22" w:rsidRPr="55DDC6FB">
        <w:rPr>
          <w:rFonts w:ascii="Arial" w:hAnsi="Arial" w:cs="Arial"/>
          <w:b w:val="0"/>
          <w:color w:val="0000FF"/>
          <w:sz w:val="18"/>
          <w:szCs w:val="18"/>
        </w:rPr>
        <w:t>Light_Sense_Monitor</w:t>
      </w:r>
    </w:p>
    <w:p w:rsidR="2745789B" w:rsidRDefault="2745789B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Light_Load_</w:t>
      </w:r>
      <w:r w:rsidR="5CD2AE22" w:rsidRPr="55DDC6FB">
        <w:rPr>
          <w:rFonts w:ascii="Arial" w:hAnsi="Arial" w:cs="Arial"/>
          <w:i/>
          <w:iCs/>
          <w:color w:val="0000FF"/>
          <w:lang w:bidi="ar-SA"/>
        </w:rPr>
        <w:t>Monitor.c, Tsk_</w:t>
      </w:r>
      <w:r w:rsidR="2503E24A" w:rsidRPr="55DDC6FB">
        <w:rPr>
          <w:rFonts w:ascii="Arial" w:hAnsi="Arial" w:cs="Arial"/>
          <w:i/>
          <w:iCs/>
          <w:color w:val="0000FF"/>
          <w:lang w:bidi="ar-SA"/>
        </w:rPr>
        <w:t>Light_Load_Monitor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E42A4DE" w:rsidRDefault="3E42A4DE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Reads light output data then the states and loads the states into the data table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769CD42B" w:rsidRDefault="769CD42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Data should be loaded into the table</w:t>
            </w:r>
          </w:p>
        </w:tc>
      </w:tr>
    </w:tbl>
    <w:p w:rsidR="659D0461" w:rsidRDefault="659D046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1EFD4D4" w:rsidRPr="55DDC6FB">
        <w:rPr>
          <w:rFonts w:ascii="Arial" w:hAnsi="Arial" w:cs="Arial"/>
          <w:b w:val="0"/>
          <w:color w:val="0000FF"/>
          <w:sz w:val="18"/>
          <w:szCs w:val="18"/>
        </w:rPr>
        <w:t>Light_Load_Monitor</w:t>
      </w:r>
    </w:p>
    <w:p w:rsidR="18533CBD" w:rsidRDefault="18533CB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Light_Request_Handler</w:t>
      </w:r>
      <w:r w:rsidR="6C5987C4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78003B03" w:rsidRPr="55DDC6FB">
        <w:rPr>
          <w:rFonts w:ascii="Arial" w:hAnsi="Arial" w:cs="Arial"/>
          <w:i/>
          <w:iCs/>
          <w:color w:val="0000FF"/>
          <w:lang w:bidi="ar-SA"/>
        </w:rPr>
        <w:t>Light_Request_Monitor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8C20567" w:rsidRDefault="18C20567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Decodes all light request signals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48B2279" w:rsidRDefault="448B2279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Light requests should be decoded</w:t>
            </w:r>
          </w:p>
        </w:tc>
      </w:tr>
    </w:tbl>
    <w:p w:rsidR="6C5987C4" w:rsidRDefault="6C5987C4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3411C94" w:rsidRPr="55DDC6FB">
        <w:rPr>
          <w:rFonts w:ascii="Arial" w:hAnsi="Arial" w:cs="Arial"/>
          <w:b w:val="0"/>
          <w:color w:val="0000FF"/>
          <w:sz w:val="18"/>
          <w:szCs w:val="18"/>
        </w:rPr>
        <w:t>Light_Request_Monitor</w:t>
      </w:r>
    </w:p>
    <w:p w:rsidR="21E601C6" w:rsidRDefault="21E601C6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Light_Activity</w:t>
      </w:r>
      <w:r w:rsidR="63411C94" w:rsidRPr="55DDC6FB">
        <w:rPr>
          <w:rFonts w:ascii="Arial" w:hAnsi="Arial" w:cs="Arial"/>
          <w:i/>
          <w:iCs/>
          <w:color w:val="0000FF"/>
          <w:lang w:bidi="ar-SA"/>
        </w:rPr>
        <w:t>_Monitor.c, Tsk_</w:t>
      </w:r>
      <w:r w:rsidR="1B7F6B62" w:rsidRPr="55DDC6FB">
        <w:rPr>
          <w:rFonts w:ascii="Arial" w:hAnsi="Arial" w:cs="Arial"/>
          <w:i/>
          <w:iCs/>
          <w:color w:val="0000FF"/>
          <w:lang w:bidi="ar-SA"/>
        </w:rPr>
        <w:t>Light_Activity_Monitor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292B38EB" w:rsidRDefault="292B38E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Figures out the current states of the light by figuring out its activity 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3035249" w:rsidRDefault="43035249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Current light activity will be known</w:t>
            </w:r>
          </w:p>
        </w:tc>
      </w:tr>
    </w:tbl>
    <w:p w:rsidR="2CA5799C" w:rsidRDefault="2CA5799C" w:rsidP="55DDC6FB">
      <w:pPr>
        <w:pStyle w:val="Lgende"/>
        <w:rPr>
          <w:rFonts w:ascii="Arial" w:hAnsi="Arial" w:cs="Arial"/>
          <w:color w:val="000000" w:themeColor="text1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7A15698" w:rsidRPr="55DDC6FB">
        <w:rPr>
          <w:rFonts w:ascii="Arial" w:hAnsi="Arial" w:cs="Arial"/>
          <w:b w:val="0"/>
          <w:color w:val="0000FF"/>
          <w:sz w:val="18"/>
          <w:szCs w:val="18"/>
        </w:rPr>
        <w:t>Light_Activity_Monitor</w:t>
      </w:r>
    </w:p>
    <w:p w:rsidR="7C34B0DD" w:rsidRDefault="7C34B0DD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VehicleRequestMonitor.c, Tsk_VehicleRequest_Monitor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00097F9" w:rsidRDefault="300097F9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Sets the vehicle request state based on the last light activity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13C57244" w:rsidRDefault="13C57244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Vehicle request state will be set</w:t>
            </w:r>
          </w:p>
        </w:tc>
      </w:tr>
    </w:tbl>
    <w:p w:rsidR="7C34B0DD" w:rsidRDefault="7C34B0DD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C7D6174" w:rsidRPr="55DDC6FB">
        <w:rPr>
          <w:rFonts w:ascii="Arial" w:hAnsi="Arial" w:cs="Arial"/>
          <w:b w:val="0"/>
          <w:color w:val="0000FF"/>
          <w:sz w:val="18"/>
          <w:szCs w:val="18"/>
        </w:rPr>
        <w:t>VehicleRequest_Monitor</w:t>
      </w:r>
    </w:p>
    <w:p w:rsidR="32BDFDF4" w:rsidRDefault="32BDFDF4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TurnLight_Activity_Monitor</w:t>
      </w:r>
      <w:r w:rsidR="4C7D6174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22A46DDE" w:rsidRPr="55DDC6FB">
        <w:rPr>
          <w:rFonts w:ascii="Arial" w:hAnsi="Arial" w:cs="Arial"/>
          <w:i/>
          <w:iCs/>
          <w:color w:val="0000FF"/>
          <w:lang w:bidi="ar-SA"/>
        </w:rPr>
        <w:t>TurnLight_Activity_Monitor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77454767" w:rsidRDefault="77454767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Figures out the state of the left and right turn signal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5243EA87" w:rsidRDefault="5243EA8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Turn signals states will be known</w:t>
            </w:r>
          </w:p>
        </w:tc>
      </w:tr>
    </w:tbl>
    <w:p w:rsidR="7FEEB2D1" w:rsidRDefault="7FEEB2D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7162E325" w:rsidRPr="55DDC6FB">
        <w:rPr>
          <w:rFonts w:ascii="Arial" w:hAnsi="Arial" w:cs="Arial"/>
          <w:b w:val="0"/>
          <w:color w:val="0000FF"/>
          <w:sz w:val="18"/>
          <w:szCs w:val="18"/>
        </w:rPr>
        <w:t>TurnLight_Activity_Monitor</w:t>
      </w:r>
    </w:p>
    <w:p w:rsidR="446C5B18" w:rsidRDefault="446C5B18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Trailer_Present_Monitor</w:t>
      </w:r>
      <w:r w:rsidR="7162E325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27AA2FCD" w:rsidRPr="55DDC6FB">
        <w:rPr>
          <w:rFonts w:ascii="Arial" w:hAnsi="Arial" w:cs="Arial"/>
          <w:i/>
          <w:iCs/>
          <w:color w:val="0000FF"/>
          <w:lang w:bidi="ar-SA"/>
        </w:rPr>
        <w:t>Trailer_Present_Monitor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1497790E" w:rsidRDefault="1497790E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if the trailer is present and sets a value based on feedback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3007C857" w:rsidRDefault="3007C857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Value will be set that states what state the trailer is in</w:t>
            </w:r>
          </w:p>
        </w:tc>
      </w:tr>
    </w:tbl>
    <w:p w:rsidR="7C192292" w:rsidRDefault="7C192292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660CE34B" w:rsidRPr="55DDC6FB">
        <w:rPr>
          <w:rFonts w:ascii="Arial" w:hAnsi="Arial" w:cs="Arial"/>
          <w:b w:val="0"/>
          <w:color w:val="0000FF"/>
          <w:sz w:val="18"/>
          <w:szCs w:val="18"/>
        </w:rPr>
        <w:t>Trailer_Present_Monitor</w:t>
      </w:r>
    </w:p>
    <w:p w:rsidR="1F01A1CE" w:rsidRDefault="1F01A1CE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Light_Short_Circuit_Monitor</w:t>
      </w:r>
      <w:r w:rsidR="660CE34B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66994F41" w:rsidRPr="55DDC6FB">
        <w:rPr>
          <w:rFonts w:ascii="Arial" w:hAnsi="Arial" w:cs="Arial"/>
          <w:i/>
          <w:iCs/>
          <w:color w:val="0000FF"/>
          <w:lang w:bidi="ar-SA"/>
        </w:rPr>
        <w:t>Light_Short_Circuit_Monitor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05B93CCD" w:rsidRDefault="05B93CCD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Checks for a short circuit and then updates data table for monitor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21089814" w:rsidRDefault="21089814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Short circuit data table should be updated</w:t>
            </w:r>
          </w:p>
        </w:tc>
      </w:tr>
    </w:tbl>
    <w:p w:rsidR="15946BCF" w:rsidRDefault="15946BCF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005B0AAD" w:rsidRPr="55DDC6FB">
        <w:rPr>
          <w:rFonts w:ascii="Arial" w:hAnsi="Arial" w:cs="Arial"/>
          <w:b w:val="0"/>
          <w:color w:val="0000FF"/>
          <w:sz w:val="18"/>
          <w:szCs w:val="18"/>
        </w:rPr>
        <w:t>Light_Short_Circuit_Monitor</w:t>
      </w:r>
    </w:p>
    <w:p w:rsidR="3899597A" w:rsidRDefault="3899597A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Light_Retry_ability_Manager</w:t>
      </w:r>
      <w:r w:rsidR="005B0AAD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23A8BEDB" w:rsidRPr="55DDC6FB">
        <w:rPr>
          <w:rFonts w:ascii="Arial" w:hAnsi="Arial" w:cs="Arial"/>
          <w:i/>
          <w:iCs/>
          <w:color w:val="0000FF"/>
          <w:lang w:bidi="ar-SA"/>
        </w:rPr>
        <w:t>Light_Retry_Ability_Monitor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76E0A1C5" w:rsidRDefault="76E0A1C5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Attempts to restart/retry the lights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4CC379EE" w:rsidRDefault="4CC379EE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Lights may be reset</w:t>
            </w:r>
          </w:p>
        </w:tc>
      </w:tr>
    </w:tbl>
    <w:p w:rsidR="2FC9EFF3" w:rsidRDefault="2FC9EFF3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0406FD48" w:rsidRPr="55DDC6FB">
        <w:rPr>
          <w:rFonts w:ascii="Arial" w:hAnsi="Arial" w:cs="Arial"/>
          <w:b w:val="0"/>
          <w:color w:val="0000FF"/>
          <w:sz w:val="18"/>
          <w:szCs w:val="18"/>
        </w:rPr>
        <w:t>Light_Retry_Ability_Monitor</w:t>
      </w:r>
    </w:p>
    <w:p w:rsidR="099032D0" w:rsidRDefault="099032D0" w:rsidP="55DDC6FB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VehicleModeMonitor</w:t>
      </w:r>
      <w:r w:rsidR="0406FD48" w:rsidRPr="55DDC6FB">
        <w:rPr>
          <w:rFonts w:ascii="Arial" w:hAnsi="Arial" w:cs="Arial"/>
          <w:i/>
          <w:iCs/>
          <w:color w:val="0000FF"/>
          <w:lang w:bidi="ar-SA"/>
        </w:rPr>
        <w:t>.c, Tsk_</w:t>
      </w:r>
      <w:r w:rsidR="4D54EEA1" w:rsidRPr="55DDC6FB">
        <w:rPr>
          <w:rFonts w:ascii="Arial" w:hAnsi="Arial" w:cs="Arial"/>
          <w:i/>
          <w:iCs/>
          <w:color w:val="0000FF"/>
          <w:lang w:bidi="ar-SA"/>
        </w:rPr>
        <w:t>VehicleModeMonitor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334C531E" w:rsidRDefault="334C531E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Figures out the state the vehicle is in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55DDC6FB" w:rsidRDefault="55DDC6F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75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6B8AA1EB" w:rsidRDefault="6B8AA1EB" w:rsidP="55DDC6FB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Vehicle state will be returned</w:t>
            </w:r>
          </w:p>
        </w:tc>
      </w:tr>
    </w:tbl>
    <w:p w:rsidR="79A46F81" w:rsidRDefault="79A46F81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41AEBF5" w:rsidRPr="55DDC6FB">
        <w:rPr>
          <w:rFonts w:ascii="Arial" w:hAnsi="Arial" w:cs="Arial"/>
          <w:b w:val="0"/>
          <w:color w:val="0000FF"/>
          <w:sz w:val="18"/>
          <w:szCs w:val="18"/>
        </w:rPr>
        <w:t>VehicleModeMonitor</w:t>
      </w:r>
    </w:p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0EB664E7" w:rsidRDefault="0EB664E7" w:rsidP="0EB664E7"/>
    <w:p w:rsidR="00053425" w:rsidRDefault="00053425" w:rsidP="0097403A">
      <w:pPr>
        <w:pStyle w:val="Titre4"/>
      </w:pPr>
      <w:r w:rsidRPr="00593E2D">
        <w:t>Required Events</w:t>
      </w:r>
    </w:p>
    <w:p w:rsidR="0097403A" w:rsidRDefault="0097403A" w:rsidP="0097403A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In this section, capture all external events, one at a time.  </w:t>
      </w:r>
      <w:r w:rsidR="003F1259">
        <w:rPr>
          <w:rFonts w:ascii="Arial" w:hAnsi="Arial" w:cs="Arial"/>
          <w:i/>
          <w:color w:val="0000FF"/>
          <w:szCs w:val="20"/>
          <w:lang w:bidi="ar-SA"/>
        </w:rPr>
        <w:t>Insert new line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 if there are more</w:t>
      </w:r>
      <w:r w:rsidR="00460487">
        <w:rPr>
          <w:rFonts w:ascii="Arial" w:hAnsi="Arial" w:cs="Arial"/>
          <w:i/>
          <w:color w:val="0000FF"/>
          <w:szCs w:val="20"/>
          <w:lang w:bidi="ar-SA"/>
        </w:rPr>
        <w:t xml:space="preserve"> events </w:t>
      </w:r>
      <w:r>
        <w:rPr>
          <w:rFonts w:ascii="Arial" w:hAnsi="Arial" w:cs="Arial"/>
          <w:i/>
          <w:color w:val="0000FF"/>
          <w:szCs w:val="20"/>
          <w:lang w:bidi="ar-SA"/>
        </w:rPr>
        <w:t>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97403A" w:rsidRPr="00DF3119" w:rsidRDefault="0097403A" w:rsidP="0097403A">
      <w:pPr>
        <w:rPr>
          <w:rFonts w:ascii="Arial" w:hAnsi="Arial" w:cs="Arial"/>
          <w:i/>
          <w:color w:val="0000FF"/>
          <w:szCs w:val="20"/>
          <w:lang w:bidi="ar-SA"/>
        </w:rPr>
      </w:pP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36"/>
        <w:gridCol w:w="2435"/>
        <w:gridCol w:w="2711"/>
      </w:tblGrid>
      <w:tr w:rsidR="00053425" w:rsidRPr="00593E2D" w:rsidTr="00370CE4">
        <w:trPr>
          <w:trHeight w:val="282"/>
        </w:trPr>
        <w:tc>
          <w:tcPr>
            <w:tcW w:w="998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Event</w:t>
            </w:r>
            <w:r w:rsidR="00AA70A3">
              <w:rPr>
                <w:rFonts w:ascii="Arial" w:hAnsi="Arial" w:cs="Arial"/>
                <w:b/>
              </w:rPr>
              <w:t>s</w:t>
            </w:r>
          </w:p>
        </w:tc>
      </w:tr>
      <w:tr w:rsidR="00053425" w:rsidRPr="00593E2D" w:rsidTr="00370CE4">
        <w:trPr>
          <w:trHeight w:val="266"/>
        </w:trPr>
        <w:tc>
          <w:tcPr>
            <w:tcW w:w="4836" w:type="dxa"/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2435" w:type="dxa"/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Source</w:t>
            </w:r>
          </w:p>
        </w:tc>
        <w:tc>
          <w:tcPr>
            <w:tcW w:w="2711" w:type="dxa"/>
            <w:shd w:val="clear" w:color="auto" w:fill="BDD6EE" w:themeFill="accent1" w:themeFillTint="66"/>
          </w:tcPr>
          <w:p w:rsidR="00053425" w:rsidRPr="00593E2D" w:rsidRDefault="00053425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Connection type</w:t>
            </w:r>
          </w:p>
        </w:tc>
      </w:tr>
      <w:tr w:rsidR="00D50FF9" w:rsidRPr="00593E2D" w:rsidTr="00370CE4">
        <w:trPr>
          <w:trHeight w:val="764"/>
        </w:trPr>
        <w:tc>
          <w:tcPr>
            <w:tcW w:w="4836" w:type="dxa"/>
            <w:shd w:val="clear" w:color="auto" w:fill="auto"/>
          </w:tcPr>
          <w:p w:rsidR="00D50FF9" w:rsidRPr="00DF3119" w:rsidRDefault="00D50FF9" w:rsidP="00D50FF9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Event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 xml:space="preserve"> Name&gt;</w:t>
            </w:r>
          </w:p>
          <w:p w:rsidR="00D50FF9" w:rsidRPr="00593E2D" w:rsidRDefault="00D50FF9" w:rsidP="00D50F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  <w:shd w:val="clear" w:color="auto" w:fill="auto"/>
          </w:tcPr>
          <w:p w:rsidR="00D50FF9" w:rsidRPr="00DF3119" w:rsidRDefault="00D50FF9" w:rsidP="00D50FF9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Sender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&gt;</w:t>
            </w:r>
          </w:p>
          <w:p w:rsidR="00D50FF9" w:rsidRPr="00593E2D" w:rsidRDefault="00D50FF9" w:rsidP="00D50FF9">
            <w:pPr>
              <w:rPr>
                <w:rFonts w:ascii="Arial" w:hAnsi="Arial" w:cs="Arial"/>
              </w:rPr>
            </w:pPr>
          </w:p>
        </w:tc>
        <w:tc>
          <w:tcPr>
            <w:tcW w:w="2711" w:type="dxa"/>
            <w:shd w:val="clear" w:color="auto" w:fill="auto"/>
          </w:tcPr>
          <w:p w:rsidR="00D50FF9" w:rsidRPr="00DF3119" w:rsidRDefault="00D50FF9" w:rsidP="00D50FF9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sender-receiver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&gt;</w:t>
            </w:r>
          </w:p>
          <w:p w:rsidR="00D50FF9" w:rsidRPr="00593E2D" w:rsidRDefault="00D50FF9" w:rsidP="00D50FF9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:rsidR="00CB7232" w:rsidRDefault="00CB7232" w:rsidP="00CB7232">
      <w:pPr>
        <w:pStyle w:val="Lgende"/>
        <w:rPr>
          <w:rFonts w:ascii="Arial" w:hAnsi="Arial" w:cs="Arial"/>
        </w:rPr>
      </w:pPr>
      <w:bookmarkStart w:id="56" w:name="_Toc109912483"/>
      <w:bookmarkStart w:id="57" w:name="_Toc107399572"/>
      <w:r w:rsidRPr="00CB7232">
        <w:rPr>
          <w:rFonts w:ascii="Arial" w:hAnsi="Arial" w:cs="Arial"/>
        </w:rPr>
        <w:t xml:space="preserve">Table </w:t>
      </w:r>
      <w:r w:rsidR="00756C68" w:rsidRPr="00CB7232">
        <w:rPr>
          <w:rFonts w:ascii="Arial" w:hAnsi="Arial" w:cs="Arial"/>
        </w:rPr>
        <w:fldChar w:fldCharType="begin"/>
      </w:r>
      <w:r w:rsidRPr="00CB7232">
        <w:rPr>
          <w:rFonts w:ascii="Arial" w:hAnsi="Arial" w:cs="Arial"/>
        </w:rPr>
        <w:instrText xml:space="preserve"> SEQ Table \* ARABIC </w:instrText>
      </w:r>
      <w:r w:rsidR="00756C68" w:rsidRPr="00CB7232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6</w:t>
      </w:r>
      <w:r w:rsidR="00756C68" w:rsidRPr="00CB7232">
        <w:rPr>
          <w:rFonts w:ascii="Arial" w:hAnsi="Arial" w:cs="Arial"/>
        </w:rPr>
        <w:fldChar w:fldCharType="end"/>
      </w:r>
      <w:r w:rsidRPr="00CB7232">
        <w:rPr>
          <w:rFonts w:ascii="Arial" w:hAnsi="Arial" w:cs="Arial"/>
        </w:rPr>
        <w:t xml:space="preserve"> - Required Events</w:t>
      </w:r>
      <w:bookmarkEnd w:id="56"/>
    </w:p>
    <w:p w:rsidR="005A4D74" w:rsidRDefault="003D6040" w:rsidP="005A4D74">
      <w:pPr>
        <w:pStyle w:val="Titre3"/>
      </w:pPr>
      <w:bookmarkStart w:id="58" w:name="_Toc108012594"/>
      <w:r>
        <w:t xml:space="preserve">2.2.2 </w:t>
      </w:r>
      <w:r w:rsidR="005A4D74" w:rsidRPr="00593E2D">
        <w:t>Provided Interfaces</w:t>
      </w:r>
      <w:bookmarkEnd w:id="57"/>
      <w:bookmarkEnd w:id="58"/>
    </w:p>
    <w:p w:rsidR="005A4D74" w:rsidRPr="005A4D74" w:rsidRDefault="005A4D74" w:rsidP="005A4D74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Detail the provided interfaces by your software component to external software components 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5A4D74" w:rsidRDefault="005A4D74" w:rsidP="005A4D74">
      <w:pPr>
        <w:pStyle w:val="Titre4"/>
        <w:rPr>
          <w:rFonts w:cs="Arial"/>
        </w:rPr>
      </w:pPr>
      <w:r w:rsidRPr="00593E2D">
        <w:rPr>
          <w:rFonts w:cs="Arial"/>
        </w:rPr>
        <w:t>Provided Services</w:t>
      </w:r>
    </w:p>
    <w:p w:rsidR="00B15CB4" w:rsidRDefault="00B15CB4" w:rsidP="00F5427B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In this section, capture all </w:t>
      </w:r>
      <w:r w:rsidR="00FE64B7">
        <w:rPr>
          <w:rFonts w:ascii="Arial" w:hAnsi="Arial" w:cs="Arial"/>
          <w:i/>
          <w:color w:val="0000FF"/>
          <w:szCs w:val="20"/>
          <w:lang w:bidi="ar-SA"/>
        </w:rPr>
        <w:t>provided</w:t>
      </w:r>
      <w:r>
        <w:rPr>
          <w:rFonts w:ascii="Arial" w:hAnsi="Arial" w:cs="Arial"/>
          <w:i/>
          <w:color w:val="0000FF"/>
          <w:szCs w:val="20"/>
          <w:lang w:bidi="ar-SA"/>
        </w:rPr>
        <w:t xml:space="preserve"> functions, one at a time.  Create more tables if there are more functions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BA3F57" w:rsidRDefault="00BA3F57" w:rsidP="00BA3F57">
      <w:pPr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Module_Mode_Manager.c, Change_COS_Tasklist_To_VehicleMode_TskList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946"/>
      </w:tblGrid>
      <w:tr w:rsidR="00BA3F57" w:rsidTr="00BA59F8">
        <w:trPr>
          <w:trHeight w:val="300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46" w:type="dxa"/>
          </w:tcPr>
          <w:p w:rsidR="00BA3F57" w:rsidRDefault="00BA3F57" w:rsidP="00BA59F8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Changes cos task list to vehicle mode task list</w:t>
            </w:r>
          </w:p>
        </w:tc>
      </w:tr>
      <w:tr w:rsidR="00BA3F57" w:rsidTr="00BA59F8">
        <w:trPr>
          <w:trHeight w:val="300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</w:rPr>
              <w:t>[in]</w:t>
            </w:r>
          </w:p>
        </w:tc>
        <w:tc>
          <w:tcPr>
            <w:tcW w:w="6946" w:type="dxa"/>
          </w:tcPr>
          <w:p w:rsidR="00BA3F57" w:rsidRDefault="00BA3F57" w:rsidP="00BA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BA3F57" w:rsidTr="00BA59F8">
        <w:trPr>
          <w:trHeight w:val="300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946" w:type="dxa"/>
          </w:tcPr>
          <w:p w:rsidR="00BA3F57" w:rsidRDefault="00BA3F57" w:rsidP="00BA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BA3F57" w:rsidTr="00BA59F8">
        <w:trPr>
          <w:trHeight w:val="375"/>
        </w:trPr>
        <w:tc>
          <w:tcPr>
            <w:tcW w:w="2943" w:type="dxa"/>
          </w:tcPr>
          <w:p w:rsidR="00BA3F57" w:rsidRDefault="00BA3F57" w:rsidP="00BA59F8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946" w:type="dxa"/>
          </w:tcPr>
          <w:p w:rsidR="00BA3F57" w:rsidRDefault="00BA3F57" w:rsidP="00BA59F8">
            <w:pPr>
              <w:pStyle w:val="Pieddepage"/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Task list should be changed to vehicle mode task list</w:t>
            </w:r>
          </w:p>
        </w:tc>
      </w:tr>
    </w:tbl>
    <w:p w:rsidR="00BA3F57" w:rsidRDefault="00BA3F57" w:rsidP="00BA3F57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>
        <w:t xml:space="preserve">Table </w:t>
      </w:r>
      <w:r w:rsidR="00756C68">
        <w:fldChar w:fldCharType="begin"/>
      </w:r>
      <w:r>
        <w:instrText xml:space="preserve"> SEQ Table \* ARABIC </w:instrText>
      </w:r>
      <w:r w:rsidR="00756C68">
        <w:fldChar w:fldCharType="separate"/>
      </w:r>
      <w:r w:rsidRPr="55DDC6FB">
        <w:rPr>
          <w:noProof/>
        </w:rPr>
        <w:t>5</w:t>
      </w:r>
      <w:r w:rsidR="00756C68">
        <w:fldChar w:fldCharType="end"/>
      </w:r>
      <w: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Change_COS_Tasklist_To_VehicleMode_TskList</w:t>
      </w:r>
    </w:p>
    <w:p w:rsidR="00BA3F57" w:rsidRPr="00BA3F57" w:rsidRDefault="00BA3F57" w:rsidP="00BA3F57"/>
    <w:p w:rsidR="6E78E47D" w:rsidRDefault="6E78E47D" w:rsidP="6E78E47D"/>
    <w:p w:rsidR="6E78E47D" w:rsidRDefault="6E78E47D" w:rsidP="6E78E47D"/>
    <w:p w:rsidR="005D106B" w:rsidRDefault="005D106B" w:rsidP="005D106B">
      <w:pPr>
        <w:pStyle w:val="Titre4"/>
        <w:rPr>
          <w:rFonts w:cs="Arial"/>
        </w:rPr>
      </w:pPr>
      <w:r w:rsidRPr="00593E2D">
        <w:rPr>
          <w:rFonts w:cs="Arial"/>
        </w:rPr>
        <w:t>Provided Events</w:t>
      </w:r>
    </w:p>
    <w:p w:rsidR="00007273" w:rsidRPr="00007273" w:rsidRDefault="00007273" w:rsidP="00007273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>In this section, capture all external events, one at a time.  Insert new line if there are more events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36"/>
        <w:gridCol w:w="2435"/>
        <w:gridCol w:w="2711"/>
      </w:tblGrid>
      <w:tr w:rsidR="005D106B" w:rsidRPr="00593E2D" w:rsidTr="00370CE4">
        <w:trPr>
          <w:trHeight w:val="282"/>
        </w:trPr>
        <w:tc>
          <w:tcPr>
            <w:tcW w:w="998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Event</w:t>
            </w:r>
          </w:p>
        </w:tc>
      </w:tr>
      <w:tr w:rsidR="005D106B" w:rsidRPr="00593E2D" w:rsidTr="00370CE4">
        <w:trPr>
          <w:trHeight w:val="266"/>
        </w:trPr>
        <w:tc>
          <w:tcPr>
            <w:tcW w:w="4836" w:type="dxa"/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2435" w:type="dxa"/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Receiver</w:t>
            </w:r>
          </w:p>
        </w:tc>
        <w:tc>
          <w:tcPr>
            <w:tcW w:w="2711" w:type="dxa"/>
            <w:shd w:val="clear" w:color="auto" w:fill="BDD6EE" w:themeFill="accent1" w:themeFillTint="66"/>
          </w:tcPr>
          <w:p w:rsidR="005D106B" w:rsidRPr="00593E2D" w:rsidRDefault="005D106B" w:rsidP="00370CE4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Notification function</w:t>
            </w:r>
          </w:p>
        </w:tc>
      </w:tr>
      <w:tr w:rsidR="005D106B" w:rsidRPr="00593E2D" w:rsidTr="00370CE4">
        <w:trPr>
          <w:trHeight w:val="764"/>
        </w:trPr>
        <w:tc>
          <w:tcPr>
            <w:tcW w:w="4836" w:type="dxa"/>
            <w:shd w:val="clear" w:color="auto" w:fill="auto"/>
          </w:tcPr>
          <w:p w:rsidR="005D106B" w:rsidRPr="00DF3119" w:rsidRDefault="005D106B" w:rsidP="005D106B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Event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 xml:space="preserve"> Name&gt;</w:t>
            </w:r>
          </w:p>
          <w:p w:rsidR="005D106B" w:rsidRPr="00593E2D" w:rsidRDefault="005D106B" w:rsidP="00370CE4">
            <w:pPr>
              <w:rPr>
                <w:rFonts w:ascii="Arial" w:hAnsi="Arial" w:cs="Arial"/>
                <w:i/>
              </w:rPr>
            </w:pPr>
          </w:p>
        </w:tc>
        <w:tc>
          <w:tcPr>
            <w:tcW w:w="2435" w:type="dxa"/>
            <w:shd w:val="clear" w:color="auto" w:fill="auto"/>
          </w:tcPr>
          <w:p w:rsidR="005D106B" w:rsidRPr="00DF3119" w:rsidRDefault="005D106B" w:rsidP="005D106B">
            <w:pPr>
              <w:rPr>
                <w:rFonts w:ascii="Arial" w:hAnsi="Arial" w:cs="Arial"/>
                <w:i/>
                <w:color w:val="0000FF"/>
                <w:szCs w:val="20"/>
                <w:lang w:bidi="ar-SA"/>
              </w:rPr>
            </w:pP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</w:t>
            </w:r>
            <w:r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Receiver</w:t>
            </w:r>
            <w:r w:rsidRPr="00DF311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&gt;</w:t>
            </w:r>
          </w:p>
          <w:p w:rsidR="005D106B" w:rsidRPr="00593E2D" w:rsidRDefault="005D106B" w:rsidP="00370CE4">
            <w:pPr>
              <w:rPr>
                <w:rFonts w:ascii="Arial" w:hAnsi="Arial" w:cs="Arial"/>
                <w:i/>
              </w:rPr>
            </w:pPr>
          </w:p>
        </w:tc>
        <w:tc>
          <w:tcPr>
            <w:tcW w:w="2711" w:type="dxa"/>
            <w:shd w:val="clear" w:color="auto" w:fill="auto"/>
          </w:tcPr>
          <w:p w:rsidR="005D106B" w:rsidRPr="00593E2D" w:rsidRDefault="009F1589" w:rsidP="00370CE4">
            <w:pPr>
              <w:rPr>
                <w:rFonts w:ascii="Arial" w:hAnsi="Arial" w:cs="Arial"/>
                <w:i/>
              </w:rPr>
            </w:pPr>
            <w:r w:rsidRPr="009F1589">
              <w:rPr>
                <w:rFonts w:ascii="Arial" w:hAnsi="Arial" w:cs="Arial"/>
                <w:i/>
                <w:color w:val="0000FF"/>
                <w:szCs w:val="20"/>
                <w:lang w:bidi="ar-SA"/>
              </w:rPr>
              <w:t>&lt;Condition to send event &gt;</w:t>
            </w:r>
          </w:p>
        </w:tc>
      </w:tr>
    </w:tbl>
    <w:p w:rsidR="00B043F9" w:rsidRDefault="0034533D" w:rsidP="00F84A95">
      <w:pPr>
        <w:pStyle w:val="Lgende"/>
        <w:keepNext/>
        <w:rPr>
          <w:rFonts w:ascii="Arial" w:hAnsi="Arial" w:cs="Arial"/>
        </w:rPr>
      </w:pPr>
      <w:bookmarkStart w:id="59" w:name="_Toc109912485"/>
      <w:r w:rsidRPr="001E09B4">
        <w:rPr>
          <w:rFonts w:ascii="Arial" w:hAnsi="Arial" w:cs="Arial"/>
        </w:rPr>
        <w:t xml:space="preserve">Table </w:t>
      </w:r>
      <w:r w:rsidR="00756C68" w:rsidRPr="001E09B4">
        <w:rPr>
          <w:rFonts w:ascii="Arial" w:hAnsi="Arial" w:cs="Arial"/>
        </w:rPr>
        <w:fldChar w:fldCharType="begin"/>
      </w:r>
      <w:r w:rsidRPr="001E09B4">
        <w:rPr>
          <w:rFonts w:ascii="Arial" w:hAnsi="Arial" w:cs="Arial"/>
        </w:rPr>
        <w:instrText xml:space="preserve"> SEQ Table \* ARABIC </w:instrText>
      </w:r>
      <w:r w:rsidR="00756C68" w:rsidRPr="001E09B4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  <w:noProof/>
        </w:rPr>
        <w:t>8</w:t>
      </w:r>
      <w:r w:rsidR="00756C68" w:rsidRPr="001E09B4">
        <w:rPr>
          <w:rFonts w:ascii="Arial" w:hAnsi="Arial" w:cs="Arial"/>
        </w:rPr>
        <w:fldChar w:fldCharType="end"/>
      </w:r>
      <w:r w:rsidR="001E09B4" w:rsidRPr="001E09B4">
        <w:rPr>
          <w:rFonts w:ascii="Arial" w:hAnsi="Arial" w:cs="Arial"/>
        </w:rPr>
        <w:t xml:space="preserve"> - </w:t>
      </w:r>
      <w:r w:rsidRPr="001E09B4">
        <w:rPr>
          <w:rFonts w:ascii="Arial" w:hAnsi="Arial" w:cs="Arial"/>
        </w:rPr>
        <w:t>Provided Events</w:t>
      </w:r>
      <w:bookmarkEnd w:id="59"/>
    </w:p>
    <w:p w:rsidR="00B043F9" w:rsidRDefault="00B043F9" w:rsidP="00B043F9">
      <w:pPr>
        <w:pStyle w:val="Titre2"/>
      </w:pPr>
      <w:bookmarkStart w:id="60" w:name="_Toc117489222"/>
      <w:bookmarkStart w:id="61" w:name="_Toc117504322"/>
      <w:bookmarkStart w:id="62" w:name="_Toc117504607"/>
      <w:bookmarkStart w:id="63" w:name="_Toc140464414"/>
      <w:bookmarkStart w:id="64" w:name="_Toc140464645"/>
      <w:bookmarkStart w:id="65" w:name="_Toc142729874"/>
      <w:bookmarkStart w:id="66" w:name="_Ref441668807"/>
      <w:bookmarkStart w:id="67" w:name="_Toc87971571"/>
      <w:bookmarkStart w:id="68" w:name="_Toc107399573"/>
      <w:bookmarkStart w:id="69" w:name="_Toc108012595"/>
      <w:r w:rsidRPr="00593E2D">
        <w:t>SW Component internal breakdown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14E2A" w:rsidRPr="00814E2A" w:rsidRDefault="00814E2A" w:rsidP="00814E2A">
      <w:pPr>
        <w:rPr>
          <w:rFonts w:ascii="Arial" w:hAnsi="Arial" w:cs="Arial"/>
          <w:i/>
          <w:color w:val="0000FF"/>
          <w:szCs w:val="20"/>
          <w:lang w:bidi="ar-SA"/>
        </w:rPr>
      </w:pPr>
      <w:r w:rsidRPr="00814E2A">
        <w:rPr>
          <w:rFonts w:ascii="Arial" w:hAnsi="Arial" w:cs="Arial"/>
          <w:i/>
          <w:color w:val="0000FF"/>
          <w:szCs w:val="20"/>
          <w:lang w:bidi="ar-SA"/>
        </w:rPr>
        <w:t>&lt;Add description of the software component main features&gt;</w:t>
      </w:r>
    </w:p>
    <w:p w:rsidR="000402CB" w:rsidRPr="00593E2D" w:rsidRDefault="000402CB" w:rsidP="000402CB">
      <w:pPr>
        <w:pStyle w:val="Titre4"/>
        <w:rPr>
          <w:rFonts w:cs="Arial"/>
        </w:rPr>
      </w:pPr>
      <w:bookmarkStart w:id="70" w:name="_Toc117489224"/>
      <w:bookmarkStart w:id="71" w:name="_Toc117504324"/>
      <w:bookmarkStart w:id="72" w:name="_Toc117504609"/>
      <w:bookmarkStart w:id="73" w:name="_Toc140464261"/>
      <w:bookmarkStart w:id="74" w:name="_Toc140464416"/>
      <w:bookmarkStart w:id="75" w:name="_Ref442112196"/>
      <w:bookmarkStart w:id="76" w:name="_Ref442359366"/>
      <w:bookmarkStart w:id="77" w:name="_Ref442359522"/>
      <w:bookmarkStart w:id="78" w:name="_Ref453775994"/>
      <w:bookmarkStart w:id="79" w:name="_Ref461098358"/>
      <w:bookmarkStart w:id="80" w:name="_Ref461530697"/>
      <w:bookmarkStart w:id="81" w:name="_Ref466289626"/>
      <w:r w:rsidRPr="00593E2D">
        <w:rPr>
          <w:rFonts w:cs="Arial"/>
        </w:rPr>
        <w:t>Functional Decomposition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0402CB" w:rsidRPr="005B6BF4" w:rsidRDefault="5B8E4543" w:rsidP="000402CB">
      <w:pPr>
        <w:rPr>
          <w:rFonts w:ascii="Arial" w:hAnsi="Arial" w:cs="Arial"/>
          <w:i/>
          <w:color w:val="0000FF"/>
          <w:szCs w:val="20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&lt;</w:t>
      </w:r>
      <w:r w:rsidR="77E67242" w:rsidRPr="55DDC6FB">
        <w:rPr>
          <w:rFonts w:ascii="Arial" w:hAnsi="Arial" w:cs="Arial"/>
          <w:i/>
          <w:iCs/>
          <w:color w:val="0000FF"/>
          <w:lang w:bidi="ar-SA"/>
        </w:rPr>
        <w:t>Overview of functions and their dependencies shown by a Static Function Tree</w:t>
      </w:r>
      <w:r w:rsidRPr="55DDC6FB">
        <w:rPr>
          <w:rFonts w:ascii="Arial" w:hAnsi="Arial" w:cs="Arial"/>
          <w:i/>
          <w:iCs/>
          <w:color w:val="0000FF"/>
          <w:lang w:bidi="ar-SA"/>
        </w:rPr>
        <w:t>&gt;</w:t>
      </w:r>
    </w:p>
    <w:p w:rsidR="621C1EDF" w:rsidRDefault="28387F3F" w:rsidP="0CA6B88E">
      <w:pPr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6529898" cy="2095009"/>
            <wp:effectExtent l="0" t="0" r="0" b="0"/>
            <wp:docPr id="1359976625" name="Picture 135997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98" cy="20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CC" w:rsidRPr="000402CB" w:rsidRDefault="00A92ECC" w:rsidP="584002E8">
      <w:pPr>
        <w:jc w:val="center"/>
      </w:pPr>
    </w:p>
    <w:p w:rsidR="00B043F9" w:rsidRPr="00337557" w:rsidRDefault="005E7F21" w:rsidP="005E7F21">
      <w:pPr>
        <w:pStyle w:val="Lgende"/>
        <w:rPr>
          <w:rFonts w:ascii="Arial" w:hAnsi="Arial" w:cs="Arial"/>
        </w:rPr>
      </w:pPr>
      <w:bookmarkStart w:id="82" w:name="_Toc108014364"/>
      <w:r w:rsidRPr="00337557">
        <w:rPr>
          <w:rFonts w:ascii="Arial" w:hAnsi="Arial" w:cs="Arial"/>
        </w:rPr>
        <w:t xml:space="preserve">Figure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Figure \* ARABIC </w:instrText>
      </w:r>
      <w:r w:rsidR="00756C68" w:rsidRPr="00337557">
        <w:rPr>
          <w:rFonts w:ascii="Arial" w:hAnsi="Arial" w:cs="Arial"/>
        </w:rPr>
        <w:fldChar w:fldCharType="separate"/>
      </w:r>
      <w:r w:rsidR="006D6759">
        <w:rPr>
          <w:rFonts w:ascii="Arial" w:hAnsi="Arial" w:cs="Arial"/>
          <w:noProof/>
        </w:rPr>
        <w:t>2</w:t>
      </w:r>
      <w:r w:rsidR="00756C68" w:rsidRPr="00337557">
        <w:rPr>
          <w:rFonts w:ascii="Arial" w:hAnsi="Arial" w:cs="Arial"/>
        </w:rPr>
        <w:fldChar w:fldCharType="end"/>
      </w:r>
      <w:r w:rsidR="008E6695" w:rsidRPr="00337557">
        <w:rPr>
          <w:rFonts w:ascii="Arial" w:hAnsi="Arial" w:cs="Arial"/>
        </w:rPr>
        <w:t>-</w:t>
      </w:r>
      <w:r w:rsidRPr="00337557">
        <w:rPr>
          <w:rFonts w:ascii="Arial" w:hAnsi="Arial" w:cs="Arial"/>
        </w:rPr>
        <w:t xml:space="preserve"> Functional Decomposition</w:t>
      </w:r>
      <w:bookmarkEnd w:id="82"/>
    </w:p>
    <w:p w:rsidR="009A0F9D" w:rsidRDefault="009A0F9D" w:rsidP="009A0F9D">
      <w:pPr>
        <w:pStyle w:val="Titre4"/>
        <w:rPr>
          <w:rFonts w:cs="Arial"/>
        </w:rPr>
      </w:pPr>
      <w:bookmarkStart w:id="83" w:name="_Ref442109205"/>
      <w:r w:rsidRPr="00593E2D">
        <w:rPr>
          <w:rFonts w:cs="Arial"/>
        </w:rPr>
        <w:t>Function Description and Dynamic Behavior</w:t>
      </w:r>
      <w:bookmarkEnd w:id="83"/>
    </w:p>
    <w:p w:rsidR="00797CE1" w:rsidRDefault="00797CE1" w:rsidP="00797CE1">
      <w:pPr>
        <w:rPr>
          <w:rFonts w:ascii="Arial" w:hAnsi="Arial" w:cs="Arial"/>
          <w:i/>
          <w:color w:val="0000FF"/>
          <w:szCs w:val="20"/>
          <w:lang w:bidi="ar-SA"/>
        </w:rPr>
      </w:pPr>
      <w:r w:rsidRPr="00DF3119">
        <w:rPr>
          <w:rFonts w:ascii="Arial" w:hAnsi="Arial" w:cs="Arial"/>
          <w:i/>
          <w:color w:val="0000FF"/>
          <w:szCs w:val="20"/>
          <w:lang w:bidi="ar-SA"/>
        </w:rPr>
        <w:t>&lt;</w:t>
      </w:r>
      <w:r>
        <w:rPr>
          <w:rFonts w:ascii="Arial" w:hAnsi="Arial" w:cs="Arial"/>
          <w:i/>
          <w:color w:val="0000FF"/>
          <w:szCs w:val="20"/>
          <w:lang w:bidi="ar-SA"/>
        </w:rPr>
        <w:t>In this section, capture all static functions, one at a time.  Create more tables if there are more functions to capture</w:t>
      </w:r>
      <w:r w:rsidRPr="00DF3119">
        <w:rPr>
          <w:rFonts w:ascii="Arial" w:hAnsi="Arial" w:cs="Arial"/>
          <w:i/>
          <w:color w:val="0000FF"/>
          <w:szCs w:val="20"/>
          <w:lang w:bidi="ar-SA"/>
        </w:rPr>
        <w:t>&gt;</w:t>
      </w:r>
    </w:p>
    <w:p w:rsidR="00797CE1" w:rsidRDefault="00797CE1" w:rsidP="006067E9">
      <w:pPr>
        <w:rPr>
          <w:rFonts w:ascii="Arial" w:hAnsi="Arial" w:cs="Arial"/>
          <w:i/>
          <w:color w:val="0000FF"/>
          <w:szCs w:val="20"/>
          <w:lang w:bidi="ar-SA"/>
        </w:rPr>
      </w:pPr>
    </w:p>
    <w:p w:rsidR="008E2BBC" w:rsidRPr="006067E9" w:rsidRDefault="008E2BBC" w:rsidP="006067E9">
      <w:pPr>
        <w:rPr>
          <w:rFonts w:ascii="Arial" w:hAnsi="Arial" w:cs="Arial"/>
          <w:i/>
          <w:color w:val="0000FF"/>
          <w:szCs w:val="20"/>
          <w:lang w:bidi="ar-SA"/>
        </w:rPr>
      </w:pPr>
    </w:p>
    <w:p w:rsidR="65206417" w:rsidRDefault="65206417" w:rsidP="55DDC6FB">
      <w:pPr>
        <w:spacing w:line="259" w:lineRule="auto"/>
      </w:pPr>
      <w:r w:rsidRPr="55DDC6FB">
        <w:rPr>
          <w:rFonts w:ascii="Arial" w:hAnsi="Arial" w:cs="Arial"/>
          <w:i/>
          <w:iCs/>
          <w:color w:val="0000FF"/>
          <w:lang w:bidi="ar-SA"/>
        </w:rPr>
        <w:t>Tsk_Watchdog_Tasks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FB58E1" w:rsidRPr="00593E2D" w:rsidTr="55DDC6FB">
        <w:tc>
          <w:tcPr>
            <w:tcW w:w="2943" w:type="dxa"/>
          </w:tcPr>
          <w:p w:rsidR="00FB58E1" w:rsidRPr="00593E2D" w:rsidRDefault="00FB58E1" w:rsidP="004354D9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379" w:type="dxa"/>
          </w:tcPr>
          <w:p w:rsidR="00FB58E1" w:rsidRPr="00593E2D" w:rsidRDefault="4472D6B0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function Tsk_Feed_WDT which feeds the watchdog timer</w:t>
            </w:r>
          </w:p>
        </w:tc>
      </w:tr>
      <w:tr w:rsidR="002D5FCC" w:rsidRPr="00593E2D" w:rsidTr="55DDC6FB">
        <w:tc>
          <w:tcPr>
            <w:tcW w:w="2943" w:type="dxa"/>
          </w:tcPr>
          <w:p w:rsidR="002D5FCC" w:rsidRPr="00593E2D" w:rsidRDefault="002D5FCC" w:rsidP="002D5FCC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Parameter 1</w:t>
            </w:r>
          </w:p>
        </w:tc>
        <w:tc>
          <w:tcPr>
            <w:tcW w:w="6379" w:type="dxa"/>
          </w:tcPr>
          <w:p w:rsidR="002D5FCC" w:rsidRPr="00593E2D" w:rsidRDefault="1E46BA71" w:rsidP="7FA7C77F">
            <w:pPr>
              <w:spacing w:line="259" w:lineRule="auto"/>
            </w:pPr>
            <w:r w:rsidRPr="7FA7C77F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Return Value</w:t>
            </w:r>
          </w:p>
        </w:tc>
        <w:tc>
          <w:tcPr>
            <w:tcW w:w="6379" w:type="dxa"/>
          </w:tcPr>
          <w:p w:rsidR="00AA6D30" w:rsidRPr="00593E2D" w:rsidRDefault="23787447" w:rsidP="0CA4674D">
            <w:pPr>
              <w:spacing w:line="259" w:lineRule="auto"/>
            </w:pPr>
            <w:r w:rsidRPr="0CA4674D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Precondition</w:t>
            </w:r>
          </w:p>
        </w:tc>
        <w:tc>
          <w:tcPr>
            <w:tcW w:w="6379" w:type="dxa"/>
          </w:tcPr>
          <w:p w:rsidR="00AA6D30" w:rsidRPr="00593E2D" w:rsidRDefault="50C7D167" w:rsidP="6E78E47D">
            <w:pPr>
              <w:pStyle w:val="Pieddepage"/>
              <w:spacing w:line="259" w:lineRule="auto"/>
            </w:pPr>
            <w:r w:rsidRPr="6E78E47D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Post condition</w:t>
            </w:r>
          </w:p>
        </w:tc>
        <w:tc>
          <w:tcPr>
            <w:tcW w:w="6379" w:type="dxa"/>
          </w:tcPr>
          <w:p w:rsidR="00AA6D30" w:rsidRPr="00593E2D" w:rsidRDefault="0AF8AC66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The watchdog timer will be fed</w:t>
            </w:r>
          </w:p>
        </w:tc>
      </w:tr>
      <w:tr w:rsidR="00AA6D30" w:rsidRPr="00593E2D" w:rsidTr="55DDC6FB">
        <w:tc>
          <w:tcPr>
            <w:tcW w:w="2943" w:type="dxa"/>
          </w:tcPr>
          <w:p w:rsidR="00AA6D30" w:rsidRPr="00593E2D" w:rsidRDefault="00AA6D30" w:rsidP="00AA6D30">
            <w:pPr>
              <w:jc w:val="right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Error Conditions</w:t>
            </w:r>
          </w:p>
        </w:tc>
        <w:tc>
          <w:tcPr>
            <w:tcW w:w="6379" w:type="dxa"/>
          </w:tcPr>
          <w:p w:rsidR="00AA6D30" w:rsidRPr="00593E2D" w:rsidRDefault="747A05A8" w:rsidP="584002E8">
            <w:pPr>
              <w:pStyle w:val="Pieddepage"/>
              <w:spacing w:line="259" w:lineRule="auto"/>
            </w:pPr>
            <w:r w:rsidRPr="584002E8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7FA7C77F" w:rsidRDefault="393812A6" w:rsidP="0CA4674D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bookmarkStart w:id="84" w:name="_Toc109912486"/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="7FA7C77F"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="6FA7270B"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="29DFAB11" w:rsidRPr="55DDC6FB">
        <w:rPr>
          <w:rFonts w:ascii="Arial" w:hAnsi="Arial" w:cs="Arial"/>
        </w:rPr>
        <w:t xml:space="preserve"> – </w:t>
      </w:r>
      <w:r w:rsidR="3E90726E" w:rsidRPr="55DDC6FB">
        <w:rPr>
          <w:rFonts w:ascii="Arial" w:hAnsi="Arial" w:cs="Arial"/>
          <w:b w:val="0"/>
          <w:color w:val="0000FF"/>
          <w:sz w:val="18"/>
          <w:szCs w:val="18"/>
        </w:rPr>
        <w:t>Tsk_Watchdog_Tasks</w:t>
      </w:r>
      <w:bookmarkEnd w:id="84"/>
    </w:p>
    <w:p w:rsidR="00713D61" w:rsidRPr="00713D61" w:rsidRDefault="002C34C0" w:rsidP="00713D61">
      <w:r>
        <w:rPr>
          <w:highlight w:val="yellow"/>
        </w:rPr>
        <w:t>HVPO_</w:t>
      </w:r>
      <w:r w:rsidR="00713D61" w:rsidRPr="00713D61">
        <w:rPr>
          <w:highlight w:val="yellow"/>
        </w:rPr>
        <w:t>SWDD_VehicleMode_0001</w:t>
      </w:r>
    </w:p>
    <w:p w:rsidR="3E90726E" w:rsidRDefault="3E90726E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</w:t>
      </w:r>
      <w:r w:rsidR="15C74CEC" w:rsidRPr="55DDC6FB">
        <w:rPr>
          <w:rFonts w:ascii="Arial" w:hAnsi="Arial" w:cs="Arial"/>
          <w:i/>
          <w:iCs/>
          <w:color w:val="0000FF"/>
          <w:lang w:bidi="ar-SA"/>
        </w:rPr>
        <w:t>Run_VehicleModeManagement_Tasks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41BCA113" w:rsidRDefault="41BCA113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Runs the vehicle mode management tasks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3F066B76" w:rsidRDefault="3F066B76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Vehicle mode m</w:t>
            </w:r>
            <w:r w:rsidR="15043044" w:rsidRPr="55DDC6FB">
              <w:rPr>
                <w:rFonts w:cs="Arial"/>
              </w:rPr>
              <w:t>anag</w:t>
            </w:r>
            <w:r w:rsidR="06C81CA9" w:rsidRPr="55DDC6FB">
              <w:rPr>
                <w:rFonts w:cs="Arial"/>
              </w:rPr>
              <w:t>e</w:t>
            </w:r>
            <w:r w:rsidR="15043044" w:rsidRPr="55DDC6FB">
              <w:rPr>
                <w:rFonts w:cs="Arial"/>
              </w:rPr>
              <w:t>ment tasks will be ran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0FFE6E55" w:rsidRDefault="0FFE6E55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546C321D" w:rsidRPr="55DDC6FB">
        <w:rPr>
          <w:rFonts w:ascii="Arial" w:hAnsi="Arial" w:cs="Arial"/>
          <w:b w:val="0"/>
          <w:color w:val="0000FF"/>
          <w:sz w:val="18"/>
          <w:szCs w:val="18"/>
        </w:rPr>
        <w:t>Run_VehicleModeManagement_Tasks</w:t>
      </w:r>
    </w:p>
    <w:p w:rsidR="00713D61" w:rsidRDefault="00713D61" w:rsidP="00F312B8">
      <w:pPr>
        <w:shd w:val="clear" w:color="auto" w:fill="F5F5F5"/>
        <w:spacing w:after="0"/>
      </w:pPr>
      <w:r w:rsidRPr="00F312B8">
        <w:rPr>
          <w:highlight w:val="yellow"/>
        </w:rPr>
        <w:t>Ref{</w:t>
      </w:r>
      <w:hyperlink r:id="rId16" w:tgtFrame="_blank" w:history="1">
        <w:r w:rsidR="00F312B8" w:rsidRPr="00F312B8">
          <w:rPr>
            <w:rStyle w:val="Lienhypertexte"/>
            <w:rFonts w:ascii="Segoe UI" w:hAnsi="Segoe UI" w:cs="Segoe UI"/>
            <w:color w:val="0065FF"/>
            <w:sz w:val="21"/>
            <w:szCs w:val="21"/>
            <w:highlight w:val="yellow"/>
          </w:rPr>
          <w:t>STLADT2KW-1227</w:t>
        </w:r>
      </w:hyperlink>
      <w:r w:rsidRPr="00F312B8">
        <w:rPr>
          <w:highlight w:val="yellow"/>
        </w:rPr>
        <w:t>}</w:t>
      </w:r>
    </w:p>
    <w:p w:rsidR="00F81C3D" w:rsidRDefault="00F81C3D" w:rsidP="00F312B8">
      <w:pPr>
        <w:shd w:val="clear" w:color="auto" w:fill="F5F5F5"/>
        <w:spacing w:after="0"/>
        <w:rPr>
          <w:rFonts w:ascii="Segoe UI" w:hAnsi="Segoe UI" w:cs="Segoe UI"/>
          <w:color w:val="172B4D"/>
          <w:sz w:val="21"/>
          <w:szCs w:val="21"/>
          <w:lang w:bidi="ar-SA"/>
        </w:rPr>
      </w:pPr>
    </w:p>
    <w:p w:rsidR="00F81C3D" w:rsidRPr="00713D61" w:rsidRDefault="00F81C3D" w:rsidP="00F81C3D">
      <w:r>
        <w:rPr>
          <w:highlight w:val="yellow"/>
        </w:rPr>
        <w:t>HVPO_SWDD_VehicleMode_000</w:t>
      </w:r>
      <w:r>
        <w:t>2</w:t>
      </w:r>
    </w:p>
    <w:p w:rsidR="00F81C3D" w:rsidRPr="00F312B8" w:rsidRDefault="00F81C3D" w:rsidP="00F312B8">
      <w:pPr>
        <w:shd w:val="clear" w:color="auto" w:fill="F5F5F5"/>
        <w:spacing w:after="0"/>
        <w:rPr>
          <w:rFonts w:ascii="Segoe UI" w:hAnsi="Segoe UI" w:cs="Segoe UI"/>
          <w:color w:val="172B4D"/>
          <w:sz w:val="21"/>
          <w:szCs w:val="21"/>
          <w:lang w:bidi="ar-SA"/>
        </w:rPr>
      </w:pPr>
    </w:p>
    <w:p w:rsidR="546C321D" w:rsidRDefault="546C321D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Tsk_Run_</w:t>
      </w:r>
      <w:r w:rsidR="3C49057B" w:rsidRPr="55DDC6FB">
        <w:rPr>
          <w:rFonts w:ascii="Arial" w:hAnsi="Arial" w:cs="Arial"/>
          <w:i/>
          <w:iCs/>
          <w:color w:val="0000FF"/>
          <w:lang w:bidi="ar-SA"/>
        </w:rPr>
        <w:t>AnalogDataManagement_Tasks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Runs the </w:t>
            </w:r>
            <w:r w:rsidR="4505CF2F" w:rsidRPr="55DDC6FB">
              <w:rPr>
                <w:rFonts w:ascii="Arial" w:hAnsi="Arial" w:cs="Arial"/>
                <w:color w:val="0000FF"/>
                <w:sz w:val="18"/>
                <w:szCs w:val="18"/>
              </w:rPr>
              <w:t>analog data</w:t>
            </w: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 management tasks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197ABD6C" w:rsidRDefault="197ABD6C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Analog data m</w:t>
            </w:r>
            <w:r w:rsidR="55DDC6FB" w:rsidRPr="55DDC6FB">
              <w:rPr>
                <w:rFonts w:cs="Arial"/>
              </w:rPr>
              <w:t>anag</w:t>
            </w:r>
            <w:r w:rsidR="1F0FB422" w:rsidRPr="55DDC6FB">
              <w:rPr>
                <w:rFonts w:cs="Arial"/>
              </w:rPr>
              <w:t>e</w:t>
            </w:r>
            <w:r w:rsidR="55DDC6FB" w:rsidRPr="55DDC6FB">
              <w:rPr>
                <w:rFonts w:cs="Arial"/>
              </w:rPr>
              <w:t>ment tasks will be ran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36F55CFF" w:rsidRDefault="36F55CFF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Tsk_Run_</w:t>
      </w:r>
      <w:r w:rsidR="2A6A48B9" w:rsidRPr="55DDC6FB">
        <w:rPr>
          <w:rFonts w:ascii="Arial" w:hAnsi="Arial" w:cs="Arial"/>
          <w:b w:val="0"/>
          <w:color w:val="0000FF"/>
          <w:sz w:val="18"/>
          <w:szCs w:val="18"/>
        </w:rPr>
        <w:t>AnalogDataManagement_Tasks</w:t>
      </w:r>
    </w:p>
    <w:p w:rsidR="00F81C3D" w:rsidRDefault="00F81C3D" w:rsidP="00F81C3D">
      <w:pPr>
        <w:shd w:val="clear" w:color="auto" w:fill="F5F5F5"/>
        <w:spacing w:after="0"/>
      </w:pPr>
      <w:r w:rsidRPr="00F312B8">
        <w:rPr>
          <w:highlight w:val="yellow"/>
        </w:rPr>
        <w:t>Ref{</w:t>
      </w:r>
      <w:hyperlink r:id="rId17" w:tgtFrame="_blank" w:history="1">
        <w:r w:rsidRPr="00F312B8">
          <w:rPr>
            <w:rStyle w:val="Lienhypertexte"/>
            <w:rFonts w:ascii="Segoe UI" w:hAnsi="Segoe UI" w:cs="Segoe UI"/>
            <w:color w:val="0065FF"/>
            <w:sz w:val="21"/>
            <w:szCs w:val="21"/>
            <w:highlight w:val="yellow"/>
          </w:rPr>
          <w:t>STLADT2KW-1227</w:t>
        </w:r>
      </w:hyperlink>
      <w:r w:rsidRPr="00F312B8">
        <w:rPr>
          <w:highlight w:val="yellow"/>
        </w:rPr>
        <w:t>}</w:t>
      </w:r>
    </w:p>
    <w:p w:rsidR="00F81C3D" w:rsidRDefault="00F81C3D" w:rsidP="00F81C3D"/>
    <w:p w:rsidR="00F81C3D" w:rsidRPr="00713D61" w:rsidRDefault="00F81C3D" w:rsidP="00F81C3D">
      <w:r>
        <w:rPr>
          <w:highlight w:val="yellow"/>
        </w:rPr>
        <w:t>HVPO_SWDD_VehicleMode_00</w:t>
      </w:r>
      <w:r>
        <w:t>03</w:t>
      </w:r>
    </w:p>
    <w:p w:rsidR="00F81C3D" w:rsidRPr="00F81C3D" w:rsidRDefault="00F81C3D" w:rsidP="00F81C3D"/>
    <w:p w:rsidR="2A6A48B9" w:rsidRDefault="2A6A48B9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</w:t>
      </w:r>
      <w:r w:rsidR="2AA1D8B5" w:rsidRPr="55DDC6FB">
        <w:rPr>
          <w:rFonts w:ascii="Arial" w:hAnsi="Arial" w:cs="Arial"/>
          <w:i/>
          <w:iCs/>
          <w:color w:val="0000FF"/>
          <w:lang w:bidi="ar-SA"/>
        </w:rPr>
        <w:t>RunMCUSubSystems_Tasks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 xml:space="preserve">Runs the </w:t>
            </w:r>
            <w:r w:rsidR="7DAB50A7" w:rsidRPr="55DDC6FB">
              <w:rPr>
                <w:rFonts w:ascii="Arial" w:hAnsi="Arial" w:cs="Arial"/>
                <w:color w:val="0000FF"/>
                <w:sz w:val="18"/>
                <w:szCs w:val="18"/>
              </w:rPr>
              <w:t>Sub system tasks manager and driver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24157611" w:rsidRDefault="24157611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Sub system manager and driver tasks run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3032EE7A" w:rsidRDefault="3032EE7A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Tsk_Run</w:t>
      </w:r>
      <w:r w:rsidR="5CFDC340" w:rsidRPr="55DDC6FB">
        <w:rPr>
          <w:rFonts w:ascii="Arial" w:hAnsi="Arial" w:cs="Arial"/>
          <w:b w:val="0"/>
          <w:color w:val="0000FF"/>
          <w:sz w:val="18"/>
          <w:szCs w:val="18"/>
        </w:rPr>
        <w:t>MCUSubSystems_Tasks</w:t>
      </w:r>
    </w:p>
    <w:p w:rsidR="00F81C3D" w:rsidRDefault="00F81C3D" w:rsidP="00F81C3D">
      <w:pPr>
        <w:shd w:val="clear" w:color="auto" w:fill="F5F5F5"/>
        <w:spacing w:after="0"/>
      </w:pPr>
      <w:r w:rsidRPr="00F312B8">
        <w:rPr>
          <w:highlight w:val="yellow"/>
        </w:rPr>
        <w:t>Ref{</w:t>
      </w:r>
      <w:hyperlink r:id="rId18" w:tgtFrame="_blank" w:history="1">
        <w:r w:rsidRPr="00F312B8">
          <w:rPr>
            <w:rStyle w:val="Lienhypertexte"/>
            <w:rFonts w:ascii="Segoe UI" w:hAnsi="Segoe UI" w:cs="Segoe UI"/>
            <w:color w:val="0065FF"/>
            <w:sz w:val="21"/>
            <w:szCs w:val="21"/>
            <w:highlight w:val="yellow"/>
          </w:rPr>
          <w:t>STLADT2KW-1227</w:t>
        </w:r>
      </w:hyperlink>
      <w:r w:rsidRPr="00F312B8">
        <w:rPr>
          <w:highlight w:val="yellow"/>
        </w:rPr>
        <w:t>}</w:t>
      </w:r>
    </w:p>
    <w:p w:rsidR="00F81C3D" w:rsidRPr="00F81C3D" w:rsidRDefault="00F81C3D" w:rsidP="00F81C3D"/>
    <w:p w:rsidR="5CFDC340" w:rsidRDefault="5CFDC340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</w:t>
      </w:r>
      <w:r w:rsidR="636459A4" w:rsidRPr="55DDC6FB">
        <w:rPr>
          <w:rFonts w:ascii="Arial" w:hAnsi="Arial" w:cs="Arial"/>
          <w:i/>
          <w:iCs/>
          <w:color w:val="0000FF"/>
          <w:lang w:bidi="ar-SA"/>
        </w:rPr>
        <w:t>PowerPathAndThermal_Tasks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27EBA318" w:rsidRDefault="27EBA318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the tasks for state monitors sensor filters manager drivers related to powerpath and thermal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78BBE731" w:rsidRDefault="78BBE731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Functions for tasks will be called and their tasks should be carried out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66985708" w:rsidRDefault="66985708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4668C50E" w:rsidRPr="55DDC6FB">
        <w:rPr>
          <w:rFonts w:ascii="Arial" w:hAnsi="Arial" w:cs="Arial"/>
          <w:b w:val="0"/>
          <w:color w:val="0000FF"/>
          <w:sz w:val="18"/>
          <w:szCs w:val="18"/>
        </w:rPr>
        <w:t>PowerPathAndThermal_Tasks</w:t>
      </w:r>
    </w:p>
    <w:p w:rsidR="5A478DA3" w:rsidRDefault="5A478DA3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Tsk_LightingManagement_Tasks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60AE2407" w:rsidRDefault="60AE2407" w:rsidP="55DDC6FB">
            <w:pPr>
              <w:spacing w:line="259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the functions for tasks relating to lighting, including manager</w:t>
            </w:r>
            <w:r w:rsidR="69BCB6EE" w:rsidRPr="55DDC6FB">
              <w:rPr>
                <w:rFonts w:ascii="Arial" w:hAnsi="Arial" w:cs="Arial"/>
                <w:color w:val="0000FF"/>
                <w:sz w:val="18"/>
                <w:szCs w:val="18"/>
              </w:rPr>
              <w:t>s monitors handlers and controls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25B99F9D" w:rsidRDefault="25B99F9D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Functions should be called that do tasks related to lighting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5A478DA3" w:rsidRDefault="5A478DA3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</w:t>
      </w:r>
      <w:r w:rsidR="7ADEB135" w:rsidRPr="55DDC6FB">
        <w:rPr>
          <w:rFonts w:ascii="Arial" w:hAnsi="Arial" w:cs="Arial"/>
          <w:b w:val="0"/>
          <w:color w:val="0000FF"/>
          <w:sz w:val="18"/>
          <w:szCs w:val="18"/>
        </w:rPr>
        <w:t>LightingManagement_Tasks</w:t>
      </w:r>
    </w:p>
    <w:p w:rsidR="51AEF3C4" w:rsidRDefault="51AEF3C4" w:rsidP="55DDC6FB">
      <w:pPr>
        <w:spacing w:line="259" w:lineRule="auto"/>
        <w:rPr>
          <w:rFonts w:ascii="Arial" w:hAnsi="Arial" w:cs="Arial"/>
          <w:i/>
          <w:iCs/>
          <w:color w:val="0000FF"/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Tsk_Run_VehicleModeMonitor_Tasks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6379"/>
      </w:tblGrid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79" w:type="dxa"/>
          </w:tcPr>
          <w:p w:rsidR="3D4A6103" w:rsidRDefault="3D4A6103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Calls the Tsk_VehicleModeMonitor function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Parameter 1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Return Value</w:t>
            </w:r>
          </w:p>
        </w:tc>
        <w:tc>
          <w:tcPr>
            <w:tcW w:w="6379" w:type="dxa"/>
          </w:tcPr>
          <w:p w:rsidR="55DDC6FB" w:rsidRDefault="55DDC6FB" w:rsidP="55DDC6FB">
            <w:pPr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void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Post condition</w:t>
            </w:r>
          </w:p>
        </w:tc>
        <w:tc>
          <w:tcPr>
            <w:tcW w:w="6379" w:type="dxa"/>
          </w:tcPr>
          <w:p w:rsidR="682E1CB8" w:rsidRDefault="682E1CB8" w:rsidP="55DDC6FB">
            <w:pPr>
              <w:pStyle w:val="Helptext"/>
              <w:spacing w:line="259" w:lineRule="auto"/>
              <w:rPr>
                <w:rFonts w:cs="Arial"/>
              </w:rPr>
            </w:pPr>
            <w:r w:rsidRPr="55DDC6FB">
              <w:rPr>
                <w:rFonts w:cs="Arial"/>
              </w:rPr>
              <w:t>Tsk_VehicleModeMonitor should be ran</w:t>
            </w:r>
          </w:p>
        </w:tc>
      </w:tr>
      <w:tr w:rsidR="55DDC6FB" w:rsidTr="55DDC6FB">
        <w:trPr>
          <w:trHeight w:val="300"/>
        </w:trPr>
        <w:tc>
          <w:tcPr>
            <w:tcW w:w="2943" w:type="dxa"/>
          </w:tcPr>
          <w:p w:rsidR="55DDC6FB" w:rsidRDefault="55DDC6FB" w:rsidP="55DDC6FB">
            <w:pPr>
              <w:jc w:val="right"/>
              <w:rPr>
                <w:rFonts w:ascii="Arial" w:hAnsi="Arial" w:cs="Arial"/>
                <w:b/>
                <w:bCs/>
              </w:rPr>
            </w:pPr>
            <w:r w:rsidRPr="55DDC6FB">
              <w:rPr>
                <w:rFonts w:ascii="Arial" w:hAnsi="Arial" w:cs="Arial"/>
                <w:b/>
                <w:bCs/>
              </w:rPr>
              <w:t>Error Conditions</w:t>
            </w:r>
          </w:p>
        </w:tc>
        <w:tc>
          <w:tcPr>
            <w:tcW w:w="6379" w:type="dxa"/>
          </w:tcPr>
          <w:p w:rsidR="55DDC6FB" w:rsidRDefault="55DDC6FB" w:rsidP="55DDC6FB">
            <w:pPr>
              <w:pStyle w:val="Pieddepage"/>
              <w:spacing w:line="259" w:lineRule="auto"/>
            </w:pPr>
            <w:r w:rsidRPr="55DDC6FB">
              <w:rPr>
                <w:rFonts w:ascii="Arial" w:hAnsi="Arial" w:cs="Arial"/>
                <w:color w:val="0000FF"/>
                <w:sz w:val="18"/>
                <w:szCs w:val="18"/>
              </w:rPr>
              <w:t>None</w:t>
            </w:r>
          </w:p>
        </w:tc>
      </w:tr>
    </w:tbl>
    <w:p w:rsidR="51AEF3C4" w:rsidRDefault="51AEF3C4" w:rsidP="55DDC6FB">
      <w:pPr>
        <w:pStyle w:val="Lgende"/>
        <w:rPr>
          <w:rFonts w:ascii="Arial" w:hAnsi="Arial" w:cs="Arial"/>
          <w:b w:val="0"/>
          <w:color w:val="0000FF"/>
          <w:sz w:val="18"/>
          <w:szCs w:val="18"/>
        </w:rPr>
      </w:pPr>
      <w:r w:rsidRPr="55DDC6FB">
        <w:rPr>
          <w:rFonts w:ascii="Arial" w:hAnsi="Arial" w:cs="Arial"/>
        </w:rPr>
        <w:t xml:space="preserve">Table </w:t>
      </w:r>
      <w:r w:rsidR="00756C68" w:rsidRPr="55DDC6FB">
        <w:rPr>
          <w:rFonts w:ascii="Arial" w:hAnsi="Arial" w:cs="Arial"/>
        </w:rPr>
        <w:fldChar w:fldCharType="begin"/>
      </w:r>
      <w:r w:rsidRPr="55DDC6FB">
        <w:rPr>
          <w:rFonts w:ascii="Arial" w:hAnsi="Arial" w:cs="Arial"/>
        </w:rPr>
        <w:instrText xml:space="preserve"> SEQ Table \* ARABIC </w:instrText>
      </w:r>
      <w:r w:rsidR="00756C68" w:rsidRPr="55DDC6FB">
        <w:rPr>
          <w:rFonts w:ascii="Arial" w:hAnsi="Arial" w:cs="Arial"/>
        </w:rPr>
        <w:fldChar w:fldCharType="separate"/>
      </w:r>
      <w:r w:rsidRPr="55DDC6FB">
        <w:rPr>
          <w:rFonts w:ascii="Arial" w:hAnsi="Arial" w:cs="Arial"/>
          <w:noProof/>
        </w:rPr>
        <w:t>9</w:t>
      </w:r>
      <w:r w:rsidR="00756C68" w:rsidRPr="55DDC6FB">
        <w:rPr>
          <w:rFonts w:ascii="Arial" w:hAnsi="Arial" w:cs="Arial"/>
        </w:rPr>
        <w:fldChar w:fldCharType="end"/>
      </w:r>
      <w:r w:rsidRPr="55DDC6FB">
        <w:rPr>
          <w:rFonts w:ascii="Arial" w:hAnsi="Arial" w:cs="Arial"/>
        </w:rPr>
        <w:t xml:space="preserve"> – </w:t>
      </w:r>
      <w:r w:rsidRPr="55DDC6FB">
        <w:rPr>
          <w:rFonts w:ascii="Arial" w:hAnsi="Arial" w:cs="Arial"/>
          <w:b w:val="0"/>
          <w:color w:val="0000FF"/>
          <w:sz w:val="18"/>
          <w:szCs w:val="18"/>
        </w:rPr>
        <w:t>Tsk_Run_VehicleModeMonitor_Tasks</w:t>
      </w:r>
    </w:p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55DDC6FB" w:rsidRDefault="55DDC6FB" w:rsidP="55DDC6FB"/>
    <w:p w:rsidR="2FBA1D3F" w:rsidRDefault="2FBA1D3F" w:rsidP="2FBA1D3F"/>
    <w:p w:rsidR="2FBA1D3F" w:rsidRDefault="2FBA1D3F" w:rsidP="2FBA1D3F"/>
    <w:p w:rsidR="584002E8" w:rsidRDefault="584002E8" w:rsidP="584002E8"/>
    <w:p w:rsidR="003D7840" w:rsidRPr="00161AF6" w:rsidRDefault="00161AF6" w:rsidP="584002E8">
      <w:pPr>
        <w:rPr>
          <w:rFonts w:ascii="Arial" w:hAnsi="Arial" w:cs="Arial"/>
          <w:i/>
          <w:iCs/>
          <w:color w:val="0000FF"/>
          <w:lang w:bidi="ar-SA"/>
        </w:rPr>
      </w:pPr>
      <w:r w:rsidRPr="584002E8">
        <w:rPr>
          <w:rFonts w:ascii="Arial" w:hAnsi="Arial" w:cs="Arial"/>
          <w:i/>
          <w:iCs/>
          <w:color w:val="0000FF"/>
          <w:lang w:bidi="ar-SA"/>
        </w:rPr>
        <w:t xml:space="preserve">&lt;Add a </w:t>
      </w:r>
      <w:r w:rsidR="00B64D78" w:rsidRPr="584002E8">
        <w:rPr>
          <w:rFonts w:ascii="Arial" w:hAnsi="Arial" w:cs="Arial"/>
          <w:i/>
          <w:iCs/>
          <w:color w:val="0000FF"/>
          <w:lang w:bidi="ar-SA"/>
        </w:rPr>
        <w:t>Function</w:t>
      </w:r>
      <w:r w:rsidRPr="584002E8">
        <w:rPr>
          <w:rFonts w:ascii="Arial" w:hAnsi="Arial" w:cs="Arial"/>
          <w:i/>
          <w:iCs/>
          <w:color w:val="0000FF"/>
          <w:lang w:bidi="ar-SA"/>
        </w:rPr>
        <w:t xml:space="preserve"> Activity </w:t>
      </w:r>
      <w:r w:rsidR="00B64D78" w:rsidRPr="584002E8">
        <w:rPr>
          <w:rFonts w:ascii="Arial" w:hAnsi="Arial" w:cs="Arial"/>
          <w:i/>
          <w:iCs/>
          <w:color w:val="0000FF"/>
          <w:lang w:bidi="ar-SA"/>
        </w:rPr>
        <w:t>diagram</w:t>
      </w:r>
      <w:r w:rsidR="00DF5AB2" w:rsidRPr="584002E8">
        <w:rPr>
          <w:rFonts w:ascii="Arial" w:hAnsi="Arial" w:cs="Arial"/>
          <w:i/>
          <w:iCs/>
          <w:color w:val="0000FF"/>
          <w:lang w:bidi="ar-SA"/>
        </w:rPr>
        <w:t xml:space="preserve">a sequence diagram </w:t>
      </w:r>
      <w:r w:rsidRPr="584002E8">
        <w:rPr>
          <w:rFonts w:ascii="Arial" w:hAnsi="Arial" w:cs="Arial"/>
          <w:i/>
          <w:iCs/>
          <w:color w:val="0000FF"/>
          <w:lang w:bidi="ar-SA"/>
        </w:rPr>
        <w:t xml:space="preserve">or a state Machine diagram </w:t>
      </w:r>
      <w:r w:rsidR="00B64D78" w:rsidRPr="584002E8">
        <w:rPr>
          <w:rFonts w:ascii="Arial" w:hAnsi="Arial" w:cs="Arial"/>
          <w:i/>
          <w:iCs/>
          <w:color w:val="0000FF"/>
          <w:lang w:bidi="ar-SA"/>
        </w:rPr>
        <w:t>according to the need</w:t>
      </w:r>
      <w:r w:rsidR="00DF5AB2" w:rsidRPr="584002E8">
        <w:rPr>
          <w:rFonts w:ascii="Arial" w:hAnsi="Arial" w:cs="Arial"/>
          <w:i/>
          <w:iCs/>
          <w:color w:val="0000FF"/>
          <w:lang w:bidi="ar-SA"/>
        </w:rPr>
        <w:t xml:space="preserve"> to better explain the function’s algorithm </w:t>
      </w:r>
      <w:r w:rsidRPr="584002E8">
        <w:rPr>
          <w:rFonts w:ascii="Arial" w:hAnsi="Arial" w:cs="Arial"/>
          <w:i/>
          <w:iCs/>
          <w:color w:val="0000FF"/>
          <w:lang w:bidi="ar-SA"/>
        </w:rPr>
        <w:t>&gt;</w:t>
      </w:r>
    </w:p>
    <w:p w:rsidR="00B64D78" w:rsidRDefault="00B64D78">
      <w:pPr>
        <w:spacing w:after="0"/>
        <w:sectPr w:rsidR="00B64D78" w:rsidSect="00161AF6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 w:code="1"/>
          <w:pgMar w:top="102" w:right="1152" w:bottom="720" w:left="1152" w:header="576" w:footer="0" w:gutter="0"/>
          <w:cols w:space="720"/>
          <w:titlePg/>
          <w:docGrid w:linePitch="360"/>
        </w:sectPr>
      </w:pPr>
    </w:p>
    <w:p w:rsidR="00EB690F" w:rsidRDefault="00EB690F" w:rsidP="584002E8">
      <w:pPr>
        <w:spacing w:after="0"/>
        <w:jc w:val="center"/>
        <w:sectPr w:rsidR="00EB690F" w:rsidSect="00B64D78">
          <w:pgSz w:w="15840" w:h="12240" w:orient="landscape" w:code="1"/>
          <w:pgMar w:top="1152" w:right="102" w:bottom="1152" w:left="720" w:header="576" w:footer="0" w:gutter="0"/>
          <w:cols w:space="720"/>
          <w:titlePg/>
          <w:docGrid w:linePitch="360"/>
        </w:sectPr>
      </w:pPr>
    </w:p>
    <w:p w:rsidR="008B3237" w:rsidRPr="00593E2D" w:rsidRDefault="008B3237" w:rsidP="008B3237">
      <w:pPr>
        <w:pStyle w:val="Titre4"/>
        <w:rPr>
          <w:rFonts w:cs="Arial"/>
        </w:rPr>
      </w:pPr>
      <w:bookmarkStart w:id="85" w:name="_Toc117489226"/>
      <w:bookmarkStart w:id="86" w:name="_Toc117504326"/>
      <w:bookmarkStart w:id="87" w:name="_Toc117504611"/>
      <w:bookmarkStart w:id="88" w:name="_Toc140464264"/>
      <w:bookmarkStart w:id="89" w:name="_Toc140464417"/>
      <w:r w:rsidRPr="584002E8">
        <w:rPr>
          <w:rFonts w:cs="Arial"/>
        </w:rPr>
        <w:t>Macros</w:t>
      </w:r>
      <w:bookmarkEnd w:id="85"/>
      <w:bookmarkEnd w:id="86"/>
      <w:bookmarkEnd w:id="87"/>
      <w:bookmarkEnd w:id="88"/>
      <w:bookmarkEnd w:id="89"/>
    </w:p>
    <w:p w:rsidR="2B5D6474" w:rsidRDefault="2B5D6474" w:rsidP="584002E8">
      <w:pPr>
        <w:spacing w:after="0" w:line="259" w:lineRule="auto"/>
      </w:pPr>
      <w:r w:rsidRPr="584002E8">
        <w:rPr>
          <w:rFonts w:ascii="Arial" w:hAnsi="Arial" w:cs="Arial"/>
          <w:i/>
          <w:iCs/>
          <w:color w:val="0000FF"/>
          <w:lang w:bidi="ar-SA"/>
        </w:rPr>
        <w:t>None</w:t>
      </w:r>
    </w:p>
    <w:p w:rsidR="00605B1C" w:rsidRPr="00593E2D" w:rsidRDefault="00605B1C" w:rsidP="00605B1C">
      <w:pPr>
        <w:pStyle w:val="Titre2"/>
      </w:pPr>
      <w:bookmarkStart w:id="90" w:name="_Toc117489228"/>
      <w:bookmarkStart w:id="91" w:name="_Toc117504328"/>
      <w:bookmarkStart w:id="92" w:name="_Toc117504613"/>
      <w:bookmarkStart w:id="93" w:name="_Toc140464418"/>
      <w:bookmarkStart w:id="94" w:name="_Toc140464647"/>
      <w:bookmarkStart w:id="95" w:name="_Toc142729875"/>
      <w:bookmarkStart w:id="96" w:name="_Toc87971572"/>
      <w:bookmarkStart w:id="97" w:name="_Toc107399574"/>
      <w:bookmarkStart w:id="98" w:name="_Toc108012596"/>
      <w:r w:rsidRPr="00593E2D">
        <w:t>General Data description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D84081" w:rsidRPr="00A53BBE" w:rsidRDefault="00B10384" w:rsidP="0066246B">
      <w:pPr>
        <w:spacing w:after="0"/>
        <w:rPr>
          <w:rFonts w:ascii="Arial" w:hAnsi="Arial" w:cs="Arial"/>
          <w:i/>
          <w:color w:val="0000FF"/>
          <w:szCs w:val="20"/>
          <w:lang w:bidi="ar-SA"/>
        </w:rPr>
      </w:pPr>
      <w:r w:rsidRPr="00A53BBE">
        <w:rPr>
          <w:rFonts w:ascii="Arial" w:hAnsi="Arial" w:cs="Arial"/>
          <w:i/>
          <w:color w:val="0000FF"/>
          <w:szCs w:val="20"/>
          <w:lang w:bidi="ar-SA"/>
        </w:rPr>
        <w:t>&lt;Description of data which is produced and used by this SW Component</w:t>
      </w:r>
      <w:r w:rsidRPr="00A53BBE">
        <w:rPr>
          <w:rFonts w:ascii="Arial" w:hAnsi="Arial" w:cs="Arial"/>
          <w:i/>
          <w:color w:val="0000FF"/>
          <w:szCs w:val="20"/>
          <w:lang w:bidi="ar-SA"/>
        </w:rPr>
        <w:br/>
        <w:t xml:space="preserve">Module global Variables – Data which exists globally, but only for use inside this SW Module </w:t>
      </w:r>
      <w:r w:rsidRPr="00A53BBE">
        <w:rPr>
          <w:rFonts w:ascii="Arial" w:hAnsi="Arial" w:cs="Arial"/>
          <w:i/>
          <w:color w:val="0000FF"/>
          <w:szCs w:val="20"/>
          <w:lang w:bidi="ar-SA"/>
        </w:rPr>
        <w:br/>
        <w:t>Incl. Variables, Constants, for local use</w:t>
      </w:r>
      <w:r w:rsidRPr="00A53BBE">
        <w:rPr>
          <w:rFonts w:ascii="Arial" w:hAnsi="Arial" w:cs="Arial"/>
          <w:szCs w:val="20"/>
        </w:rPr>
        <w:br/>
      </w:r>
      <w:r w:rsidRPr="00A53BBE">
        <w:rPr>
          <w:rFonts w:ascii="Arial" w:hAnsi="Arial" w:cs="Arial"/>
          <w:b/>
          <w:bCs/>
          <w:i/>
          <w:color w:val="0000FF"/>
          <w:szCs w:val="20"/>
          <w:lang w:bidi="ar-SA"/>
        </w:rPr>
        <w:t>Global shared Data are described in the required or provided SW interface depending to the owner of a variable</w:t>
      </w:r>
      <w:r w:rsidRPr="00A53BBE">
        <w:rPr>
          <w:rFonts w:ascii="Arial" w:hAnsi="Arial" w:cs="Arial"/>
          <w:i/>
          <w:color w:val="0000FF"/>
          <w:szCs w:val="20"/>
          <w:lang w:bidi="ar-SA"/>
        </w:rPr>
        <w:t>.&gt;</w:t>
      </w:r>
    </w:p>
    <w:p w:rsidR="00D84081" w:rsidRDefault="00E92BDE" w:rsidP="00D84081">
      <w:pPr>
        <w:pStyle w:val="Titre3"/>
      </w:pPr>
      <w:bookmarkStart w:id="99" w:name="_Toc140464265"/>
      <w:bookmarkStart w:id="100" w:name="_Toc140464419"/>
      <w:bookmarkStart w:id="101" w:name="_Toc140464648"/>
      <w:bookmarkStart w:id="102" w:name="_Toc87971573"/>
      <w:bookmarkStart w:id="103" w:name="_Toc107399575"/>
      <w:bookmarkStart w:id="104" w:name="_Toc108012597"/>
      <w:r>
        <w:t xml:space="preserve">2.4.1 </w:t>
      </w:r>
      <w:r w:rsidR="00D84081" w:rsidRPr="00593E2D">
        <w:t>EEPROM DATA</w:t>
      </w:r>
      <w:bookmarkEnd w:id="99"/>
      <w:bookmarkEnd w:id="100"/>
      <w:bookmarkEnd w:id="101"/>
      <w:bookmarkEnd w:id="102"/>
      <w:bookmarkEnd w:id="103"/>
      <w:bookmarkEnd w:id="104"/>
    </w:p>
    <w:tbl>
      <w:tblPr>
        <w:tblW w:w="98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9"/>
        <w:gridCol w:w="425"/>
        <w:gridCol w:w="709"/>
        <w:gridCol w:w="850"/>
        <w:gridCol w:w="709"/>
        <w:gridCol w:w="709"/>
        <w:gridCol w:w="1559"/>
        <w:gridCol w:w="2126"/>
        <w:gridCol w:w="567"/>
        <w:gridCol w:w="709"/>
      </w:tblGrid>
      <w:tr w:rsidR="00D84081" w:rsidRPr="00593E2D" w:rsidTr="004354D9">
        <w:tc>
          <w:tcPr>
            <w:tcW w:w="9872" w:type="dxa"/>
            <w:gridSpan w:val="10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before="40" w:after="40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EEPROM DATA blocks</w:t>
            </w:r>
          </w:p>
        </w:tc>
      </w:tr>
      <w:tr w:rsidR="00D84081" w:rsidRPr="00593E2D" w:rsidTr="004354D9">
        <w:trPr>
          <w:trHeight w:val="627"/>
        </w:trPr>
        <w:tc>
          <w:tcPr>
            <w:tcW w:w="15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Data Block Name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Size [Byte]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RAM mirror</w:t>
            </w:r>
          </w:p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[Yes/ No]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Write cycles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Check-</w:t>
            </w:r>
          </w:p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sum</w:t>
            </w:r>
          </w:p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[YES/NO]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No. of Multi-blocks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Variable / Structure name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 xml:space="preserve">Definition location </w:t>
            </w:r>
            <w:r w:rsidRPr="00593E2D">
              <w:rPr>
                <w:rFonts w:ascii="Arial" w:hAnsi="Arial" w:cs="Arial"/>
                <w:b/>
                <w:sz w:val="16"/>
                <w:szCs w:val="16"/>
              </w:rPr>
              <w:br/>
              <w:t>[Filename]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D84081" w:rsidRPr="00593E2D" w:rsidRDefault="00D84081" w:rsidP="004354D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Length</w:t>
            </w:r>
          </w:p>
        </w:tc>
      </w:tr>
      <w:tr w:rsidR="00AB59DB" w:rsidRPr="00593E2D" w:rsidTr="004354D9">
        <w:tc>
          <w:tcPr>
            <w:tcW w:w="15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425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AB59DB" w:rsidRPr="00593E2D" w:rsidRDefault="00AB59DB" w:rsidP="00AB59DB">
            <w:pPr>
              <w:spacing w:after="0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</w:tr>
    </w:tbl>
    <w:p w:rsidR="00D84081" w:rsidRPr="00337557" w:rsidRDefault="00D84081" w:rsidP="00D84081">
      <w:pPr>
        <w:pStyle w:val="Lgende"/>
        <w:rPr>
          <w:rFonts w:ascii="Arial" w:hAnsi="Arial" w:cs="Arial"/>
        </w:rPr>
      </w:pPr>
      <w:bookmarkStart w:id="105" w:name="_Toc109912487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3418E6" w:rsidRPr="00337557">
        <w:rPr>
          <w:rFonts w:ascii="Arial" w:hAnsi="Arial" w:cs="Arial"/>
          <w:noProof/>
        </w:rPr>
        <w:t>10</w:t>
      </w:r>
      <w:r w:rsidR="00756C68" w:rsidRPr="00337557">
        <w:rPr>
          <w:rFonts w:ascii="Arial" w:hAnsi="Arial" w:cs="Arial"/>
        </w:rPr>
        <w:fldChar w:fldCharType="end"/>
      </w:r>
      <w:r w:rsidR="00D41581" w:rsidRPr="00337557">
        <w:rPr>
          <w:rFonts w:ascii="Arial" w:hAnsi="Arial" w:cs="Arial"/>
        </w:rPr>
        <w:t>-</w:t>
      </w:r>
      <w:r w:rsidRPr="00337557">
        <w:rPr>
          <w:rFonts w:ascii="Arial" w:hAnsi="Arial" w:cs="Arial"/>
        </w:rPr>
        <w:t xml:space="preserve"> EEPROM DATA</w:t>
      </w:r>
      <w:bookmarkEnd w:id="105"/>
    </w:p>
    <w:p w:rsidR="00D121BD" w:rsidRDefault="00E92BDE" w:rsidP="00D121BD">
      <w:pPr>
        <w:pStyle w:val="Titre3"/>
      </w:pPr>
      <w:bookmarkStart w:id="106" w:name="_Ref470255072"/>
      <w:bookmarkStart w:id="107" w:name="_Toc87971574"/>
      <w:bookmarkStart w:id="108" w:name="_Toc107399576"/>
      <w:bookmarkStart w:id="109" w:name="_Toc108012598"/>
      <w:r>
        <w:t xml:space="preserve">2.4.2 </w:t>
      </w:r>
      <w:r w:rsidR="00EC39D8" w:rsidRPr="00EC39D8">
        <w:t>Constants</w:t>
      </w:r>
      <w:bookmarkEnd w:id="106"/>
      <w:bookmarkEnd w:id="107"/>
      <w:bookmarkEnd w:id="108"/>
      <w:bookmarkEnd w:id="109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850"/>
        <w:gridCol w:w="993"/>
        <w:gridCol w:w="1134"/>
        <w:gridCol w:w="3827"/>
      </w:tblGrid>
      <w:tr w:rsidR="00D121BD" w:rsidRPr="00593E2D" w:rsidTr="004354D9">
        <w:tc>
          <w:tcPr>
            <w:tcW w:w="3085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Name</w:t>
            </w:r>
          </w:p>
        </w:tc>
        <w:tc>
          <w:tcPr>
            <w:tcW w:w="850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Data Type</w:t>
            </w:r>
          </w:p>
        </w:tc>
        <w:tc>
          <w:tcPr>
            <w:tcW w:w="993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593E2D">
                  <w:rPr>
                    <w:rFonts w:ascii="Arial" w:hAnsi="Arial" w:cs="Arial"/>
                    <w:b/>
                    <w:szCs w:val="20"/>
                  </w:rPr>
                  <w:t>Data</w:t>
                </w:r>
              </w:smartTag>
              <w:smartTag w:uri="urn:schemas-microsoft-com:office:smarttags" w:element="PlaceType">
                <w:r w:rsidRPr="00593E2D">
                  <w:rPr>
                    <w:rFonts w:ascii="Arial" w:hAnsi="Arial" w:cs="Arial"/>
                    <w:b/>
                    <w:szCs w:val="20"/>
                  </w:rPr>
                  <w:t>Range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Default Value</w:t>
            </w:r>
          </w:p>
        </w:tc>
        <w:tc>
          <w:tcPr>
            <w:tcW w:w="3827" w:type="dxa"/>
            <w:vAlign w:val="center"/>
          </w:tcPr>
          <w:p w:rsidR="00D121BD" w:rsidRPr="00593E2D" w:rsidRDefault="00D121BD" w:rsidP="004354D9">
            <w:pPr>
              <w:spacing w:before="40" w:after="40"/>
              <w:jc w:val="center"/>
              <w:rPr>
                <w:rFonts w:ascii="Arial" w:hAnsi="Arial" w:cs="Arial"/>
                <w:b/>
                <w:szCs w:val="20"/>
              </w:rPr>
            </w:pPr>
            <w:r w:rsidRPr="00593E2D">
              <w:rPr>
                <w:rFonts w:ascii="Arial" w:hAnsi="Arial" w:cs="Arial"/>
                <w:b/>
                <w:szCs w:val="20"/>
              </w:rPr>
              <w:t>Description</w:t>
            </w:r>
          </w:p>
        </w:tc>
      </w:tr>
      <w:tr w:rsidR="00D121BD" w:rsidRPr="00593E2D" w:rsidTr="004354D9">
        <w:tc>
          <w:tcPr>
            <w:tcW w:w="3085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850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993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1134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3827" w:type="dxa"/>
          </w:tcPr>
          <w:p w:rsidR="00D121BD" w:rsidRPr="00593E2D" w:rsidRDefault="00D121BD" w:rsidP="004354D9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</w:tr>
    </w:tbl>
    <w:p w:rsidR="00D121BD" w:rsidRPr="00B557E3" w:rsidRDefault="00D121BD" w:rsidP="00D121BD">
      <w:pPr>
        <w:pStyle w:val="Lgende"/>
        <w:rPr>
          <w:rFonts w:ascii="Arial" w:hAnsi="Arial" w:cs="Arial"/>
        </w:rPr>
      </w:pPr>
      <w:bookmarkStart w:id="110" w:name="_Toc109912488"/>
      <w:r w:rsidRPr="00B557E3">
        <w:rPr>
          <w:rFonts w:ascii="Arial" w:hAnsi="Arial" w:cs="Arial"/>
        </w:rPr>
        <w:t xml:space="preserve">Table </w:t>
      </w:r>
      <w:r w:rsidR="00756C68" w:rsidRPr="00B557E3">
        <w:rPr>
          <w:rFonts w:ascii="Arial" w:hAnsi="Arial" w:cs="Arial"/>
        </w:rPr>
        <w:fldChar w:fldCharType="begin"/>
      </w:r>
      <w:r w:rsidRPr="00B557E3">
        <w:rPr>
          <w:rFonts w:ascii="Arial" w:hAnsi="Arial" w:cs="Arial"/>
        </w:rPr>
        <w:instrText xml:space="preserve"> SEQ Table \* ARABIC </w:instrText>
      </w:r>
      <w:r w:rsidR="00756C68" w:rsidRPr="00B557E3">
        <w:rPr>
          <w:rFonts w:ascii="Arial" w:hAnsi="Arial" w:cs="Arial"/>
        </w:rPr>
        <w:fldChar w:fldCharType="separate"/>
      </w:r>
      <w:r w:rsidR="003418E6">
        <w:rPr>
          <w:rFonts w:ascii="Arial" w:hAnsi="Arial" w:cs="Arial"/>
        </w:rPr>
        <w:t>11</w:t>
      </w:r>
      <w:r w:rsidR="00756C68" w:rsidRPr="00B557E3">
        <w:rPr>
          <w:rFonts w:ascii="Arial" w:hAnsi="Arial" w:cs="Arial"/>
        </w:rPr>
        <w:fldChar w:fldCharType="end"/>
      </w:r>
      <w:r w:rsidR="00D41581" w:rsidRPr="00B557E3">
        <w:rPr>
          <w:rFonts w:ascii="Arial" w:hAnsi="Arial" w:cs="Arial"/>
        </w:rPr>
        <w:t xml:space="preserve">- </w:t>
      </w:r>
      <w:r w:rsidRPr="00B557E3">
        <w:rPr>
          <w:rFonts w:ascii="Arial" w:hAnsi="Arial" w:cs="Arial"/>
        </w:rPr>
        <w:t>Constants</w:t>
      </w:r>
      <w:bookmarkEnd w:id="110"/>
    </w:p>
    <w:p w:rsidR="004D1BD6" w:rsidRPr="00593E2D" w:rsidRDefault="00E92BDE" w:rsidP="004D1BD6">
      <w:pPr>
        <w:pStyle w:val="Titre3"/>
      </w:pPr>
      <w:bookmarkStart w:id="111" w:name="_Toc87971575"/>
      <w:bookmarkStart w:id="112" w:name="_Toc107399577"/>
      <w:bookmarkStart w:id="113" w:name="_Toc108012599"/>
      <w:r>
        <w:t xml:space="preserve">2.4.3 </w:t>
      </w:r>
      <w:r w:rsidR="004D1BD6" w:rsidRPr="00593E2D">
        <w:t>SW component's Global variables</w:t>
      </w:r>
      <w:bookmarkEnd w:id="111"/>
      <w:bookmarkEnd w:id="112"/>
      <w:bookmarkEnd w:id="113"/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2335"/>
        <w:gridCol w:w="1967"/>
        <w:gridCol w:w="1371"/>
        <w:gridCol w:w="3173"/>
        <w:gridCol w:w="1061"/>
      </w:tblGrid>
      <w:tr w:rsidR="00AB59DB" w:rsidRPr="00593E2D" w:rsidTr="6E0876ED">
        <w:trPr>
          <w:trHeight w:val="401"/>
        </w:trPr>
        <w:tc>
          <w:tcPr>
            <w:tcW w:w="2335" w:type="dxa"/>
            <w:vMerge w:val="restart"/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967" w:type="dxa"/>
            <w:vMerge w:val="restart"/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371" w:type="dxa"/>
            <w:vMerge w:val="restart"/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Memory section</w:t>
            </w:r>
          </w:p>
        </w:tc>
        <w:tc>
          <w:tcPr>
            <w:tcW w:w="3173" w:type="dxa"/>
            <w:vMerge w:val="restart"/>
            <w:tcBorders>
              <w:right w:val="single" w:sz="12" w:space="0" w:color="auto"/>
            </w:tcBorders>
            <w:vAlign w:val="center"/>
          </w:tcPr>
          <w:p w:rsidR="00AB59DB" w:rsidRPr="00593E2D" w:rsidRDefault="00AB59DB" w:rsidP="004354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3E2D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B59DB" w:rsidRPr="00593E2D" w:rsidRDefault="00AB59DB" w:rsidP="004354D9">
            <w:pPr>
              <w:ind w:left="113" w:right="11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93E2D">
              <w:rPr>
                <w:rFonts w:ascii="Arial" w:hAnsi="Arial" w:cs="Arial"/>
                <w:b/>
                <w:sz w:val="16"/>
                <w:szCs w:val="16"/>
              </w:rPr>
              <w:t>Shared</w:t>
            </w:r>
          </w:p>
        </w:tc>
      </w:tr>
      <w:tr w:rsidR="00AB59DB" w:rsidRPr="00593E2D" w:rsidTr="6E0876ED">
        <w:trPr>
          <w:trHeight w:val="450"/>
        </w:trPr>
        <w:tc>
          <w:tcPr>
            <w:tcW w:w="2335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1967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1371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3173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  <w:vMerge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</w:p>
        </w:tc>
      </w:tr>
      <w:tr w:rsidR="00AB59DB" w:rsidRPr="00593E2D" w:rsidTr="6E0876ED">
        <w:trPr>
          <w:trHeight w:val="427"/>
        </w:trPr>
        <w:tc>
          <w:tcPr>
            <w:tcW w:w="2335" w:type="dxa"/>
          </w:tcPr>
          <w:p w:rsidR="00AB59DB" w:rsidRPr="00593E2D" w:rsidRDefault="00AB59DB" w:rsidP="004354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593E2D">
              <w:rPr>
                <w:rFonts w:ascii="Arial" w:hAnsi="Arial" w:cs="Arial"/>
              </w:rPr>
              <w:t>Inverter_OnOff_Command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967" w:type="dxa"/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593E2D">
              <w:rPr>
                <w:rFonts w:ascii="Arial" w:hAnsi="Arial" w:cs="Arial"/>
              </w:rPr>
              <w:t>e_Inverter_OnOff_Command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371" w:type="dxa"/>
          </w:tcPr>
          <w:p w:rsidR="00AB59DB" w:rsidRPr="00593E2D" w:rsidRDefault="00805EE1" w:rsidP="0080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&lt;RAM&gt;</w:t>
            </w:r>
          </w:p>
        </w:tc>
        <w:tc>
          <w:tcPr>
            <w:tcW w:w="3173" w:type="dxa"/>
            <w:tcBorders>
              <w:right w:val="single" w:sz="12" w:space="0" w:color="auto"/>
            </w:tcBorders>
          </w:tcPr>
          <w:p w:rsidR="00AB59DB" w:rsidRPr="00593E2D" w:rsidRDefault="00AB59DB" w:rsidP="00435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593E2D">
              <w:rPr>
                <w:rFonts w:ascii="Arial" w:hAnsi="Arial" w:cs="Arial"/>
              </w:rPr>
              <w:t>Inverter ON/OFF command</w:t>
            </w:r>
          </w:p>
          <w:p w:rsidR="00AB59DB" w:rsidRPr="00593E2D" w:rsidRDefault="00AB59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INVERTER_ONOFF_COMMAND_OFF=0</w:t>
            </w:r>
          </w:p>
          <w:p w:rsidR="00AB59DB" w:rsidRPr="00593E2D" w:rsidRDefault="00AB59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INVERTER_ONOFF_COMMAND_ON=1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061" w:type="dxa"/>
            <w:tcBorders>
              <w:left w:val="single" w:sz="12" w:space="0" w:color="auto"/>
              <w:right w:val="single" w:sz="12" w:space="0" w:color="auto"/>
            </w:tcBorders>
          </w:tcPr>
          <w:p w:rsidR="00AB59DB" w:rsidRPr="00593E2D" w:rsidRDefault="6E0876ED" w:rsidP="004354D9">
            <w:pPr>
              <w:rPr>
                <w:rFonts w:ascii="Arial" w:hAnsi="Arial" w:cs="Arial"/>
              </w:rPr>
            </w:pPr>
            <w:r w:rsidRPr="6E0876ED">
              <w:rPr>
                <w:rFonts w:ascii="Arial" w:hAnsi="Arial" w:cs="Arial"/>
              </w:rPr>
              <w:t xml:space="preserve">&lt;Check shared </w:t>
            </w:r>
            <w:r w:rsidR="00666D5A" w:rsidRPr="6E0876ED">
              <w:rPr>
                <w:rFonts w:ascii="Arial" w:hAnsi="Arial" w:cs="Arial"/>
              </w:rPr>
              <w:t>Variable’s</w:t>
            </w:r>
            <w:r w:rsidRPr="6E0876ED">
              <w:rPr>
                <w:rFonts w:ascii="Arial" w:hAnsi="Arial" w:cs="Arial"/>
              </w:rPr>
              <w:t xml:space="preserve"> description&gt;</w:t>
            </w:r>
          </w:p>
        </w:tc>
      </w:tr>
    </w:tbl>
    <w:p w:rsidR="00B64D78" w:rsidRPr="00337557" w:rsidRDefault="00D84081" w:rsidP="00F86B9C">
      <w:pPr>
        <w:pStyle w:val="Lgende"/>
        <w:rPr>
          <w:rFonts w:ascii="Arial" w:hAnsi="Arial" w:cs="Arial"/>
        </w:rPr>
      </w:pPr>
      <w:bookmarkStart w:id="114" w:name="_Toc109912489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3418E6" w:rsidRPr="00337557">
        <w:rPr>
          <w:rFonts w:ascii="Arial" w:hAnsi="Arial" w:cs="Arial"/>
        </w:rPr>
        <w:t>12</w:t>
      </w:r>
      <w:r w:rsidR="00756C68" w:rsidRPr="00337557">
        <w:rPr>
          <w:rFonts w:ascii="Arial" w:hAnsi="Arial" w:cs="Arial"/>
        </w:rPr>
        <w:fldChar w:fldCharType="end"/>
      </w:r>
      <w:r w:rsidR="00A108D5" w:rsidRPr="00337557">
        <w:rPr>
          <w:rFonts w:ascii="Arial" w:hAnsi="Arial" w:cs="Arial"/>
        </w:rPr>
        <w:t>-</w:t>
      </w:r>
      <w:r w:rsidR="00CA59F4" w:rsidRPr="00337557">
        <w:rPr>
          <w:rFonts w:ascii="Arial" w:hAnsi="Arial" w:cs="Arial"/>
        </w:rPr>
        <w:t xml:space="preserve"> Global variables</w:t>
      </w:r>
      <w:bookmarkEnd w:id="114"/>
    </w:p>
    <w:p w:rsidR="6E0876ED" w:rsidRDefault="6E0876ED" w:rsidP="6E0876ED">
      <w:pPr>
        <w:rPr>
          <w:rFonts w:ascii="Arial" w:eastAsia="Arial" w:hAnsi="Arial" w:cs="Arial"/>
          <w:color w:val="0000FF"/>
          <w:szCs w:val="20"/>
        </w:rPr>
      </w:pPr>
      <w:r w:rsidRPr="6E0876ED">
        <w:rPr>
          <w:rFonts w:ascii="Arial" w:eastAsia="Arial" w:hAnsi="Arial" w:cs="Arial"/>
          <w:color w:val="0000FF"/>
          <w:szCs w:val="20"/>
        </w:rPr>
        <w:t>&lt;Shared Variables description&gt;</w:t>
      </w:r>
    </w:p>
    <w:tbl>
      <w:tblPr>
        <w:tblW w:w="0" w:type="auto"/>
        <w:tblLayout w:type="fixed"/>
        <w:tblLook w:val="01E0"/>
      </w:tblPr>
      <w:tblGrid>
        <w:gridCol w:w="960"/>
        <w:gridCol w:w="6120"/>
        <w:gridCol w:w="2775"/>
      </w:tblGrid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b/>
                <w:bCs/>
                <w:szCs w:val="20"/>
              </w:rPr>
              <w:t>Update mechanism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b/>
                <w:bCs/>
                <w:szCs w:val="20"/>
              </w:rPr>
              <w:t>Meaning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b/>
                <w:bCs/>
                <w:szCs w:val="20"/>
              </w:rPr>
              <w:t>Special attention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0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Background task level (only available in high power)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May have high or low priority!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color w:val="0000FF"/>
                <w:szCs w:val="20"/>
              </w:rPr>
            </w:pPr>
            <w:r w:rsidRPr="6E0876ED">
              <w:rPr>
                <w:rFonts w:ascii="Arial" w:eastAsia="Arial" w:hAnsi="Arial" w:cs="Arial"/>
                <w:szCs w:val="20"/>
              </w:rPr>
              <w:t xml:space="preserve">Task level </w:t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 xml:space="preserve">M </w:t>
            </w:r>
            <w:r>
              <w:br/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>(Only available in high power, for SW-platform M is equal to FG1)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Check which task priorities are defined in this project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2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color w:val="0000FF"/>
                <w:szCs w:val="20"/>
              </w:rPr>
            </w:pPr>
            <w:r w:rsidRPr="6E0876ED">
              <w:rPr>
                <w:rFonts w:ascii="Arial" w:eastAsia="Arial" w:hAnsi="Arial" w:cs="Arial"/>
                <w:szCs w:val="20"/>
              </w:rPr>
              <w:t xml:space="preserve">Task level </w:t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 xml:space="preserve">N </w:t>
            </w:r>
            <w:r>
              <w:br/>
            </w:r>
            <w:r w:rsidRPr="6E0876ED">
              <w:rPr>
                <w:rFonts w:ascii="Arial" w:eastAsia="Arial" w:hAnsi="Arial" w:cs="Arial"/>
                <w:color w:val="0000FF"/>
                <w:szCs w:val="20"/>
              </w:rPr>
              <w:t>(Only available in high power, for SW-platform N is equal to FG2)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Check which task priorities are defined in this project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L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 xml:space="preserve">Used </w:t>
            </w:r>
            <w:bookmarkStart w:id="115" w:name="_Int_k7dtelxC"/>
            <w:r w:rsidRPr="6E0876ED">
              <w:rPr>
                <w:rFonts w:ascii="Arial" w:eastAsia="Arial" w:hAnsi="Arial" w:cs="Arial"/>
                <w:szCs w:val="20"/>
              </w:rPr>
              <w:t>in</w:t>
            </w:r>
            <w:bookmarkEnd w:id="115"/>
            <w:r w:rsidRPr="6E0876ED">
              <w:rPr>
                <w:rFonts w:ascii="Arial" w:eastAsia="Arial" w:hAnsi="Arial" w:cs="Arial"/>
                <w:szCs w:val="20"/>
              </w:rPr>
              <w:t xml:space="preserve"> low power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H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Used in high power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Service provided to other SW-components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An external service might be in use everywhere and on any priority level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 xml:space="preserve">Service provided to other SW-subcomponents which belong to this </w:t>
            </w:r>
            <w:r w:rsidR="005B3E01">
              <w:rPr>
                <w:rFonts w:ascii="Arial" w:eastAsia="Arial" w:hAnsi="Arial" w:cs="Arial"/>
                <w:szCs w:val="20"/>
              </w:rPr>
              <w:t>SW</w:t>
            </w:r>
            <w:r w:rsidRPr="6E0876ED">
              <w:rPr>
                <w:rFonts w:ascii="Arial" w:eastAsia="Arial" w:hAnsi="Arial" w:cs="Arial"/>
                <w:szCs w:val="20"/>
              </w:rPr>
              <w:t>-component design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An external service might be in use everywhere and on any priority level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S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i/>
                <w:iCs/>
                <w:szCs w:val="20"/>
              </w:rPr>
            </w:pPr>
            <w:r w:rsidRPr="6E0876ED">
              <w:rPr>
                <w:rFonts w:ascii="Arial" w:eastAsia="Arial" w:hAnsi="Arial" w:cs="Arial"/>
                <w:szCs w:val="20"/>
              </w:rPr>
              <w:t>Init</w:t>
            </w:r>
            <w:r w:rsidR="005B3E01">
              <w:rPr>
                <w:rFonts w:ascii="Arial" w:eastAsia="Arial" w:hAnsi="Arial" w:cs="Arial"/>
                <w:szCs w:val="20"/>
              </w:rPr>
              <w:t>ialized</w:t>
            </w:r>
            <w:r w:rsidRPr="6E0876ED">
              <w:rPr>
                <w:rFonts w:ascii="Arial" w:eastAsia="Arial" w:hAnsi="Arial" w:cs="Arial"/>
                <w:szCs w:val="20"/>
              </w:rPr>
              <w:t xml:space="preserve"> at </w:t>
            </w:r>
            <w:r w:rsidR="005B3E01">
              <w:rPr>
                <w:rFonts w:ascii="Arial" w:eastAsia="Arial" w:hAnsi="Arial" w:cs="Arial"/>
                <w:szCs w:val="20"/>
              </w:rPr>
              <w:t>I</w:t>
            </w:r>
            <w:r w:rsidRPr="6E0876ED">
              <w:rPr>
                <w:rFonts w:ascii="Arial" w:eastAsia="Arial" w:hAnsi="Arial" w:cs="Arial"/>
                <w:szCs w:val="20"/>
              </w:rPr>
              <w:t>nit task (IT is allowed)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D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Init in startup hook (IT are disabled)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Atomic access (not interruptible, not good for reusability)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Depending to the µC and compiler!</w:t>
            </w:r>
          </w:p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Protected from interruption or/and tasks preemption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/>
        </w:tc>
      </w:tr>
      <w:tr w:rsidR="6E0876ED" w:rsidTr="6E0876ED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NP</w:t>
            </w:r>
          </w:p>
        </w:tc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>
            <w:r w:rsidRPr="6E0876ED">
              <w:rPr>
                <w:rFonts w:ascii="Arial" w:eastAsia="Arial" w:hAnsi="Arial" w:cs="Arial"/>
                <w:szCs w:val="20"/>
              </w:rPr>
              <w:t>Protection not needed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6E0876ED" w:rsidRDefault="6E0876ED" w:rsidP="6E0876ED">
            <w:pPr>
              <w:rPr>
                <w:rFonts w:ascii="Arial" w:eastAsia="Arial" w:hAnsi="Arial" w:cs="Arial"/>
                <w:szCs w:val="20"/>
              </w:rPr>
            </w:pPr>
          </w:p>
        </w:tc>
      </w:tr>
    </w:tbl>
    <w:p w:rsidR="00D84081" w:rsidRDefault="005619CB" w:rsidP="005619CB">
      <w:pPr>
        <w:pStyle w:val="Lgende"/>
        <w:rPr>
          <w:rFonts w:ascii="Arial" w:hAnsi="Arial" w:cs="Arial"/>
        </w:rPr>
      </w:pPr>
      <w:bookmarkStart w:id="116" w:name="_Toc109912490"/>
      <w:r w:rsidRPr="005619CB">
        <w:rPr>
          <w:rFonts w:ascii="Arial" w:hAnsi="Arial" w:cs="Arial"/>
        </w:rPr>
        <w:t xml:space="preserve">Table </w:t>
      </w:r>
      <w:r w:rsidR="00756C68" w:rsidRPr="005619CB">
        <w:rPr>
          <w:rFonts w:ascii="Arial" w:hAnsi="Arial" w:cs="Arial"/>
        </w:rPr>
        <w:fldChar w:fldCharType="begin"/>
      </w:r>
      <w:r w:rsidRPr="005619CB">
        <w:rPr>
          <w:rFonts w:ascii="Arial" w:hAnsi="Arial" w:cs="Arial"/>
        </w:rPr>
        <w:instrText xml:space="preserve"> SEQ Table \* ARABIC </w:instrText>
      </w:r>
      <w:r w:rsidR="00756C68" w:rsidRPr="005619CB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13</w:t>
      </w:r>
      <w:r w:rsidR="00756C68" w:rsidRPr="005619CB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- </w:t>
      </w:r>
      <w:r w:rsidR="00CA59F4" w:rsidRPr="6E0876ED">
        <w:rPr>
          <w:rFonts w:ascii="Arial" w:hAnsi="Arial" w:cs="Arial"/>
        </w:rPr>
        <w:t>Shared variables description</w:t>
      </w:r>
      <w:bookmarkEnd w:id="116"/>
    </w:p>
    <w:p w:rsidR="6E0876ED" w:rsidRDefault="6E0876ED" w:rsidP="6E0876ED"/>
    <w:p w:rsidR="00CA59F4" w:rsidRPr="00CA59F4" w:rsidRDefault="00753E74" w:rsidP="00753E74">
      <w:pPr>
        <w:pStyle w:val="Titre2"/>
        <w:numPr>
          <w:ilvl w:val="0"/>
          <w:numId w:val="0"/>
        </w:numPr>
        <w:ind w:left="450"/>
      </w:pPr>
      <w:bookmarkStart w:id="117" w:name="_Toc117489234"/>
      <w:bookmarkStart w:id="118" w:name="_Toc117504335"/>
      <w:bookmarkStart w:id="119" w:name="_Toc117504620"/>
      <w:bookmarkStart w:id="120" w:name="_Toc140464426"/>
      <w:bookmarkStart w:id="121" w:name="_Toc140464653"/>
      <w:bookmarkStart w:id="122" w:name="_Toc142729877"/>
      <w:bookmarkStart w:id="123" w:name="_Toc87971578"/>
      <w:bookmarkStart w:id="124" w:name="_Toc107399578"/>
      <w:bookmarkStart w:id="125" w:name="_Toc108012600"/>
      <w:r>
        <w:t xml:space="preserve">2.5 </w:t>
      </w:r>
      <w:r w:rsidR="00CA59F4" w:rsidRPr="00593E2D">
        <w:t>Design decisions and reasoning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CA59F4" w:rsidRPr="00593E2D" w:rsidRDefault="003C06F0" w:rsidP="00CA59F4">
      <w:pPr>
        <w:pStyle w:val="Titre3"/>
      </w:pPr>
      <w:bookmarkStart w:id="126" w:name="_Toc117489235"/>
      <w:bookmarkStart w:id="127" w:name="_Toc117504336"/>
      <w:bookmarkStart w:id="128" w:name="_Toc117504621"/>
      <w:bookmarkStart w:id="129" w:name="_Toc140464271"/>
      <w:bookmarkStart w:id="130" w:name="_Toc140464427"/>
      <w:bookmarkStart w:id="131" w:name="_Toc140464654"/>
      <w:bookmarkStart w:id="132" w:name="_Toc87971579"/>
      <w:bookmarkStart w:id="133" w:name="_Toc107399579"/>
      <w:bookmarkStart w:id="134" w:name="_Toc108012601"/>
      <w:r>
        <w:t xml:space="preserve">2.5.1 </w:t>
      </w:r>
      <w:r w:rsidR="00CA59F4" w:rsidRPr="00593E2D">
        <w:t>Alternatives</w:t>
      </w:r>
      <w:bookmarkStart w:id="135" w:name="_Toc503846758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CA59F4" w:rsidRPr="008F2280" w:rsidRDefault="00203EC6" w:rsidP="00CA59F4">
      <w:pPr>
        <w:pStyle w:val="Helptext"/>
        <w:rPr>
          <w:rFonts w:cs="Arial"/>
          <w:sz w:val="20"/>
          <w:szCs w:val="20"/>
        </w:rPr>
      </w:pPr>
      <w:r w:rsidRPr="008F2280">
        <w:rPr>
          <w:rFonts w:cs="Arial"/>
          <w:sz w:val="20"/>
          <w:szCs w:val="20"/>
        </w:rPr>
        <w:t>&lt;</w:t>
      </w:r>
      <w:r w:rsidR="00CA59F4" w:rsidRPr="008F2280">
        <w:rPr>
          <w:rFonts w:cs="Arial"/>
          <w:sz w:val="20"/>
          <w:szCs w:val="20"/>
        </w:rPr>
        <w:t xml:space="preserve">Brief description of possible alternatives and why a specific design solution was chosen. </w:t>
      </w:r>
      <w:bookmarkStart w:id="136" w:name="_Toc117489236"/>
      <w:bookmarkStart w:id="137" w:name="_Toc117504337"/>
      <w:bookmarkStart w:id="138" w:name="_Toc117504622"/>
      <w:r w:rsidR="00CA59F4" w:rsidRPr="008F2280">
        <w:rPr>
          <w:rFonts w:cs="Arial"/>
          <w:sz w:val="20"/>
          <w:szCs w:val="20"/>
        </w:rPr>
        <w:br/>
        <w:t>Possible improvements</w:t>
      </w:r>
      <w:bookmarkEnd w:id="135"/>
      <w:bookmarkEnd w:id="136"/>
      <w:bookmarkEnd w:id="137"/>
      <w:bookmarkEnd w:id="138"/>
      <w:r w:rsidRPr="008F2280">
        <w:rPr>
          <w:rFonts w:cs="Arial"/>
          <w:sz w:val="20"/>
          <w:szCs w:val="20"/>
        </w:rPr>
        <w:t>&gt;</w:t>
      </w:r>
    </w:p>
    <w:p w:rsidR="00CA59F4" w:rsidRPr="00753E74" w:rsidRDefault="00CA59F4" w:rsidP="00753E74">
      <w:pPr>
        <w:pStyle w:val="Titre2"/>
        <w:numPr>
          <w:ilvl w:val="1"/>
          <w:numId w:val="45"/>
        </w:numPr>
      </w:pPr>
      <w:bookmarkStart w:id="139" w:name="_Toc117489237"/>
      <w:bookmarkStart w:id="140" w:name="_Toc117504338"/>
      <w:bookmarkStart w:id="141" w:name="_Toc117504623"/>
      <w:bookmarkStart w:id="142" w:name="_Toc140464428"/>
      <w:bookmarkStart w:id="143" w:name="_Toc140464655"/>
      <w:bookmarkStart w:id="144" w:name="_Toc142729878"/>
      <w:bookmarkStart w:id="145" w:name="_Toc87971580"/>
      <w:bookmarkStart w:id="146" w:name="_Toc107399580"/>
      <w:bookmarkStart w:id="147" w:name="_Toc108012602"/>
      <w:r w:rsidRPr="00753E74">
        <w:t>Design solutions for general features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CA59F4" w:rsidRPr="00593E2D" w:rsidRDefault="00203EC6" w:rsidP="00CA59F4">
      <w:pPr>
        <w:pStyle w:val="Helptext"/>
        <w:rPr>
          <w:rFonts w:cs="Arial"/>
        </w:rPr>
      </w:pPr>
      <w:r w:rsidRPr="008F2280">
        <w:rPr>
          <w:rFonts w:cs="Arial"/>
          <w:sz w:val="20"/>
          <w:szCs w:val="20"/>
        </w:rPr>
        <w:t>&lt;</w:t>
      </w:r>
      <w:r w:rsidR="00CA59F4" w:rsidRPr="008F2280">
        <w:rPr>
          <w:rFonts w:cs="Arial"/>
          <w:sz w:val="20"/>
          <w:szCs w:val="20"/>
        </w:rPr>
        <w:t>This chapter is optional.</w:t>
      </w:r>
      <w:r w:rsidR="00CA59F4" w:rsidRPr="008F2280">
        <w:rPr>
          <w:rFonts w:cs="Arial"/>
          <w:sz w:val="20"/>
          <w:szCs w:val="20"/>
        </w:rPr>
        <w:br/>
        <w:t>It should describe detailed design solutions for general features of our products.</w:t>
      </w:r>
      <w:r w:rsidRPr="008F2280">
        <w:rPr>
          <w:rFonts w:cs="Arial"/>
          <w:sz w:val="20"/>
          <w:szCs w:val="20"/>
        </w:rPr>
        <w:t>&gt;</w:t>
      </w:r>
      <w:r w:rsidR="00CA59F4" w:rsidRPr="00593E2D">
        <w:rPr>
          <w:rFonts w:cs="Arial"/>
        </w:rPr>
        <w:br/>
      </w:r>
    </w:p>
    <w:p w:rsidR="00CA59F4" w:rsidRPr="00593E2D" w:rsidRDefault="006672BC" w:rsidP="00CA59F4">
      <w:pPr>
        <w:pStyle w:val="Titre3"/>
      </w:pPr>
      <w:bookmarkStart w:id="148" w:name="_Toc117489238"/>
      <w:bookmarkStart w:id="149" w:name="_Toc117504339"/>
      <w:bookmarkStart w:id="150" w:name="_Toc117504624"/>
      <w:bookmarkStart w:id="151" w:name="_Toc140464272"/>
      <w:bookmarkStart w:id="152" w:name="_Toc140464429"/>
      <w:bookmarkStart w:id="153" w:name="_Toc140464656"/>
      <w:bookmarkStart w:id="154" w:name="_Toc87971581"/>
      <w:bookmarkStart w:id="155" w:name="_Toc107399581"/>
      <w:bookmarkStart w:id="156" w:name="_Toc108012603"/>
      <w:r>
        <w:t xml:space="preserve">2.6.1 </w:t>
      </w:r>
      <w:r w:rsidR="00CA59F4" w:rsidRPr="00593E2D">
        <w:t>Power management handling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CA59F4" w:rsidRPr="008F2280" w:rsidRDefault="00CA36D2" w:rsidP="00CA59F4">
      <w:pPr>
        <w:rPr>
          <w:rFonts w:ascii="Arial" w:hAnsi="Arial" w:cs="Arial"/>
          <w:i/>
          <w:color w:val="0000FF"/>
          <w:szCs w:val="20"/>
        </w:rPr>
      </w:pPr>
      <w:r w:rsidRPr="008F2280">
        <w:rPr>
          <w:rFonts w:ascii="Arial" w:hAnsi="Arial" w:cs="Arial"/>
          <w:i/>
          <w:color w:val="0000FF"/>
          <w:szCs w:val="20"/>
        </w:rPr>
        <w:t>&lt;</w:t>
      </w:r>
      <w:r w:rsidR="00CA59F4" w:rsidRPr="008F2280">
        <w:rPr>
          <w:rFonts w:ascii="Arial" w:hAnsi="Arial" w:cs="Arial"/>
          <w:i/>
          <w:color w:val="0000FF"/>
          <w:szCs w:val="20"/>
        </w:rPr>
        <w:t>Details which are not provided by the SW Architecture description</w:t>
      </w:r>
      <w:r w:rsidRPr="008F2280">
        <w:rPr>
          <w:rFonts w:ascii="Arial" w:hAnsi="Arial" w:cs="Arial"/>
          <w:i/>
          <w:color w:val="0000FF"/>
          <w:szCs w:val="20"/>
        </w:rPr>
        <w:t>&gt;</w:t>
      </w:r>
    </w:p>
    <w:p w:rsidR="00CA36D2" w:rsidRPr="00593E2D" w:rsidRDefault="006672BC" w:rsidP="00CA36D2">
      <w:pPr>
        <w:pStyle w:val="Titre3"/>
      </w:pPr>
      <w:bookmarkStart w:id="157" w:name="_Toc117489239"/>
      <w:bookmarkStart w:id="158" w:name="_Toc117504340"/>
      <w:bookmarkStart w:id="159" w:name="_Toc117504625"/>
      <w:bookmarkStart w:id="160" w:name="_Toc140464273"/>
      <w:bookmarkStart w:id="161" w:name="_Toc140464430"/>
      <w:bookmarkStart w:id="162" w:name="_Toc140464657"/>
      <w:bookmarkStart w:id="163" w:name="_Toc87971582"/>
      <w:bookmarkStart w:id="164" w:name="_Toc107399582"/>
      <w:bookmarkStart w:id="165" w:name="_Toc108012604"/>
      <w:r>
        <w:t xml:space="preserve">2.6.2 </w:t>
      </w:r>
      <w:r w:rsidR="00CA36D2" w:rsidRPr="00593E2D">
        <w:t>Diagnosis interaction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CA36D2" w:rsidRPr="00593E2D" w:rsidRDefault="006672BC" w:rsidP="00CA36D2">
      <w:pPr>
        <w:pStyle w:val="Titre3"/>
      </w:pPr>
      <w:bookmarkStart w:id="166" w:name="_Toc111425559"/>
      <w:bookmarkStart w:id="167" w:name="_Toc117489240"/>
      <w:bookmarkStart w:id="168" w:name="_Toc117504341"/>
      <w:bookmarkStart w:id="169" w:name="_Toc117504626"/>
      <w:bookmarkStart w:id="170" w:name="_Toc140464274"/>
      <w:bookmarkStart w:id="171" w:name="_Toc140464431"/>
      <w:bookmarkStart w:id="172" w:name="_Toc140464658"/>
      <w:bookmarkStart w:id="173" w:name="_Toc87971583"/>
      <w:bookmarkStart w:id="174" w:name="_Toc107399583"/>
      <w:bookmarkStart w:id="175" w:name="_Toc108012605"/>
      <w:r>
        <w:t xml:space="preserve">2.6.3 </w:t>
      </w:r>
      <w:r w:rsidR="00CA36D2" w:rsidRPr="00593E2D">
        <w:t>Error Handling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9"/>
        <w:gridCol w:w="6325"/>
      </w:tblGrid>
      <w:tr w:rsidR="00CA36D2" w:rsidRPr="00593E2D" w:rsidTr="004354D9">
        <w:tc>
          <w:tcPr>
            <w:tcW w:w="3529" w:type="dxa"/>
            <w:vAlign w:val="center"/>
          </w:tcPr>
          <w:p w:rsidR="00CA36D2" w:rsidRPr="00593E2D" w:rsidRDefault="00CA36D2" w:rsidP="004354D9">
            <w:pPr>
              <w:spacing w:before="40" w:after="40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Error description</w:t>
            </w:r>
          </w:p>
        </w:tc>
        <w:tc>
          <w:tcPr>
            <w:tcW w:w="6325" w:type="dxa"/>
            <w:vAlign w:val="center"/>
          </w:tcPr>
          <w:p w:rsidR="00CA36D2" w:rsidRPr="00593E2D" w:rsidRDefault="00CA36D2" w:rsidP="004354D9">
            <w:pPr>
              <w:spacing w:before="40" w:after="40"/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Reaction</w:t>
            </w:r>
          </w:p>
        </w:tc>
      </w:tr>
      <w:tr w:rsidR="00CA36D2" w:rsidRPr="00593E2D" w:rsidTr="004354D9">
        <w:tc>
          <w:tcPr>
            <w:tcW w:w="3529" w:type="dxa"/>
          </w:tcPr>
          <w:p w:rsidR="00CA36D2" w:rsidRPr="00593E2D" w:rsidRDefault="005E5F80" w:rsidP="004354D9">
            <w:pPr>
              <w:rPr>
                <w:rFonts w:ascii="Arial" w:eastAsia="Batang" w:hAnsi="Arial" w:cs="Arial"/>
                <w:lang w:eastAsia="ko-KR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  <w:tc>
          <w:tcPr>
            <w:tcW w:w="6325" w:type="dxa"/>
          </w:tcPr>
          <w:p w:rsidR="00CA36D2" w:rsidRPr="00593E2D" w:rsidRDefault="005E5F80" w:rsidP="004354D9">
            <w:pPr>
              <w:rPr>
                <w:rFonts w:ascii="Arial" w:eastAsia="Batang" w:hAnsi="Arial" w:cs="Arial"/>
                <w:lang w:eastAsia="ko-KR"/>
              </w:rPr>
            </w:pPr>
            <w:r w:rsidRPr="00593E2D">
              <w:rPr>
                <w:rFonts w:ascii="Arial" w:hAnsi="Arial" w:cs="Arial"/>
                <w:color w:val="000000"/>
                <w:sz w:val="16"/>
                <w:szCs w:val="20"/>
              </w:rPr>
              <w:t>(…)</w:t>
            </w:r>
          </w:p>
        </w:tc>
      </w:tr>
    </w:tbl>
    <w:p w:rsidR="00CA36D2" w:rsidRPr="00593E2D" w:rsidRDefault="00DC55F5" w:rsidP="00F41DEB">
      <w:pPr>
        <w:pStyle w:val="Lgende"/>
        <w:rPr>
          <w:rFonts w:ascii="Arial" w:hAnsi="Arial" w:cs="Arial"/>
        </w:rPr>
      </w:pPr>
      <w:bookmarkStart w:id="176" w:name="_Toc109912491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14</w:t>
      </w:r>
      <w:r w:rsidR="00756C68" w:rsidRPr="00337557">
        <w:rPr>
          <w:rFonts w:ascii="Arial" w:hAnsi="Arial" w:cs="Arial"/>
        </w:rPr>
        <w:fldChar w:fldCharType="end"/>
      </w:r>
      <w:r w:rsidRPr="00337557">
        <w:rPr>
          <w:rFonts w:ascii="Arial" w:hAnsi="Arial" w:cs="Arial"/>
        </w:rPr>
        <w:t xml:space="preserve"> - Error Handling</w:t>
      </w:r>
      <w:bookmarkEnd w:id="176"/>
    </w:p>
    <w:p w:rsidR="00CA36D2" w:rsidRPr="00593E2D" w:rsidRDefault="00CA36D2" w:rsidP="00CA36D2">
      <w:pPr>
        <w:pStyle w:val="Titre3"/>
      </w:pPr>
      <w:bookmarkStart w:id="177" w:name="_Toc87971584"/>
      <w:bookmarkStart w:id="178" w:name="_Toc107399584"/>
      <w:bookmarkStart w:id="179" w:name="_Toc108012606"/>
      <w:r w:rsidRPr="00593E2D">
        <w:t>Major events</w:t>
      </w:r>
      <w:bookmarkEnd w:id="177"/>
      <w:bookmarkEnd w:id="178"/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4"/>
        <w:gridCol w:w="6360"/>
      </w:tblGrid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  <w:b/>
              </w:rPr>
              <w:t>Major events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Reaction</w:t>
            </w: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  <w:lang w:val="fr-FR"/>
              </w:rPr>
              <w:t>Cold reset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Warm reset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Sleep/wake-up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Ignition ON/OFF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Cranking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Over/Under voltage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Shorting p</w:t>
            </w:r>
            <w:r w:rsidRPr="00593E2D">
              <w:rPr>
                <w:rFonts w:ascii="Arial" w:hAnsi="Arial" w:cs="Arial"/>
                <w:lang w:val="fr-FR"/>
              </w:rPr>
              <w:t>in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E50152" w:rsidRPr="00593E2D" w:rsidTr="00E50152">
        <w:tc>
          <w:tcPr>
            <w:tcW w:w="3505" w:type="dxa"/>
          </w:tcPr>
          <w:p w:rsidR="00E50152" w:rsidRPr="00593E2D" w:rsidRDefault="00E50152" w:rsidP="004354D9">
            <w:pPr>
              <w:rPr>
                <w:rFonts w:ascii="Arial" w:hAnsi="Arial" w:cs="Arial"/>
                <w:lang w:val="fr-FR"/>
              </w:rPr>
            </w:pPr>
            <w:r w:rsidRPr="00593E2D">
              <w:rPr>
                <w:rFonts w:ascii="Arial" w:hAnsi="Arial" w:cs="Arial"/>
              </w:rPr>
              <w:t>Communication disconnection</w:t>
            </w:r>
          </w:p>
        </w:tc>
        <w:tc>
          <w:tcPr>
            <w:tcW w:w="6390" w:type="dxa"/>
          </w:tcPr>
          <w:p w:rsidR="00E50152" w:rsidRPr="00593E2D" w:rsidRDefault="00E5015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  <w:lang w:val="fr-FR"/>
              </w:rPr>
              <w:t>Cold reset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Warm reset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Sleep/wake-up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  <w:tr w:rsidR="00CA36D2" w:rsidRPr="00593E2D" w:rsidTr="00E50152">
        <w:tc>
          <w:tcPr>
            <w:tcW w:w="3505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Ignition ON/OFF</w:t>
            </w:r>
          </w:p>
        </w:tc>
        <w:tc>
          <w:tcPr>
            <w:tcW w:w="6390" w:type="dxa"/>
          </w:tcPr>
          <w:p w:rsidR="00CA36D2" w:rsidRPr="00593E2D" w:rsidRDefault="00CA36D2" w:rsidP="004354D9">
            <w:pPr>
              <w:rPr>
                <w:rFonts w:ascii="Arial" w:hAnsi="Arial" w:cs="Arial"/>
              </w:rPr>
            </w:pPr>
          </w:p>
        </w:tc>
      </w:tr>
    </w:tbl>
    <w:p w:rsidR="00BC4248" w:rsidRPr="00337557" w:rsidRDefault="007009D6" w:rsidP="007009D6">
      <w:pPr>
        <w:pStyle w:val="Lgende"/>
        <w:rPr>
          <w:rFonts w:ascii="Arial" w:hAnsi="Arial" w:cs="Arial"/>
        </w:rPr>
      </w:pPr>
      <w:bookmarkStart w:id="180" w:name="_Toc109912492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15</w:t>
      </w:r>
      <w:r w:rsidR="00756C68" w:rsidRPr="00337557">
        <w:rPr>
          <w:rFonts w:ascii="Arial" w:hAnsi="Arial" w:cs="Arial"/>
        </w:rPr>
        <w:fldChar w:fldCharType="end"/>
      </w:r>
      <w:r w:rsidR="00E51149" w:rsidRPr="00337557">
        <w:rPr>
          <w:rFonts w:ascii="Arial" w:hAnsi="Arial" w:cs="Arial"/>
        </w:rPr>
        <w:t>-</w:t>
      </w:r>
      <w:r w:rsidRPr="00337557">
        <w:rPr>
          <w:rFonts w:ascii="Arial" w:hAnsi="Arial" w:cs="Arial"/>
        </w:rPr>
        <w:t xml:space="preserve"> Major Events</w:t>
      </w:r>
      <w:bookmarkEnd w:id="180"/>
    </w:p>
    <w:p w:rsidR="00BC4248" w:rsidRPr="00593E2D" w:rsidRDefault="00BC4248" w:rsidP="00BC4248">
      <w:pPr>
        <w:pStyle w:val="Titre2"/>
      </w:pPr>
      <w:bookmarkStart w:id="181" w:name="_Toc117489241"/>
      <w:bookmarkStart w:id="182" w:name="_Toc117504342"/>
      <w:bookmarkStart w:id="183" w:name="_Toc117504627"/>
      <w:bookmarkStart w:id="184" w:name="_Toc140464432"/>
      <w:bookmarkStart w:id="185" w:name="_Toc140464659"/>
      <w:bookmarkStart w:id="186" w:name="_Toc142729879"/>
      <w:bookmarkStart w:id="187" w:name="_Toc87971585"/>
      <w:bookmarkStart w:id="188" w:name="_Toc107399585"/>
      <w:bookmarkStart w:id="189" w:name="_Toc108012607"/>
      <w:r w:rsidRPr="00593E2D">
        <w:t>Propagation delay – worst case computation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FE2BF0" w:rsidRDefault="00BC4248" w:rsidP="00FE2BF0">
      <w:pPr>
        <w:rPr>
          <w:rFonts w:ascii="Arial" w:hAnsi="Arial" w:cs="Arial"/>
          <w:i/>
          <w:color w:val="0000FF"/>
          <w:sz w:val="18"/>
          <w:szCs w:val="18"/>
        </w:rPr>
      </w:pPr>
      <w:r>
        <w:rPr>
          <w:rFonts w:ascii="Arial" w:hAnsi="Arial" w:cs="Arial"/>
          <w:i/>
          <w:color w:val="0000FF"/>
          <w:sz w:val="18"/>
          <w:szCs w:val="18"/>
        </w:rPr>
        <w:t>&lt;</w:t>
      </w:r>
      <w:r w:rsidRPr="00593E2D">
        <w:rPr>
          <w:rFonts w:ascii="Arial" w:hAnsi="Arial" w:cs="Arial"/>
          <w:i/>
          <w:color w:val="0000FF"/>
          <w:sz w:val="18"/>
          <w:szCs w:val="18"/>
        </w:rPr>
        <w:t>Performance data about the SW component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>List functions which are called in a task and provide following information: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>Worst case execution time, with short description of the worst-case scenario, and how the value has been deduced (measured/estimated/calculated etc.)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 xml:space="preserve">Max. time spent in protected section, i.e. between SuspendAllInterrupts() and ResumeAllInterrupts() or EnterProtectedSection() and LeaveProtectedSection().  </w:t>
      </w:r>
      <w:r w:rsidRPr="00593E2D">
        <w:rPr>
          <w:rFonts w:ascii="Arial" w:hAnsi="Arial" w:cs="Arial"/>
          <w:i/>
          <w:color w:val="0000FF"/>
          <w:sz w:val="18"/>
          <w:szCs w:val="18"/>
        </w:rPr>
        <w:br/>
        <w:t>Max. Stack consumption (measured/estimated/calculated) Integration Manual</w:t>
      </w:r>
      <w:r>
        <w:rPr>
          <w:rFonts w:ascii="Arial" w:hAnsi="Arial" w:cs="Arial"/>
          <w:i/>
          <w:color w:val="0000FF"/>
          <w:sz w:val="18"/>
          <w:szCs w:val="18"/>
        </w:rPr>
        <w:t>&gt;</w:t>
      </w:r>
      <w:bookmarkStart w:id="190" w:name="_Toc444406157"/>
      <w:bookmarkStart w:id="191" w:name="_Toc444411027"/>
      <w:bookmarkStart w:id="192" w:name="_Toc444481054"/>
      <w:bookmarkStart w:id="193" w:name="_Toc503846761"/>
      <w:bookmarkStart w:id="194" w:name="_Toc117489243"/>
      <w:bookmarkStart w:id="195" w:name="_Toc117504344"/>
      <w:bookmarkStart w:id="196" w:name="_Toc117504629"/>
      <w:bookmarkStart w:id="197" w:name="_Toc140464433"/>
      <w:bookmarkStart w:id="198" w:name="_Toc140464660"/>
      <w:bookmarkStart w:id="199" w:name="_Toc142729880"/>
      <w:bookmarkStart w:id="200" w:name="_Toc87971586"/>
      <w:bookmarkStart w:id="201" w:name="_Toc107399586"/>
    </w:p>
    <w:p w:rsidR="003447DB" w:rsidRPr="00FE2BF0" w:rsidRDefault="003447DB" w:rsidP="00FE2BF0">
      <w:pPr>
        <w:pStyle w:val="Titre2"/>
      </w:pPr>
      <w:bookmarkStart w:id="202" w:name="_Toc108012608"/>
      <w:r w:rsidRPr="00FE2BF0">
        <w:t>SW Component integration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3447DB" w:rsidRPr="00FE2BF0" w:rsidRDefault="00FE2BF0" w:rsidP="00FE2BF0">
      <w:pPr>
        <w:pStyle w:val="Titre3"/>
      </w:pPr>
      <w:bookmarkStart w:id="203" w:name="_Toc140464275"/>
      <w:bookmarkStart w:id="204" w:name="_Toc140464434"/>
      <w:bookmarkStart w:id="205" w:name="_Toc140464661"/>
      <w:bookmarkStart w:id="206" w:name="_Toc87971587"/>
      <w:bookmarkStart w:id="207" w:name="_Toc107399587"/>
      <w:bookmarkStart w:id="208" w:name="_Toc108012609"/>
      <w:r>
        <w:t xml:space="preserve">2.8.1 </w:t>
      </w:r>
      <w:r w:rsidR="003447DB" w:rsidRPr="00FE2BF0">
        <w:t>Integration context / constraints</w:t>
      </w:r>
      <w:bookmarkEnd w:id="203"/>
      <w:bookmarkEnd w:id="204"/>
      <w:bookmarkEnd w:id="205"/>
      <w:bookmarkEnd w:id="206"/>
      <w:bookmarkEnd w:id="207"/>
      <w:bookmarkEnd w:id="208"/>
    </w:p>
    <w:p w:rsidR="003447DB" w:rsidRPr="00FE2BF0" w:rsidRDefault="00FE2BF0" w:rsidP="00FE2BF0">
      <w:pPr>
        <w:pStyle w:val="Titre3"/>
      </w:pPr>
      <w:bookmarkStart w:id="209" w:name="_Toc117489244"/>
      <w:bookmarkStart w:id="210" w:name="_Toc117504345"/>
      <w:bookmarkStart w:id="211" w:name="_Toc117504630"/>
      <w:bookmarkStart w:id="212" w:name="_Toc140464276"/>
      <w:bookmarkStart w:id="213" w:name="_Toc140464435"/>
      <w:bookmarkStart w:id="214" w:name="_Toc140464662"/>
      <w:bookmarkStart w:id="215" w:name="_Toc87971588"/>
      <w:bookmarkStart w:id="216" w:name="_Toc107399588"/>
      <w:bookmarkStart w:id="217" w:name="_Toc108012610"/>
      <w:bookmarkStart w:id="218" w:name="_Toc444406159"/>
      <w:bookmarkStart w:id="219" w:name="_Toc444411029"/>
      <w:bookmarkStart w:id="220" w:name="_Toc444481056"/>
      <w:bookmarkStart w:id="221" w:name="_Toc503846763"/>
      <w:r w:rsidRPr="00FE2BF0">
        <w:t>2.8.2 Include</w:t>
      </w:r>
      <w:r w:rsidR="003447DB" w:rsidRPr="00FE2BF0">
        <w:t xml:space="preserve"> files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4D29D1" w:rsidRPr="004D29D1" w:rsidRDefault="2F881B6F" w:rsidP="004D29D1">
      <w:pPr>
        <w:rPr>
          <w:lang w:bidi="ar-SA"/>
        </w:rPr>
      </w:pPr>
      <w:r w:rsidRPr="55DDC6FB">
        <w:rPr>
          <w:rFonts w:ascii="Arial" w:hAnsi="Arial" w:cs="Arial"/>
          <w:i/>
          <w:iCs/>
          <w:color w:val="0000FF"/>
          <w:lang w:bidi="ar-SA"/>
        </w:rPr>
        <w:t>&lt;List of included files&gt;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"VehicleMode.h"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"COS_TaskList_Handler.h"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"WDT_HAL.h"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"Analog_Data_Manager.h"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"Battery_Driver_Interface.h"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"Ref2p5_Sensor.h"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"Temperature_Sensor.h"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"Qswitch_Driver_Interface.h"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"Boost_Driver_Interface.h"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"Light_Activity_Monitor.h"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"Light_Control.h"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"Light_Control_Interface.h"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"Light_Request_Handler.h"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"Light_Retry_ability_Manager.h"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"Light_Short_Circuit_Monitor.h"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"Trailer_Present_Monitor.h"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"TurnLight_Activity_Monitor.h"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"Light_Output_Driver.h"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"Light_Sense_Monitor.h"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"VehicleRequestMonitor.h"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"Wakeup_Event_Handler.h"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"SubSystemDriver.h"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"SubSystemManager.h"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"VehicleModeManager.h"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"VehicleModeMonitor.h"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"PowerPath_FaultEvent_Monitor.h"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"PowerPath_Interface.h"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"PowerPathDriverDispatcher.h"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"PowerPathSequenceManager.h"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"PowerPathSequenceMonitor.h"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"Boost_State_Monitor.h"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"Battery_State_Monitor.h"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"Aux5V_State_Monitor.h"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"Qswitch_State_Monitor.h"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"Light_Load_Monitor.h"</w:t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"Temperature_State_Monitor.h"</w:t>
      </w:r>
    </w:p>
    <w:p w:rsidR="53F63915" w:rsidRDefault="53F63915" w:rsidP="55DDC6FB">
      <w:pPr>
        <w:spacing w:after="0" w:line="285" w:lineRule="exact"/>
      </w:pPr>
      <w:r>
        <w:br/>
      </w:r>
    </w:p>
    <w:p w:rsidR="53F63915" w:rsidRDefault="53F63915" w:rsidP="55DDC6FB">
      <w:pPr>
        <w:spacing w:after="0" w:line="285" w:lineRule="exact"/>
      </w:pPr>
      <w:r w:rsidRPr="55DDC6FB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55DDC6FB">
        <w:rPr>
          <w:rFonts w:ascii="Consolas" w:eastAsia="Consolas" w:hAnsi="Consolas" w:cs="Consolas"/>
          <w:color w:val="CE9178"/>
          <w:sz w:val="21"/>
          <w:szCs w:val="21"/>
        </w:rPr>
        <w:t>"SFR_Refresh.h"</w:t>
      </w:r>
    </w:p>
    <w:p w:rsidR="55DDC6FB" w:rsidRDefault="55DDC6FB" w:rsidP="55DDC6FB">
      <w:pPr>
        <w:rPr>
          <w:rFonts w:ascii="Arial" w:hAnsi="Arial" w:cs="Arial"/>
          <w:lang w:eastAsia="fr-FR"/>
        </w:rPr>
      </w:pPr>
    </w:p>
    <w:p w:rsidR="003447DB" w:rsidRPr="00593E2D" w:rsidRDefault="009C15EE" w:rsidP="009C15EE">
      <w:pPr>
        <w:pStyle w:val="Titre3"/>
      </w:pPr>
      <w:bookmarkStart w:id="222" w:name="_Toc117489245"/>
      <w:bookmarkStart w:id="223" w:name="_Toc117504346"/>
      <w:bookmarkStart w:id="224" w:name="_Toc117504631"/>
      <w:bookmarkStart w:id="225" w:name="_Toc140464277"/>
      <w:bookmarkStart w:id="226" w:name="_Toc140464436"/>
      <w:bookmarkStart w:id="227" w:name="_Toc140464663"/>
      <w:bookmarkStart w:id="228" w:name="_Toc87971589"/>
      <w:bookmarkStart w:id="229" w:name="_Toc107399589"/>
      <w:bookmarkStart w:id="230" w:name="_Toc108012611"/>
      <w:r>
        <w:t xml:space="preserve">2.8.3 </w:t>
      </w:r>
      <w:r w:rsidR="003447DB" w:rsidRPr="00593E2D">
        <w:t>Initialization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3447DB" w:rsidRPr="00593E2D" w:rsidRDefault="003447DB" w:rsidP="003447DB">
      <w:pPr>
        <w:rPr>
          <w:rFonts w:ascii="Arial" w:hAnsi="Arial" w:cs="Arial"/>
          <w:color w:val="000000"/>
        </w:rPr>
      </w:pPr>
      <w:bookmarkStart w:id="231" w:name="_Toc444406161"/>
      <w:bookmarkStart w:id="232" w:name="_Toc444411031"/>
      <w:bookmarkStart w:id="233" w:name="_Toc444481058"/>
      <w:bookmarkStart w:id="234" w:name="_Toc503846765"/>
      <w:r w:rsidRPr="00593E2D">
        <w:rPr>
          <w:rFonts w:ascii="Arial" w:hAnsi="Arial" w:cs="Arial"/>
          <w:sz w:val="24"/>
        </w:rPr>
        <w:br/>
      </w:r>
      <w:r w:rsidR="00310BE0">
        <w:rPr>
          <w:rFonts w:ascii="Arial" w:hAnsi="Arial" w:cs="Arial"/>
          <w:i/>
          <w:color w:val="0000FF"/>
          <w:szCs w:val="20"/>
          <w:lang w:bidi="ar-SA"/>
        </w:rPr>
        <w:t>&lt;</w:t>
      </w:r>
      <w:r w:rsidRPr="00310BE0">
        <w:rPr>
          <w:rFonts w:ascii="Arial" w:hAnsi="Arial" w:cs="Arial"/>
          <w:i/>
          <w:color w:val="0000FF"/>
          <w:szCs w:val="20"/>
          <w:lang w:bidi="ar-SA"/>
        </w:rPr>
        <w:t>All function bellow shall be called on initialization</w:t>
      </w:r>
      <w:r w:rsidR="00310BE0">
        <w:rPr>
          <w:rFonts w:ascii="Arial" w:hAnsi="Arial" w:cs="Arial"/>
          <w:i/>
          <w:color w:val="0000FF"/>
          <w:szCs w:val="20"/>
          <w:lang w:bidi="ar-SA"/>
        </w:rPr>
        <w:t>&gt;</w:t>
      </w:r>
      <w:r w:rsidRPr="00593E2D">
        <w:rPr>
          <w:rFonts w:ascii="Arial" w:hAnsi="Arial" w:cs="Arial"/>
          <w:color w:val="000000"/>
        </w:rPr>
        <w:br/>
      </w:r>
    </w:p>
    <w:tbl>
      <w:tblPr>
        <w:tblW w:w="974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4536"/>
        <w:gridCol w:w="4394"/>
      </w:tblGrid>
      <w:tr w:rsidR="003447DB" w:rsidRPr="00593E2D" w:rsidTr="55DDC6FB">
        <w:trPr>
          <w:trHeight w:val="623"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Order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Service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constraints linked to another module</w:t>
            </w:r>
          </w:p>
        </w:tc>
      </w:tr>
      <w:tr w:rsidR="003447DB" w:rsidRPr="00593E2D" w:rsidTr="55DDC6FB"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4536" w:type="dxa"/>
            <w:tcBorders>
              <w:top w:val="single" w:sz="12" w:space="0" w:color="auto"/>
            </w:tcBorders>
          </w:tcPr>
          <w:p w:rsidR="003447DB" w:rsidRPr="00593E2D" w:rsidRDefault="003447DB" w:rsidP="55DDC6FB">
            <w:pPr>
              <w:rPr>
                <w:rFonts w:ascii="Arial" w:hAnsi="Arial" w:cs="Arial"/>
                <w:i/>
                <w:iCs/>
                <w:color w:val="0000FF"/>
              </w:rPr>
            </w:pP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3447DB" w:rsidRPr="00593E2D" w:rsidRDefault="003447DB" w:rsidP="55DDC6FB">
            <w:pPr>
              <w:spacing w:line="259" w:lineRule="auto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:rsidR="6E78E47D" w:rsidRDefault="6E78E47D"/>
    <w:p w:rsidR="00E51149" w:rsidRPr="00337557" w:rsidRDefault="00E51149" w:rsidP="00E51149">
      <w:pPr>
        <w:pStyle w:val="Lgende"/>
        <w:rPr>
          <w:rFonts w:ascii="Arial" w:hAnsi="Arial" w:cs="Arial"/>
        </w:rPr>
      </w:pPr>
      <w:bookmarkStart w:id="235" w:name="_Toc109912493"/>
      <w:bookmarkStart w:id="236" w:name="_Toc117501978"/>
      <w:bookmarkStart w:id="237" w:name="_Toc117504347"/>
      <w:bookmarkStart w:id="238" w:name="_Toc117504632"/>
      <w:bookmarkStart w:id="239" w:name="_Toc140464278"/>
      <w:bookmarkStart w:id="240" w:name="_Toc140464437"/>
      <w:bookmarkStart w:id="241" w:name="_Toc140464664"/>
      <w:bookmarkStart w:id="242" w:name="_Toc87971590"/>
      <w:bookmarkStart w:id="243" w:name="_Toc107399590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16</w:t>
      </w:r>
      <w:r w:rsidR="00756C68" w:rsidRPr="00337557">
        <w:rPr>
          <w:rFonts w:ascii="Arial" w:hAnsi="Arial" w:cs="Arial"/>
        </w:rPr>
        <w:fldChar w:fldCharType="end"/>
      </w:r>
      <w:r w:rsidRPr="00337557">
        <w:rPr>
          <w:rFonts w:ascii="Arial" w:hAnsi="Arial" w:cs="Arial"/>
        </w:rPr>
        <w:t xml:space="preserve"> - Init Functions</w:t>
      </w:r>
      <w:bookmarkEnd w:id="235"/>
    </w:p>
    <w:p w:rsidR="003447DB" w:rsidRPr="00593E2D" w:rsidRDefault="009C15EE" w:rsidP="009C15EE">
      <w:pPr>
        <w:pStyle w:val="Titre3"/>
      </w:pPr>
      <w:bookmarkStart w:id="244" w:name="_Toc108012612"/>
      <w:r>
        <w:t xml:space="preserve">2.8.4 </w:t>
      </w:r>
      <w:r w:rsidR="003447DB" w:rsidRPr="00593E2D">
        <w:t>Interrupts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447DB" w:rsidRPr="00593E2D" w:rsidRDefault="0082516E" w:rsidP="00E92BDE">
      <w:r w:rsidRPr="00E92BDE">
        <w:rPr>
          <w:rFonts w:ascii="Arial" w:hAnsi="Arial" w:cs="Arial"/>
          <w:i/>
          <w:color w:val="0000FF"/>
        </w:rPr>
        <w:t>&lt;</w:t>
      </w:r>
      <w:r w:rsidR="003447DB" w:rsidRPr="00E92BDE">
        <w:rPr>
          <w:rFonts w:ascii="Arial" w:hAnsi="Arial" w:cs="Arial"/>
          <w:i/>
          <w:color w:val="0000FF"/>
        </w:rPr>
        <w:t>If described in the SW Architecture Document, just put the reference here</w:t>
      </w:r>
      <w:r w:rsidRPr="00E92BDE">
        <w:rPr>
          <w:rFonts w:ascii="Arial" w:hAnsi="Arial" w:cs="Arial"/>
          <w:i/>
          <w:color w:val="0000FF"/>
        </w:rPr>
        <w:t>&gt;</w:t>
      </w:r>
      <w:r w:rsidR="003447DB" w:rsidRPr="00E92BDE">
        <w:rPr>
          <w:rFonts w:ascii="Arial" w:hAnsi="Arial" w:cs="Arial"/>
          <w:i/>
          <w:color w:val="0000FF"/>
        </w:rPr>
        <w:br/>
      </w:r>
    </w:p>
    <w:p w:rsidR="003447DB" w:rsidRDefault="009C15EE" w:rsidP="009C15EE">
      <w:pPr>
        <w:pStyle w:val="Titre3"/>
      </w:pPr>
      <w:bookmarkStart w:id="245" w:name="_Toc117501979"/>
      <w:bookmarkStart w:id="246" w:name="_Toc117504348"/>
      <w:bookmarkStart w:id="247" w:name="_Toc117504633"/>
      <w:bookmarkStart w:id="248" w:name="_Toc140464279"/>
      <w:bookmarkStart w:id="249" w:name="_Toc140464438"/>
      <w:bookmarkStart w:id="250" w:name="_Toc140464665"/>
      <w:bookmarkStart w:id="251" w:name="_Toc87971591"/>
      <w:bookmarkStart w:id="252" w:name="_Toc107399591"/>
      <w:bookmarkStart w:id="253" w:name="_Toc108012613"/>
      <w:r>
        <w:t xml:space="preserve">2.8.5 </w:t>
      </w:r>
      <w:r w:rsidR="003447DB" w:rsidRPr="00593E2D">
        <w:t>Real time scheduler task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82516E" w:rsidRPr="0082516E" w:rsidRDefault="0082516E" w:rsidP="0082516E">
      <w:pPr>
        <w:rPr>
          <w:rFonts w:ascii="Arial" w:hAnsi="Arial" w:cs="Arial"/>
          <w:i/>
          <w:color w:val="0000FF"/>
        </w:rPr>
      </w:pPr>
      <w:r w:rsidRPr="0082516E">
        <w:rPr>
          <w:rFonts w:ascii="Arial" w:hAnsi="Arial" w:cs="Arial"/>
          <w:i/>
          <w:color w:val="0000FF"/>
        </w:rPr>
        <w:t>&lt;Add scheduler tasks&gt;</w:t>
      </w:r>
    </w:p>
    <w:tbl>
      <w:tblPr>
        <w:tblW w:w="974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3084"/>
        <w:gridCol w:w="4394"/>
      </w:tblGrid>
      <w:tr w:rsidR="003447DB" w:rsidRPr="00593E2D" w:rsidTr="004354D9">
        <w:tc>
          <w:tcPr>
            <w:tcW w:w="22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30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Service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Task level</w:t>
            </w:r>
          </w:p>
        </w:tc>
      </w:tr>
      <w:tr w:rsidR="0082516E" w:rsidRPr="00593E2D" w:rsidTr="004354D9">
        <w:tc>
          <w:tcPr>
            <w:tcW w:w="2269" w:type="dxa"/>
            <w:tcBorders>
              <w:top w:val="single" w:sz="12" w:space="0" w:color="auto"/>
            </w:tcBorders>
            <w:vAlign w:val="center"/>
          </w:tcPr>
          <w:p w:rsidR="0082516E" w:rsidRPr="00593E2D" w:rsidRDefault="0082516E" w:rsidP="0082516E">
            <w:pPr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308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&lt;Function name&gt;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&lt;called by Task name&gt;</w:t>
            </w:r>
          </w:p>
        </w:tc>
      </w:tr>
    </w:tbl>
    <w:p w:rsidR="003447DB" w:rsidRPr="00337557" w:rsidRDefault="00E51149" w:rsidP="00971D6C">
      <w:pPr>
        <w:pStyle w:val="Lgende"/>
        <w:rPr>
          <w:rFonts w:ascii="Arial" w:hAnsi="Arial" w:cs="Arial"/>
        </w:rPr>
      </w:pPr>
      <w:bookmarkStart w:id="254" w:name="_Toc109912494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17</w:t>
      </w:r>
      <w:r w:rsidR="00756C68" w:rsidRPr="00337557">
        <w:rPr>
          <w:rFonts w:ascii="Arial" w:hAnsi="Arial" w:cs="Arial"/>
        </w:rPr>
        <w:fldChar w:fldCharType="end"/>
      </w:r>
      <w:r w:rsidR="001B2B43" w:rsidRPr="00337557">
        <w:rPr>
          <w:rFonts w:ascii="Arial" w:hAnsi="Arial" w:cs="Arial"/>
        </w:rPr>
        <w:t xml:space="preserve">- </w:t>
      </w:r>
      <w:r w:rsidRPr="00337557">
        <w:rPr>
          <w:rFonts w:ascii="Arial" w:hAnsi="Arial" w:cs="Arial"/>
        </w:rPr>
        <w:t>Scheduler Tasks</w:t>
      </w:r>
      <w:bookmarkEnd w:id="254"/>
    </w:p>
    <w:p w:rsidR="003447DB" w:rsidRPr="00593E2D" w:rsidRDefault="009C15EE" w:rsidP="003447DB">
      <w:pPr>
        <w:pStyle w:val="Titre3"/>
      </w:pPr>
      <w:bookmarkStart w:id="255" w:name="_Toc117501980"/>
      <w:bookmarkStart w:id="256" w:name="_Toc117504349"/>
      <w:bookmarkStart w:id="257" w:name="_Toc117504634"/>
      <w:bookmarkStart w:id="258" w:name="_Toc140464280"/>
      <w:bookmarkStart w:id="259" w:name="_Toc140464439"/>
      <w:bookmarkStart w:id="260" w:name="_Toc140464666"/>
      <w:bookmarkStart w:id="261" w:name="_Toc87971592"/>
      <w:bookmarkStart w:id="262" w:name="_Toc107399592"/>
      <w:bookmarkStart w:id="263" w:name="_Toc108012614"/>
      <w:r>
        <w:t xml:space="preserve">2.8.6 </w:t>
      </w:r>
      <w:r w:rsidR="003447DB" w:rsidRPr="00593E2D">
        <w:t>Other entry points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tbl>
      <w:tblPr>
        <w:tblW w:w="974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3084"/>
        <w:gridCol w:w="4394"/>
      </w:tblGrid>
      <w:tr w:rsidR="003447DB" w:rsidRPr="00593E2D" w:rsidTr="004354D9">
        <w:tc>
          <w:tcPr>
            <w:tcW w:w="22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30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Service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b/>
                <w:color w:val="000000"/>
              </w:rPr>
            </w:pPr>
            <w:r w:rsidRPr="00593E2D">
              <w:rPr>
                <w:rFonts w:ascii="Arial" w:hAnsi="Arial" w:cs="Arial"/>
                <w:b/>
                <w:color w:val="000000"/>
              </w:rPr>
              <w:t>Task level</w:t>
            </w:r>
          </w:p>
        </w:tc>
      </w:tr>
      <w:tr w:rsidR="0082516E" w:rsidRPr="00593E2D" w:rsidTr="004354D9">
        <w:tc>
          <w:tcPr>
            <w:tcW w:w="2269" w:type="dxa"/>
            <w:tcBorders>
              <w:top w:val="single" w:sz="12" w:space="0" w:color="auto"/>
            </w:tcBorders>
            <w:vAlign w:val="center"/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</w:p>
        </w:tc>
        <w:tc>
          <w:tcPr>
            <w:tcW w:w="308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&lt;Function name&gt;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&lt;called by Task name&gt;</w:t>
            </w:r>
          </w:p>
        </w:tc>
      </w:tr>
    </w:tbl>
    <w:p w:rsidR="003447DB" w:rsidRPr="00593E2D" w:rsidRDefault="001B2B43" w:rsidP="001B2B43">
      <w:pPr>
        <w:pStyle w:val="Lgende"/>
        <w:rPr>
          <w:rFonts w:ascii="Arial" w:hAnsi="Arial" w:cs="Arial"/>
        </w:rPr>
      </w:pPr>
      <w:bookmarkStart w:id="264" w:name="_Toc109912495"/>
      <w:r w:rsidRPr="00337557">
        <w:rPr>
          <w:rFonts w:ascii="Arial" w:hAnsi="Arial" w:cs="Arial"/>
        </w:rPr>
        <w:t xml:space="preserve">Table </w:t>
      </w:r>
      <w:r w:rsidR="00756C68" w:rsidRPr="00337557">
        <w:rPr>
          <w:rFonts w:ascii="Arial" w:hAnsi="Arial" w:cs="Arial"/>
        </w:rPr>
        <w:fldChar w:fldCharType="begin"/>
      </w:r>
      <w:r w:rsidRPr="00337557">
        <w:rPr>
          <w:rFonts w:ascii="Arial" w:hAnsi="Arial" w:cs="Arial"/>
        </w:rPr>
        <w:instrText xml:space="preserve"> SEQ Table \* ARABIC </w:instrText>
      </w:r>
      <w:r w:rsidR="00756C68" w:rsidRPr="00337557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18</w:t>
      </w:r>
      <w:r w:rsidR="00756C68" w:rsidRPr="00337557">
        <w:rPr>
          <w:rFonts w:ascii="Arial" w:hAnsi="Arial" w:cs="Arial"/>
        </w:rPr>
        <w:fldChar w:fldCharType="end"/>
      </w:r>
      <w:r w:rsidRPr="00337557">
        <w:rPr>
          <w:rFonts w:ascii="Arial" w:hAnsi="Arial" w:cs="Arial"/>
        </w:rPr>
        <w:t xml:space="preserve"> - Other Entry Tasks</w:t>
      </w:r>
      <w:bookmarkEnd w:id="264"/>
    </w:p>
    <w:p w:rsidR="003447DB" w:rsidRPr="00593E2D" w:rsidRDefault="009C15EE" w:rsidP="003447DB">
      <w:pPr>
        <w:pStyle w:val="Titre3"/>
      </w:pPr>
      <w:bookmarkStart w:id="265" w:name="_Toc117501981"/>
      <w:bookmarkStart w:id="266" w:name="_Toc117504350"/>
      <w:bookmarkStart w:id="267" w:name="_Toc117504635"/>
      <w:bookmarkStart w:id="268" w:name="_Toc140464281"/>
      <w:bookmarkStart w:id="269" w:name="_Toc140464440"/>
      <w:bookmarkStart w:id="270" w:name="_Toc140464667"/>
      <w:bookmarkStart w:id="271" w:name="_Toc87971593"/>
      <w:bookmarkStart w:id="272" w:name="_Toc107399593"/>
      <w:bookmarkStart w:id="273" w:name="_Toc108012615"/>
      <w:r>
        <w:t xml:space="preserve">2.8.7 </w:t>
      </w:r>
      <w:r w:rsidR="003447DB" w:rsidRPr="00593E2D">
        <w:t>Power mode transition job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tbl>
      <w:tblPr>
        <w:tblW w:w="973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134"/>
        <w:gridCol w:w="3686"/>
        <w:gridCol w:w="4062"/>
      </w:tblGrid>
      <w:tr w:rsidR="003447DB" w:rsidRPr="00593E2D" w:rsidTr="004354D9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FFFFFF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order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FFFFFF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  <w:sz w:val="16"/>
              </w:rPr>
            </w:pPr>
            <w:r w:rsidRPr="00593E2D">
              <w:rPr>
                <w:rFonts w:ascii="Arial" w:hAnsi="Arial" w:cs="Arial"/>
                <w:sz w:val="16"/>
              </w:rPr>
              <w:t>Transition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FFFFFF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Service</w:t>
            </w:r>
          </w:p>
        </w:tc>
        <w:tc>
          <w:tcPr>
            <w:tcW w:w="4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FFFFFF"/>
            <w:vAlign w:val="center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Call constraints linked to another module</w:t>
            </w:r>
          </w:p>
        </w:tc>
      </w:tr>
      <w:tr w:rsidR="0082516E" w:rsidRPr="00593E2D" w:rsidTr="0049797E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2516E" w:rsidRPr="00593E2D" w:rsidRDefault="0082516E" w:rsidP="008251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&lt;Power transitionMode&gt;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&lt;Function name&gt;</w:t>
            </w:r>
          </w:p>
        </w:tc>
        <w:tc>
          <w:tcPr>
            <w:tcW w:w="4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16E" w:rsidRPr="00593E2D" w:rsidRDefault="0082516E" w:rsidP="0082516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&lt;called by Task name&gt;</w:t>
            </w:r>
          </w:p>
        </w:tc>
      </w:tr>
    </w:tbl>
    <w:p w:rsidR="001B2B43" w:rsidRPr="00B71DC0" w:rsidRDefault="001B2B43" w:rsidP="001B2B43">
      <w:pPr>
        <w:pStyle w:val="Lgende"/>
        <w:rPr>
          <w:rFonts w:ascii="Arial" w:hAnsi="Arial" w:cs="Arial"/>
        </w:rPr>
      </w:pPr>
      <w:bookmarkStart w:id="274" w:name="_Toc109912496"/>
      <w:bookmarkStart w:id="275" w:name="_Toc117489250"/>
      <w:bookmarkStart w:id="276" w:name="_Toc117504353"/>
      <w:bookmarkStart w:id="277" w:name="_Toc117504636"/>
      <w:bookmarkStart w:id="278" w:name="_Toc140464282"/>
      <w:bookmarkStart w:id="279" w:name="_Toc140464441"/>
      <w:bookmarkStart w:id="280" w:name="_Toc140464668"/>
      <w:bookmarkStart w:id="281" w:name="_Ref460923512"/>
      <w:bookmarkStart w:id="282" w:name="_Toc87971594"/>
      <w:bookmarkStart w:id="283" w:name="_Toc107399594"/>
      <w:r w:rsidRPr="00B71DC0">
        <w:rPr>
          <w:rFonts w:ascii="Arial" w:hAnsi="Arial" w:cs="Arial"/>
        </w:rPr>
        <w:t xml:space="preserve">Table </w:t>
      </w:r>
      <w:r w:rsidR="00756C68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756C68" w:rsidRPr="00B71DC0">
        <w:rPr>
          <w:rFonts w:ascii="Arial" w:hAnsi="Arial" w:cs="Arial"/>
        </w:rPr>
        <w:fldChar w:fldCharType="separate"/>
      </w:r>
      <w:r w:rsidR="00B557E3" w:rsidRPr="00B557E3">
        <w:rPr>
          <w:rFonts w:ascii="Arial" w:hAnsi="Arial" w:cs="Arial"/>
        </w:rPr>
        <w:t>19</w:t>
      </w:r>
      <w:r w:rsidR="00756C68" w:rsidRPr="00B71DC0">
        <w:rPr>
          <w:rFonts w:ascii="Arial" w:hAnsi="Arial" w:cs="Arial"/>
        </w:rPr>
        <w:fldChar w:fldCharType="end"/>
      </w:r>
      <w:r w:rsidRPr="00B71DC0">
        <w:rPr>
          <w:rFonts w:ascii="Arial" w:hAnsi="Arial" w:cs="Arial"/>
        </w:rPr>
        <w:t xml:space="preserve"> - Power mode Transition services</w:t>
      </w:r>
      <w:bookmarkEnd w:id="274"/>
    </w:p>
    <w:p w:rsidR="003447DB" w:rsidRDefault="00CE3396" w:rsidP="00CE3396">
      <w:pPr>
        <w:pStyle w:val="Titre3"/>
      </w:pPr>
      <w:bookmarkStart w:id="284" w:name="_Toc108012616"/>
      <w:r>
        <w:t xml:space="preserve">2.8.8 </w:t>
      </w:r>
      <w:r w:rsidR="003447DB" w:rsidRPr="00593E2D">
        <w:t>SW Component configuration</w:t>
      </w:r>
      <w:bookmarkEnd w:id="231"/>
      <w:bookmarkEnd w:id="232"/>
      <w:bookmarkEnd w:id="233"/>
      <w:bookmarkEnd w:id="23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5A7E8C" w:rsidRDefault="0082516E" w:rsidP="0082516E">
      <w:pPr>
        <w:rPr>
          <w:rFonts w:ascii="Arial" w:hAnsi="Arial" w:cs="Arial"/>
          <w:i/>
          <w:noProof/>
          <w:color w:val="0000FF"/>
          <w:szCs w:val="20"/>
        </w:rPr>
      </w:pPr>
      <w:r w:rsidRPr="0082516E">
        <w:rPr>
          <w:rFonts w:ascii="Arial" w:hAnsi="Arial" w:cs="Arial"/>
          <w:i/>
          <w:noProof/>
          <w:color w:val="0000FF"/>
          <w:szCs w:val="20"/>
        </w:rPr>
        <w:t>&lt;Default Value = Value which is used when EEPROM is corrupt or after init when EEPROM is empty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6237"/>
      </w:tblGrid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Mem Type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Meaning</w:t>
            </w:r>
          </w:p>
        </w:tc>
      </w:tr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Stat ROM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Configuration item which can be changed statically, i.e. re-building the software</w:t>
            </w:r>
          </w:p>
        </w:tc>
      </w:tr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Stat. Flash ROM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Configuration item which can be changed statically, i.e. flashing ROM partially</w:t>
            </w:r>
          </w:p>
        </w:tc>
      </w:tr>
      <w:tr w:rsidR="005A7E8C" w:rsidRPr="005A7E8C" w:rsidTr="004354D9">
        <w:tc>
          <w:tcPr>
            <w:tcW w:w="1668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Dyn</w:t>
            </w:r>
          </w:p>
        </w:tc>
        <w:tc>
          <w:tcPr>
            <w:tcW w:w="6237" w:type="dxa"/>
          </w:tcPr>
          <w:p w:rsidR="005A7E8C" w:rsidRPr="003D6040" w:rsidRDefault="005A7E8C" w:rsidP="004354D9">
            <w:pPr>
              <w:rPr>
                <w:rFonts w:ascii="Arial" w:hAnsi="Arial" w:cs="Arial"/>
                <w:i/>
                <w:noProof/>
                <w:color w:val="0000FF"/>
                <w:szCs w:val="20"/>
              </w:rPr>
            </w:pPr>
            <w:r w:rsidRPr="003D6040">
              <w:rPr>
                <w:rFonts w:ascii="Arial" w:hAnsi="Arial" w:cs="Arial"/>
                <w:i/>
                <w:noProof/>
                <w:color w:val="0000FF"/>
                <w:szCs w:val="20"/>
              </w:rPr>
              <w:t>Configuration item which can be changed dynamically, e.g. by diagnosis</w:t>
            </w:r>
          </w:p>
        </w:tc>
      </w:tr>
    </w:tbl>
    <w:p w:rsidR="0082516E" w:rsidRPr="0082516E" w:rsidRDefault="0082516E" w:rsidP="0082516E">
      <w:pPr>
        <w:rPr>
          <w:lang w:bidi="ar-SA"/>
        </w:rPr>
      </w:pPr>
      <w:r w:rsidRPr="0082516E">
        <w:rPr>
          <w:rFonts w:ascii="Arial" w:hAnsi="Arial" w:cs="Arial"/>
          <w:i/>
          <w:noProof/>
          <w:color w:val="0000FF"/>
          <w:szCs w:val="20"/>
        </w:rPr>
        <w:t>&gt;</w:t>
      </w:r>
      <w:r w:rsidRPr="00593E2D">
        <w:rPr>
          <w:rFonts w:ascii="Arial" w:hAnsi="Arial" w:cs="Arial"/>
          <w:i/>
          <w:noProof/>
          <w:color w:val="0000FF"/>
          <w:sz w:val="18"/>
          <w:szCs w:val="18"/>
        </w:rPr>
        <w:br/>
      </w:r>
    </w:p>
    <w:tbl>
      <w:tblPr>
        <w:tblW w:w="10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5"/>
        <w:gridCol w:w="1063"/>
        <w:gridCol w:w="957"/>
        <w:gridCol w:w="1703"/>
        <w:gridCol w:w="1171"/>
        <w:gridCol w:w="4030"/>
      </w:tblGrid>
      <w:tr w:rsidR="0082516E" w:rsidRPr="00593E2D" w:rsidTr="6E0876ED">
        <w:trPr>
          <w:trHeight w:val="1121"/>
        </w:trPr>
        <w:tc>
          <w:tcPr>
            <w:tcW w:w="1145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Name</w:t>
            </w:r>
          </w:p>
        </w:tc>
        <w:tc>
          <w:tcPr>
            <w:tcW w:w="1063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Mem Type</w:t>
            </w:r>
          </w:p>
        </w:tc>
        <w:tc>
          <w:tcPr>
            <w:tcW w:w="957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Data Type</w:t>
            </w:r>
          </w:p>
        </w:tc>
        <w:tc>
          <w:tcPr>
            <w:tcW w:w="1703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Data Range</w:t>
            </w:r>
          </w:p>
        </w:tc>
        <w:tc>
          <w:tcPr>
            <w:tcW w:w="1171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Default Value</w:t>
            </w:r>
          </w:p>
        </w:tc>
        <w:tc>
          <w:tcPr>
            <w:tcW w:w="4030" w:type="dxa"/>
            <w:vAlign w:val="center"/>
          </w:tcPr>
          <w:p w:rsidR="0082516E" w:rsidRPr="00593E2D" w:rsidRDefault="0082516E" w:rsidP="004354D9">
            <w:pPr>
              <w:pStyle w:val="Retraitcorpsdetexte2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93E2D">
              <w:rPr>
                <w:rFonts w:cs="Arial"/>
                <w:b/>
              </w:rPr>
              <w:t>Description</w:t>
            </w:r>
          </w:p>
        </w:tc>
      </w:tr>
      <w:tr w:rsidR="0082516E" w:rsidRPr="00593E2D" w:rsidTr="6E0876ED">
        <w:trPr>
          <w:trHeight w:val="440"/>
        </w:trPr>
        <w:tc>
          <w:tcPr>
            <w:tcW w:w="1145" w:type="dxa"/>
            <w:vAlign w:val="center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spacing w:before="40" w:after="40"/>
              <w:rPr>
                <w:color w:val="0000FF"/>
                <w:sz w:val="16"/>
                <w:szCs w:val="16"/>
              </w:rPr>
            </w:pPr>
          </w:p>
        </w:tc>
        <w:tc>
          <w:tcPr>
            <w:tcW w:w="1063" w:type="dxa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957" w:type="dxa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703" w:type="dxa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171" w:type="dxa"/>
            <w:vAlign w:val="center"/>
          </w:tcPr>
          <w:p w:rsidR="0082516E" w:rsidRPr="00593E2D" w:rsidRDefault="00D121BD" w:rsidP="6E0876ED">
            <w:pPr>
              <w:spacing w:before="40" w:after="4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pStyle w:val="Retraitcorpsdetexte2"/>
              <w:spacing w:before="40" w:after="40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:rsidR="0082516E" w:rsidRPr="00593E2D" w:rsidRDefault="00D121BD" w:rsidP="6E0876ED">
            <w:pPr>
              <w:spacing w:before="40" w:after="40"/>
              <w:rPr>
                <w:color w:val="000000" w:themeColor="text1"/>
                <w:sz w:val="16"/>
                <w:szCs w:val="16"/>
              </w:rPr>
            </w:pPr>
            <w:r w:rsidRPr="6E0876ED">
              <w:rPr>
                <w:rFonts w:ascii="Arial" w:hAnsi="Arial" w:cs="Arial"/>
                <w:color w:val="000000" w:themeColor="text1"/>
                <w:sz w:val="16"/>
                <w:szCs w:val="16"/>
              </w:rPr>
              <w:t>(…)</w:t>
            </w:r>
          </w:p>
          <w:p w:rsidR="0082516E" w:rsidRPr="00593E2D" w:rsidRDefault="0082516E" w:rsidP="6E0876ED">
            <w:pPr>
              <w:spacing w:before="40" w:after="40"/>
              <w:rPr>
                <w:color w:val="0000FF"/>
                <w:sz w:val="16"/>
                <w:szCs w:val="16"/>
              </w:rPr>
            </w:pPr>
          </w:p>
        </w:tc>
      </w:tr>
    </w:tbl>
    <w:p w:rsidR="003447DB" w:rsidRPr="00593E2D" w:rsidRDefault="00932D0D" w:rsidP="00932D0D">
      <w:pPr>
        <w:pStyle w:val="Lgende"/>
        <w:rPr>
          <w:rFonts w:ascii="Arial" w:hAnsi="Arial" w:cs="Arial"/>
        </w:rPr>
      </w:pPr>
      <w:bookmarkStart w:id="285" w:name="_Toc109912497"/>
      <w:r w:rsidRPr="00B71DC0">
        <w:rPr>
          <w:rFonts w:ascii="Arial" w:hAnsi="Arial" w:cs="Arial"/>
        </w:rPr>
        <w:t xml:space="preserve">Table </w:t>
      </w:r>
      <w:r w:rsidR="00756C68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756C68" w:rsidRPr="00B71DC0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20</w:t>
      </w:r>
      <w:r w:rsidR="00756C68" w:rsidRPr="00B71DC0">
        <w:rPr>
          <w:rFonts w:ascii="Arial" w:hAnsi="Arial" w:cs="Arial"/>
        </w:rPr>
        <w:fldChar w:fldCharType="end"/>
      </w:r>
      <w:r w:rsidR="007E7566" w:rsidRPr="00B71DC0">
        <w:rPr>
          <w:rFonts w:ascii="Arial" w:hAnsi="Arial" w:cs="Arial"/>
        </w:rPr>
        <w:t>-</w:t>
      </w:r>
      <w:r w:rsidRPr="00B71DC0">
        <w:rPr>
          <w:rFonts w:ascii="Arial" w:hAnsi="Arial" w:cs="Arial"/>
        </w:rPr>
        <w:t xml:space="preserve"> Component configurations</w:t>
      </w:r>
      <w:bookmarkEnd w:id="285"/>
    </w:p>
    <w:p w:rsidR="003447DB" w:rsidRPr="00593E2D" w:rsidRDefault="003447DB" w:rsidP="003447DB">
      <w:pPr>
        <w:rPr>
          <w:rFonts w:ascii="Arial" w:hAnsi="Arial" w:cs="Arial"/>
          <w:noProof/>
        </w:rPr>
      </w:pPr>
    </w:p>
    <w:p w:rsidR="003447DB" w:rsidRDefault="00FE2BF0" w:rsidP="00CE3396">
      <w:pPr>
        <w:pStyle w:val="Titre3"/>
        <w:ind w:left="763" w:hanging="763"/>
      </w:pPr>
      <w:bookmarkStart w:id="286" w:name="_Toc444406162"/>
      <w:bookmarkStart w:id="287" w:name="_Toc444411032"/>
      <w:bookmarkStart w:id="288" w:name="_Toc444481059"/>
      <w:bookmarkStart w:id="289" w:name="_Toc503846766"/>
      <w:bookmarkStart w:id="290" w:name="_Toc115239356"/>
      <w:bookmarkStart w:id="291" w:name="_Toc117501983"/>
      <w:bookmarkStart w:id="292" w:name="_Toc117504354"/>
      <w:bookmarkStart w:id="293" w:name="_Toc117504637"/>
      <w:bookmarkStart w:id="294" w:name="_Toc140464283"/>
      <w:bookmarkStart w:id="295" w:name="_Toc140464442"/>
      <w:bookmarkStart w:id="296" w:name="_Toc140464669"/>
      <w:bookmarkStart w:id="297" w:name="_Toc87971595"/>
      <w:bookmarkStart w:id="298" w:name="_Toc107399595"/>
      <w:bookmarkStart w:id="299" w:name="_Toc108012617"/>
      <w:r>
        <w:t>2.</w:t>
      </w:r>
      <w:r w:rsidR="00CE3396">
        <w:t>8</w:t>
      </w:r>
      <w:r>
        <w:t xml:space="preserve">.9 </w:t>
      </w:r>
      <w:r w:rsidRPr="00593E2D">
        <w:t>Interface mechanism</w:t>
      </w:r>
      <w:bookmarkEnd w:id="286"/>
      <w:bookmarkEnd w:id="287"/>
      <w:bookmarkEnd w:id="288"/>
      <w:r w:rsidRPr="00593E2D">
        <w:t>s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CE3396" w:rsidRDefault="00CE3396" w:rsidP="00CE3396">
      <w:pPr>
        <w:rPr>
          <w:lang w:bidi="ar-SA"/>
        </w:rPr>
      </w:pPr>
    </w:p>
    <w:p w:rsidR="00CE3396" w:rsidRPr="00CE3396" w:rsidRDefault="00CE3396" w:rsidP="00CE3396">
      <w:pPr>
        <w:rPr>
          <w:rFonts w:ascii="Arial" w:hAnsi="Arial" w:cs="Arial"/>
          <w:i/>
          <w:color w:val="0000FF"/>
        </w:rPr>
      </w:pPr>
      <w:r w:rsidRPr="00CE3396">
        <w:rPr>
          <w:rFonts w:ascii="Arial" w:hAnsi="Arial" w:cs="Arial"/>
          <w:i/>
          <w:color w:val="0000FF"/>
        </w:rPr>
        <w:t xml:space="preserve">See chapter </w:t>
      </w:r>
      <w:fldSimple w:instr=" REF _Ref441161370 \h  \* MERGEFORMAT ">
        <w:r w:rsidRPr="00CE3396">
          <w:rPr>
            <w:rFonts w:ascii="Arial" w:hAnsi="Arial" w:cs="Arial"/>
            <w:i/>
            <w:color w:val="0000FF"/>
          </w:rPr>
          <w:t>External interaction</w:t>
        </w:r>
      </w:fldSimple>
    </w:p>
    <w:p w:rsidR="00CE3396" w:rsidRPr="00CE3396" w:rsidRDefault="00CE3396" w:rsidP="00CE3396">
      <w:pPr>
        <w:rPr>
          <w:lang w:bidi="ar-SA"/>
        </w:rPr>
        <w:sectPr w:rsidR="00CE3396" w:rsidRPr="00CE3396">
          <w:pgSz w:w="11907" w:h="16840"/>
          <w:pgMar w:top="2126" w:right="851" w:bottom="1701" w:left="851" w:header="720" w:footer="170" w:gutter="567"/>
          <w:cols w:space="720"/>
          <w:formProt w:val="0"/>
        </w:sectPr>
      </w:pPr>
    </w:p>
    <w:p w:rsidR="003447DB" w:rsidRPr="00593E2D" w:rsidRDefault="00CE3396" w:rsidP="003447DB">
      <w:pPr>
        <w:pStyle w:val="Titre3"/>
        <w:rPr>
          <w:noProof/>
        </w:rPr>
      </w:pPr>
      <w:bookmarkStart w:id="300" w:name="_Toc115239357"/>
      <w:bookmarkStart w:id="301" w:name="_Toc117501984"/>
      <w:bookmarkStart w:id="302" w:name="_Toc117504355"/>
      <w:bookmarkStart w:id="303" w:name="_Toc117504638"/>
      <w:bookmarkStart w:id="304" w:name="_Toc140464284"/>
      <w:bookmarkStart w:id="305" w:name="_Toc140464443"/>
      <w:bookmarkStart w:id="306" w:name="_Toc140464670"/>
      <w:bookmarkStart w:id="307" w:name="_Toc87971596"/>
      <w:bookmarkStart w:id="308" w:name="_Toc107399596"/>
      <w:bookmarkStart w:id="309" w:name="_Toc108012618"/>
      <w:r>
        <w:rPr>
          <w:noProof/>
        </w:rPr>
        <w:t xml:space="preserve">2.8.10 </w:t>
      </w:r>
      <w:r w:rsidR="003447DB" w:rsidRPr="00593E2D">
        <w:rPr>
          <w:noProof/>
        </w:rPr>
        <w:t>SW Platform or Basic SW configuration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 w:rsidR="003447DB" w:rsidRPr="00593E2D" w:rsidRDefault="00CE3396" w:rsidP="003447DB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&lt;</w:t>
      </w:r>
      <w:r w:rsidR="003447DB" w:rsidRPr="00593E2D">
        <w:rPr>
          <w:rFonts w:ascii="Arial" w:hAnsi="Arial" w:cs="Arial"/>
          <w:i/>
          <w:color w:val="0000FF"/>
        </w:rPr>
        <w:t xml:space="preserve">This tables list all resources needed and provided by the SW component in its environment. </w:t>
      </w:r>
      <w:r w:rsidR="003447DB" w:rsidRPr="00593E2D">
        <w:rPr>
          <w:rFonts w:ascii="Arial" w:hAnsi="Arial" w:cs="Arial"/>
          <w:i/>
          <w:color w:val="0000FF"/>
        </w:rPr>
        <w:br/>
      </w:r>
      <w:r w:rsidR="003447DB" w:rsidRPr="00593E2D">
        <w:rPr>
          <w:rFonts w:ascii="Arial" w:hAnsi="Arial" w:cs="Arial"/>
          <w:i/>
          <w:color w:val="0000FF"/>
        </w:rPr>
        <w:br/>
        <w:t>If the SWP is used, these data will be entered in the XML file that describes this VFB component, using the configuration tool provided by the SW Platform.</w:t>
      </w:r>
      <w:r>
        <w:rPr>
          <w:rFonts w:ascii="Arial" w:hAnsi="Arial" w:cs="Arial"/>
          <w:i/>
          <w:color w:val="0000FF"/>
        </w:rPr>
        <w:t>&gt;</w:t>
      </w:r>
      <w:r w:rsidR="003447DB" w:rsidRPr="00593E2D">
        <w:rPr>
          <w:rFonts w:ascii="Arial" w:hAnsi="Arial" w:cs="Arial"/>
          <w:i/>
          <w:color w:val="0000FF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3"/>
        <w:gridCol w:w="2463"/>
        <w:gridCol w:w="4928"/>
      </w:tblGrid>
      <w:tr w:rsidR="003447DB" w:rsidRPr="00593E2D" w:rsidTr="004354D9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TIMER</w:t>
            </w:r>
          </w:p>
        </w:tc>
      </w:tr>
      <w:tr w:rsidR="003447DB" w:rsidRPr="00593E2D" w:rsidTr="004354D9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Fast Timer</w:t>
            </w:r>
          </w:p>
        </w:tc>
      </w:tr>
      <w:tr w:rsidR="003447DB" w:rsidRPr="00593E2D" w:rsidTr="004354D9">
        <w:tc>
          <w:tcPr>
            <w:tcW w:w="2463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7391" w:type="dxa"/>
            <w:gridSpan w:val="2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Notification Function</w:t>
            </w:r>
          </w:p>
        </w:tc>
      </w:tr>
      <w:tr w:rsidR="003447DB" w:rsidRPr="00593E2D" w:rsidTr="004354D9">
        <w:tc>
          <w:tcPr>
            <w:tcW w:w="2463" w:type="dxa"/>
          </w:tcPr>
          <w:p w:rsidR="003447DB" w:rsidRPr="00593E2D" w:rsidRDefault="00111E02" w:rsidP="004354D9">
            <w:pPr>
              <w:rPr>
                <w:rFonts w:ascii="Arial" w:hAnsi="Arial" w:cs="Arial"/>
              </w:rPr>
            </w:pPr>
            <w:r w:rsidRPr="00111E02">
              <w:rPr>
                <w:rFonts w:ascii="Arial" w:hAnsi="Arial" w:cs="Arial"/>
                <w:i/>
                <w:color w:val="0000FF"/>
              </w:rPr>
              <w:t>&lt;Timer Name&gt;</w:t>
            </w:r>
          </w:p>
        </w:tc>
        <w:tc>
          <w:tcPr>
            <w:tcW w:w="7391" w:type="dxa"/>
            <w:gridSpan w:val="2"/>
          </w:tcPr>
          <w:p w:rsidR="003447DB" w:rsidRPr="00593E2D" w:rsidRDefault="00317228" w:rsidP="004354D9">
            <w:pPr>
              <w:rPr>
                <w:rFonts w:ascii="Arial" w:hAnsi="Arial" w:cs="Arial"/>
              </w:rPr>
            </w:pPr>
            <w:r w:rsidRPr="00317228">
              <w:rPr>
                <w:rFonts w:ascii="Arial" w:hAnsi="Arial" w:cs="Arial"/>
                <w:i/>
                <w:color w:val="0000FF"/>
              </w:rPr>
              <w:t>&lt;Callback of the Timer when it’s elapsed&gt;</w:t>
            </w:r>
          </w:p>
        </w:tc>
      </w:tr>
      <w:tr w:rsidR="003447DB" w:rsidRPr="00593E2D" w:rsidTr="004354D9">
        <w:tc>
          <w:tcPr>
            <w:tcW w:w="9854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Slow Timer</w:t>
            </w:r>
          </w:p>
        </w:tc>
      </w:tr>
      <w:tr w:rsidR="003447DB" w:rsidRPr="00593E2D" w:rsidTr="004354D9">
        <w:tc>
          <w:tcPr>
            <w:tcW w:w="2463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Name</w:t>
            </w:r>
          </w:p>
        </w:tc>
        <w:tc>
          <w:tcPr>
            <w:tcW w:w="2463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Resolution</w:t>
            </w:r>
          </w:p>
        </w:tc>
        <w:tc>
          <w:tcPr>
            <w:tcW w:w="4928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Notification Function</w:t>
            </w:r>
          </w:p>
        </w:tc>
      </w:tr>
      <w:tr w:rsidR="003447DB" w:rsidRPr="00593E2D" w:rsidTr="004354D9">
        <w:tc>
          <w:tcPr>
            <w:tcW w:w="2463" w:type="dxa"/>
          </w:tcPr>
          <w:p w:rsidR="003447DB" w:rsidRPr="00593E2D" w:rsidRDefault="00111E02" w:rsidP="004354D9">
            <w:pPr>
              <w:rPr>
                <w:rFonts w:ascii="Arial" w:hAnsi="Arial" w:cs="Arial"/>
                <w:i/>
                <w:color w:val="0000FF"/>
              </w:rPr>
            </w:pPr>
            <w:r w:rsidRPr="00111E02">
              <w:rPr>
                <w:rFonts w:ascii="Arial" w:hAnsi="Arial" w:cs="Arial"/>
                <w:i/>
                <w:color w:val="0000FF"/>
              </w:rPr>
              <w:t>&lt;Timer Name&gt;</w:t>
            </w:r>
          </w:p>
        </w:tc>
        <w:tc>
          <w:tcPr>
            <w:tcW w:w="2463" w:type="dxa"/>
          </w:tcPr>
          <w:p w:rsidR="003447DB" w:rsidRPr="00593E2D" w:rsidRDefault="00111E02" w:rsidP="004354D9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&lt;Timer resolution&gt;</w:t>
            </w:r>
          </w:p>
        </w:tc>
        <w:tc>
          <w:tcPr>
            <w:tcW w:w="4928" w:type="dxa"/>
          </w:tcPr>
          <w:p w:rsidR="003447DB" w:rsidRPr="00593E2D" w:rsidRDefault="00317228" w:rsidP="004354D9">
            <w:pPr>
              <w:rPr>
                <w:rFonts w:ascii="Arial" w:hAnsi="Arial" w:cs="Arial"/>
                <w:i/>
                <w:color w:val="0000FF"/>
              </w:rPr>
            </w:pPr>
            <w:r w:rsidRPr="00317228">
              <w:rPr>
                <w:rFonts w:ascii="Arial" w:hAnsi="Arial" w:cs="Arial"/>
                <w:i/>
                <w:color w:val="0000FF"/>
              </w:rPr>
              <w:t>&lt;Callback of the Timer when it’s elapsed&gt;</w:t>
            </w:r>
          </w:p>
        </w:tc>
      </w:tr>
    </w:tbl>
    <w:p w:rsidR="003447DB" w:rsidRPr="00593E2D" w:rsidRDefault="003418E6" w:rsidP="003418E6">
      <w:pPr>
        <w:pStyle w:val="Lgende"/>
        <w:rPr>
          <w:rFonts w:ascii="Arial" w:hAnsi="Arial" w:cs="Arial"/>
        </w:rPr>
      </w:pPr>
      <w:bookmarkStart w:id="310" w:name="_Toc109912498"/>
      <w:r w:rsidRPr="00B71DC0">
        <w:rPr>
          <w:rFonts w:ascii="Arial" w:hAnsi="Arial" w:cs="Arial"/>
        </w:rPr>
        <w:t xml:space="preserve">Table </w:t>
      </w:r>
      <w:r w:rsidR="00756C68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756C68" w:rsidRPr="00B71DC0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21</w:t>
      </w:r>
      <w:r w:rsidR="00756C68" w:rsidRPr="00B71DC0">
        <w:rPr>
          <w:rFonts w:ascii="Arial" w:hAnsi="Arial" w:cs="Arial"/>
        </w:rPr>
        <w:fldChar w:fldCharType="end"/>
      </w:r>
      <w:r w:rsidRPr="00B71DC0">
        <w:rPr>
          <w:rFonts w:ascii="Arial" w:hAnsi="Arial" w:cs="Arial"/>
        </w:rPr>
        <w:t xml:space="preserve"> - List of Timers</w:t>
      </w:r>
      <w:bookmarkEnd w:id="3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194"/>
      </w:tblGrid>
      <w:tr w:rsidR="003447DB" w:rsidRPr="00593E2D" w:rsidTr="004354D9">
        <w:tc>
          <w:tcPr>
            <w:tcW w:w="985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3447DB" w:rsidRPr="00593E2D" w:rsidRDefault="003447DB" w:rsidP="004354D9">
            <w:pPr>
              <w:rPr>
                <w:rFonts w:ascii="Arial" w:hAnsi="Arial" w:cs="Arial"/>
                <w:b/>
              </w:rPr>
            </w:pPr>
            <w:r w:rsidRPr="00593E2D">
              <w:rPr>
                <w:rFonts w:ascii="Arial" w:hAnsi="Arial" w:cs="Arial"/>
                <w:b/>
              </w:rPr>
              <w:t>CONTROLLED RAM</w:t>
            </w:r>
          </w:p>
        </w:tc>
      </w:tr>
      <w:tr w:rsidR="003447DB" w:rsidRPr="00593E2D" w:rsidTr="004354D9">
        <w:tc>
          <w:tcPr>
            <w:tcW w:w="2660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Largest Data Byte Size</w:t>
            </w:r>
          </w:p>
        </w:tc>
        <w:tc>
          <w:tcPr>
            <w:tcW w:w="7194" w:type="dxa"/>
            <w:shd w:val="clear" w:color="auto" w:fill="F3F3F3"/>
          </w:tcPr>
          <w:p w:rsidR="003447DB" w:rsidRPr="00593E2D" w:rsidRDefault="003447DB" w:rsidP="004354D9">
            <w:pPr>
              <w:rPr>
                <w:rFonts w:ascii="Arial" w:hAnsi="Arial" w:cs="Arial"/>
              </w:rPr>
            </w:pPr>
            <w:r w:rsidRPr="00593E2D">
              <w:rPr>
                <w:rFonts w:ascii="Arial" w:hAnsi="Arial" w:cs="Arial"/>
              </w:rPr>
              <w:t>Initialization Callback Function</w:t>
            </w:r>
          </w:p>
        </w:tc>
      </w:tr>
      <w:tr w:rsidR="003447DB" w:rsidRPr="00593E2D" w:rsidTr="004354D9">
        <w:tc>
          <w:tcPr>
            <w:tcW w:w="2660" w:type="dxa"/>
            <w:tcBorders>
              <w:bottom w:val="single" w:sz="4" w:space="0" w:color="auto"/>
            </w:tcBorders>
          </w:tcPr>
          <w:p w:rsidR="003447DB" w:rsidRPr="00593E2D" w:rsidRDefault="00811689" w:rsidP="004354D9">
            <w:pPr>
              <w:rPr>
                <w:rFonts w:ascii="Arial" w:hAnsi="Arial" w:cs="Arial"/>
              </w:rPr>
            </w:pPr>
            <w:r w:rsidRPr="00811689">
              <w:rPr>
                <w:rFonts w:ascii="Arial" w:hAnsi="Arial" w:cs="Arial"/>
                <w:i/>
                <w:color w:val="0000FF"/>
              </w:rPr>
              <w:t>&lt;Data size&gt;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3447DB" w:rsidRPr="00593E2D" w:rsidRDefault="0064703B" w:rsidP="004354D9">
            <w:pPr>
              <w:rPr>
                <w:rFonts w:ascii="Arial" w:hAnsi="Arial" w:cs="Arial"/>
              </w:rPr>
            </w:pPr>
            <w:r w:rsidRPr="0064703B">
              <w:rPr>
                <w:rFonts w:ascii="Arial" w:hAnsi="Arial" w:cs="Arial"/>
                <w:i/>
                <w:color w:val="0000FF"/>
              </w:rPr>
              <w:t>&lt;Callback Function Name&gt;</w:t>
            </w:r>
          </w:p>
        </w:tc>
      </w:tr>
    </w:tbl>
    <w:p w:rsidR="003447DB" w:rsidRPr="00B71DC0" w:rsidRDefault="003418E6" w:rsidP="003418E6">
      <w:pPr>
        <w:pStyle w:val="Lgende"/>
        <w:rPr>
          <w:rFonts w:ascii="Arial" w:hAnsi="Arial" w:cs="Arial"/>
        </w:rPr>
      </w:pPr>
      <w:bookmarkStart w:id="311" w:name="_Toc109912499"/>
      <w:r w:rsidRPr="00B71DC0">
        <w:rPr>
          <w:rFonts w:ascii="Arial" w:hAnsi="Arial" w:cs="Arial"/>
        </w:rPr>
        <w:t xml:space="preserve">Table </w:t>
      </w:r>
      <w:r w:rsidR="00756C68" w:rsidRPr="00B71DC0">
        <w:rPr>
          <w:rFonts w:ascii="Arial" w:hAnsi="Arial" w:cs="Arial"/>
        </w:rPr>
        <w:fldChar w:fldCharType="begin"/>
      </w:r>
      <w:r w:rsidRPr="00B71DC0">
        <w:rPr>
          <w:rFonts w:ascii="Arial" w:hAnsi="Arial" w:cs="Arial"/>
        </w:rPr>
        <w:instrText xml:space="preserve"> SEQ Table \* ARABIC </w:instrText>
      </w:r>
      <w:r w:rsidR="00756C68" w:rsidRPr="00B71DC0">
        <w:rPr>
          <w:rFonts w:ascii="Arial" w:hAnsi="Arial" w:cs="Arial"/>
        </w:rPr>
        <w:fldChar w:fldCharType="separate"/>
      </w:r>
      <w:r w:rsidR="00B557E3">
        <w:rPr>
          <w:rFonts w:ascii="Arial" w:hAnsi="Arial" w:cs="Arial"/>
          <w:noProof/>
        </w:rPr>
        <w:t>22</w:t>
      </w:r>
      <w:r w:rsidR="00756C68" w:rsidRPr="00B71DC0">
        <w:rPr>
          <w:rFonts w:ascii="Arial" w:hAnsi="Arial" w:cs="Arial"/>
        </w:rPr>
        <w:fldChar w:fldCharType="end"/>
      </w:r>
      <w:r w:rsidR="00B20E06">
        <w:rPr>
          <w:rFonts w:ascii="Arial" w:hAnsi="Arial" w:cs="Arial"/>
        </w:rPr>
        <w:t>-</w:t>
      </w:r>
      <w:r w:rsidRPr="00B71DC0">
        <w:rPr>
          <w:rFonts w:ascii="Arial" w:hAnsi="Arial" w:cs="Arial"/>
        </w:rPr>
        <w:t xml:space="preserve"> Controlled RAM</w:t>
      </w:r>
      <w:bookmarkEnd w:id="311"/>
    </w:p>
    <w:p w:rsidR="003447DB" w:rsidRPr="00593E2D" w:rsidRDefault="003447DB" w:rsidP="003447DB">
      <w:pPr>
        <w:rPr>
          <w:rFonts w:ascii="Arial" w:hAnsi="Arial" w:cs="Arial"/>
        </w:rPr>
      </w:pPr>
    </w:p>
    <w:p w:rsidR="003447DB" w:rsidRPr="00593E2D" w:rsidRDefault="0089611D" w:rsidP="0089611D">
      <w:pPr>
        <w:tabs>
          <w:tab w:val="left" w:pos="31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447DB" w:rsidRPr="00593E2D" w:rsidRDefault="003447DB" w:rsidP="003447DB">
      <w:pPr>
        <w:rPr>
          <w:rFonts w:ascii="Arial" w:hAnsi="Arial" w:cs="Arial"/>
        </w:rPr>
      </w:pPr>
      <w:r w:rsidRPr="00593E2D">
        <w:rPr>
          <w:rFonts w:ascii="Arial" w:hAnsi="Arial" w:cs="Arial"/>
        </w:rPr>
        <w:br/>
      </w:r>
    </w:p>
    <w:p w:rsidR="003D7840" w:rsidRDefault="003D7840" w:rsidP="003447DB">
      <w:pPr>
        <w:spacing w:after="0"/>
      </w:pPr>
    </w:p>
    <w:sectPr w:rsidR="003D7840" w:rsidSect="00161AF6">
      <w:pgSz w:w="12240" w:h="15840" w:code="1"/>
      <w:pgMar w:top="102" w:right="1152" w:bottom="720" w:left="1152" w:header="576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946" w:rsidRDefault="00C71946">
      <w:r>
        <w:separator/>
      </w:r>
    </w:p>
  </w:endnote>
  <w:endnote w:type="continuationSeparator" w:id="0">
    <w:p w:rsidR="00C71946" w:rsidRDefault="00C71946">
      <w:r>
        <w:continuationSeparator/>
      </w:r>
    </w:p>
  </w:endnote>
  <w:endnote w:type="continuationNotice" w:id="1">
    <w:p w:rsidR="00C71946" w:rsidRDefault="00C71946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4984" w:type="pct"/>
      <w:tblBorders>
        <w:insideH w:val="none" w:sz="0" w:space="0" w:color="auto"/>
        <w:insideV w:val="none" w:sz="0" w:space="0" w:color="auto"/>
      </w:tblBorders>
      <w:tblLook w:val="04A0"/>
    </w:tblPr>
    <w:tblGrid>
      <w:gridCol w:w="3384"/>
      <w:gridCol w:w="2777"/>
      <w:gridCol w:w="3959"/>
    </w:tblGrid>
    <w:tr w:rsidR="00175412" w:rsidRPr="00B10816" w:rsidTr="00C25B75">
      <w:tc>
        <w:tcPr>
          <w:tcW w:w="1672" w:type="pct"/>
          <w:vAlign w:val="center"/>
        </w:tcPr>
        <w:p w:rsidR="00175412" w:rsidRPr="00C25B75" w:rsidRDefault="00D918CA" w:rsidP="00EC6A78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Revision</w:t>
          </w:r>
          <w:r w:rsidR="00175412" w:rsidRPr="00C25B75">
            <w:rPr>
              <w:rFonts w:ascii="Arial" w:hAnsi="Arial" w:cs="Arial"/>
              <w:sz w:val="16"/>
              <w:szCs w:val="16"/>
            </w:rPr>
            <w:t xml:space="preserve">: </w:t>
          </w:r>
          <w:fldSimple w:instr=" REF  DocumentRevision  \* MERGEFORMAT ">
            <w:sdt>
              <w:sdtPr>
                <w:rPr>
                  <w:rFonts w:ascii="Arial" w:hAnsi="Arial" w:cs="Arial"/>
                  <w:sz w:val="16"/>
                  <w:szCs w:val="16"/>
                </w:rPr>
                <w:id w:val="1850298741"/>
                <w:placeholder>
                  <w:docPart w:val="F5FA9B697C16456EA58BDAD2E00B8011"/>
                </w:placeholder>
                <w:text/>
              </w:sdtPr>
              <w:sdtContent>
                <w:r w:rsidR="00292439" w:rsidRPr="00292439">
                  <w:rPr>
                    <w:rFonts w:ascii="Arial" w:hAnsi="Arial" w:cs="Arial"/>
                    <w:sz w:val="16"/>
                    <w:szCs w:val="16"/>
                  </w:rPr>
                  <w:t>&lt;0.0 or Alpha&gt;</w:t>
                </w:r>
              </w:sdtContent>
            </w:sdt>
          </w:fldSimple>
        </w:p>
        <w:p w:rsidR="00175412" w:rsidRPr="00C25B75" w:rsidRDefault="00175412" w:rsidP="00EC6A78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Status: </w:t>
          </w:r>
          <w:sdt>
            <w:sdtPr>
              <w:rPr>
                <w:rFonts w:ascii="Arial" w:hAnsi="Arial" w:cs="Arial"/>
                <w:sz w:val="16"/>
                <w:szCs w:val="16"/>
              </w:rPr>
              <w:alias w:val="Status"/>
              <w:tag w:val=""/>
              <w:id w:val="1161806850"/>
              <w:placeholder>
                <w:docPart w:val="AD24639DA4B548C3B190B74957F1D2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BD054A">
                <w:rPr>
                  <w:rFonts w:ascii="Arial" w:hAnsi="Arial" w:cs="Arial"/>
                  <w:sz w:val="16"/>
                  <w:szCs w:val="16"/>
                </w:rPr>
                <w:t>Draft</w:t>
              </w:r>
            </w:sdtContent>
          </w:sdt>
        </w:p>
      </w:tc>
      <w:tc>
        <w:tcPr>
          <w:tcW w:w="1372" w:type="pct"/>
          <w:vAlign w:val="center"/>
        </w:tcPr>
        <w:p w:rsidR="00984A00" w:rsidRDefault="00C00A23" w:rsidP="00984A00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C25B75">
            <w:rPr>
              <w:rFonts w:ascii="Arial" w:hAnsi="Arial" w:cs="Arial"/>
              <w:sz w:val="16"/>
              <w:szCs w:val="16"/>
            </w:rPr>
            <w:t xml:space="preserve">Page </w:t>
          </w:r>
          <w:r w:rsidR="00756C68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begin"/>
          </w:r>
          <w:r w:rsidRPr="00C25B7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="00756C68" w:rsidRPr="00756C68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F81C3D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="00756C68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end"/>
          </w:r>
          <w:r w:rsidRPr="00C25B75">
            <w:rPr>
              <w:rFonts w:ascii="Arial" w:hAnsi="Arial" w:cs="Arial"/>
              <w:sz w:val="16"/>
              <w:szCs w:val="16"/>
            </w:rPr>
            <w:t xml:space="preserve"> of </w:t>
          </w:r>
          <w:fldSimple w:instr=" NUMPAGES  \* Arabic  \* MERGEFORMAT ">
            <w:r w:rsidR="00F81C3D"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fldSimple>
        </w:p>
        <w:p w:rsidR="00175412" w:rsidRPr="00C25B75" w:rsidRDefault="00984A00" w:rsidP="00984A00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Template Version</w:t>
          </w:r>
          <w:r w:rsidRPr="00C25B75">
            <w:rPr>
              <w:rFonts w:ascii="Arial" w:hAnsi="Arial" w:cs="Arial"/>
              <w:sz w:val="16"/>
              <w:szCs w:val="16"/>
            </w:rPr>
            <w:t>:</w:t>
          </w:r>
          <w:r>
            <w:rPr>
              <w:rFonts w:ascii="Arial" w:hAnsi="Arial" w:cs="Arial"/>
              <w:sz w:val="16"/>
              <w:szCs w:val="16"/>
            </w:rPr>
            <w:t xml:space="preserve"> 0.</w:t>
          </w:r>
          <w:r w:rsidR="0063624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956" w:type="pct"/>
          <w:vAlign w:val="center"/>
        </w:tcPr>
        <w:sdt>
          <w:sdtPr>
            <w:rPr>
              <w:rFonts w:ascii="Arial" w:hAnsi="Arial" w:cs="Arial"/>
              <w:sz w:val="16"/>
              <w:szCs w:val="16"/>
            </w:rPr>
            <w:alias w:val="Author"/>
            <w:tag w:val=""/>
            <w:id w:val="1808970246"/>
            <w:placeholder>
              <w:docPart w:val="BC2A73916BA747D9AA038CD62358D67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75412" w:rsidRPr="00C25B75" w:rsidRDefault="00103235" w:rsidP="00773B6E">
              <w:pPr>
                <w:pStyle w:val="Pieddepage"/>
                <w:spacing w:after="0"/>
                <w:ind w:left="-23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Rahma Fkaier</w:t>
              </w:r>
            </w:p>
          </w:sdtContent>
        </w:sdt>
        <w:p w:rsidR="00175412" w:rsidRPr="00C25B75" w:rsidRDefault="00C00A23" w:rsidP="00EC6A78">
          <w:pPr>
            <w:pStyle w:val="Pieddepag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Release Date: </w:t>
          </w:r>
          <w:sdt>
            <w:sdtPr>
              <w:rPr>
                <w:rFonts w:ascii="Arial" w:hAnsi="Arial" w:cs="Arial"/>
                <w:sz w:val="16"/>
                <w:szCs w:val="16"/>
              </w:rPr>
              <w:alias w:val="Publish Date"/>
              <w:tag w:val=""/>
              <w:id w:val="1577861151"/>
              <w:placeholder>
                <w:docPart w:val="6005E958F416433AA47B398E02FBA42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7-08T00:00:00Z">
                <w:dateFormat w:val="ddMMMyy"/>
                <w:lid w:val="en-US"/>
                <w:storeMappedDataAs w:val="dateTime"/>
                <w:calendar w:val="gregorian"/>
              </w:date>
            </w:sdtPr>
            <w:sdtContent>
              <w:r w:rsidR="00103235">
                <w:rPr>
                  <w:rFonts w:ascii="Arial" w:hAnsi="Arial" w:cs="Arial"/>
                  <w:sz w:val="16"/>
                  <w:szCs w:val="16"/>
                </w:rPr>
                <w:t>08Jul22</w:t>
              </w:r>
            </w:sdtContent>
          </w:sdt>
        </w:p>
      </w:tc>
    </w:tr>
  </w:tbl>
  <w:p w:rsidR="00175412" w:rsidRDefault="0017541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4984" w:type="pct"/>
      <w:tblBorders>
        <w:insideH w:val="none" w:sz="0" w:space="0" w:color="auto"/>
        <w:insideV w:val="none" w:sz="0" w:space="0" w:color="auto"/>
      </w:tblBorders>
      <w:tblLook w:val="04A0"/>
    </w:tblPr>
    <w:tblGrid>
      <w:gridCol w:w="3384"/>
      <w:gridCol w:w="2777"/>
      <w:gridCol w:w="3959"/>
    </w:tblGrid>
    <w:tr w:rsidR="00175412" w:rsidRPr="00B10816" w:rsidTr="00175412">
      <w:tc>
        <w:tcPr>
          <w:tcW w:w="1672" w:type="pct"/>
          <w:vAlign w:val="center"/>
        </w:tcPr>
        <w:p w:rsidR="00175412" w:rsidRPr="00C25B75" w:rsidRDefault="00D918CA" w:rsidP="00E4580A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Revision</w:t>
          </w:r>
          <w:r w:rsidR="00175412" w:rsidRPr="00C25B75">
            <w:rPr>
              <w:rFonts w:ascii="Arial" w:hAnsi="Arial" w:cs="Arial"/>
              <w:sz w:val="16"/>
              <w:szCs w:val="16"/>
            </w:rPr>
            <w:t xml:space="preserve">: </w:t>
          </w:r>
          <w:fldSimple w:instr=" REF  DocumentRevision  \* MERGEFORMAT ">
            <w:sdt>
              <w:sdtPr>
                <w:rPr>
                  <w:rFonts w:ascii="Arial" w:hAnsi="Arial" w:cs="Arial"/>
                  <w:sz w:val="16"/>
                  <w:szCs w:val="16"/>
                </w:rPr>
                <w:id w:val="-1726205377"/>
                <w:placeholder>
                  <w:docPart w:val="19D7EE2E0E2842A5A7C11FACFC78ABB0"/>
                </w:placeholder>
                <w:text/>
              </w:sdtPr>
              <w:sdtContent>
                <w:r w:rsidR="00292439" w:rsidRPr="00292439">
                  <w:rPr>
                    <w:rFonts w:ascii="Arial" w:hAnsi="Arial" w:cs="Arial"/>
                    <w:sz w:val="16"/>
                    <w:szCs w:val="16"/>
                  </w:rPr>
                  <w:t>&lt;0.0 or Alpha&gt;</w:t>
                </w:r>
              </w:sdtContent>
            </w:sdt>
          </w:fldSimple>
        </w:p>
        <w:p w:rsidR="00175412" w:rsidRPr="00C25B75" w:rsidRDefault="00175412" w:rsidP="00E4580A">
          <w:pPr>
            <w:pStyle w:val="Pieddepage"/>
            <w:spacing w:after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Status: </w:t>
          </w:r>
          <w:sdt>
            <w:sdt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alias w:val="Status"/>
              <w:tag w:val=""/>
              <w:id w:val="-193768768"/>
              <w:placeholder>
                <w:docPart w:val="719027EF7C4A467D92A7B90BDF30C3D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BD054A">
                <w:rPr>
                  <w:rFonts w:ascii="Arial" w:hAnsi="Arial" w:cs="Arial"/>
                  <w:b/>
                  <w:bCs/>
                  <w:i/>
                  <w:iCs/>
                  <w:sz w:val="16"/>
                  <w:szCs w:val="16"/>
                </w:rPr>
                <w:t>Draft</w:t>
              </w:r>
            </w:sdtContent>
          </w:sdt>
        </w:p>
      </w:tc>
      <w:tc>
        <w:tcPr>
          <w:tcW w:w="1372" w:type="pct"/>
          <w:vAlign w:val="center"/>
        </w:tcPr>
        <w:p w:rsidR="00175412" w:rsidRPr="00C25B75" w:rsidRDefault="00175412" w:rsidP="00E4580A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</w:p>
        <w:p w:rsidR="00175412" w:rsidRPr="00C25B75" w:rsidRDefault="00D918CA" w:rsidP="00E4580A">
          <w:pPr>
            <w:pStyle w:val="Pieddepage"/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Release Date: </w:t>
          </w:r>
          <w:sdt>
            <w:sdtPr>
              <w:rPr>
                <w:rFonts w:ascii="Arial" w:hAnsi="Arial" w:cs="Arial"/>
                <w:sz w:val="16"/>
                <w:szCs w:val="16"/>
              </w:rPr>
              <w:alias w:val="Publish Date"/>
              <w:tag w:val=""/>
              <w:id w:val="-1909904307"/>
              <w:placeholder>
                <w:docPart w:val="7D9D35D1DE554564B1BD3D7538234F9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7-08T00:00:00Z">
                <w:dateFormat w:val="ddMMMyy"/>
                <w:lid w:val="en-US"/>
                <w:storeMappedDataAs w:val="dateTime"/>
                <w:calendar w:val="gregorian"/>
              </w:date>
            </w:sdtPr>
            <w:sdtContent>
              <w:r w:rsidR="00103235">
                <w:rPr>
                  <w:rFonts w:ascii="Arial" w:hAnsi="Arial" w:cs="Arial"/>
                  <w:sz w:val="16"/>
                  <w:szCs w:val="16"/>
                </w:rPr>
                <w:t>08Jul22</w:t>
              </w:r>
            </w:sdtContent>
          </w:sdt>
        </w:p>
      </w:tc>
      <w:tc>
        <w:tcPr>
          <w:tcW w:w="1956" w:type="pct"/>
          <w:vAlign w:val="center"/>
        </w:tcPr>
        <w:sdt>
          <w:sdtPr>
            <w:rPr>
              <w:rFonts w:ascii="Arial" w:hAnsi="Arial" w:cs="Arial"/>
              <w:sz w:val="16"/>
              <w:szCs w:val="16"/>
            </w:rPr>
            <w:alias w:val="Title"/>
            <w:tag w:val=""/>
            <w:id w:val="145707257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75412" w:rsidRPr="00C25B75" w:rsidRDefault="004B3B98" w:rsidP="0013541A">
              <w:pPr>
                <w:pStyle w:val="Pieddepage"/>
                <w:spacing w:after="0"/>
                <w:ind w:left="-23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>
                <w:rPr>
                  <w:rFonts w:ascii="Arial" w:hAnsi="Arial" w:cs="Arial"/>
                  <w:sz w:val="16"/>
                  <w:szCs w:val="16"/>
                </w:rPr>
                <w:t>Software Detail Design Template</w:t>
              </w:r>
            </w:p>
          </w:sdtContent>
        </w:sdt>
        <w:p w:rsidR="00175412" w:rsidRPr="00C25B75" w:rsidRDefault="00175412" w:rsidP="00E4580A">
          <w:pPr>
            <w:pStyle w:val="Pieddepag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C25B75">
            <w:rPr>
              <w:rFonts w:ascii="Arial" w:hAnsi="Arial" w:cs="Arial"/>
              <w:sz w:val="16"/>
              <w:szCs w:val="16"/>
            </w:rPr>
            <w:t xml:space="preserve">Page </w:t>
          </w:r>
          <w:r w:rsidR="00756C68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begin"/>
          </w:r>
          <w:r w:rsidRPr="00C25B7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="00756C68" w:rsidRPr="00756C68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F81C3D" w:rsidRPr="00F81C3D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="00756C68" w:rsidRPr="00C25B75">
            <w:rPr>
              <w:rFonts w:ascii="Arial" w:hAnsi="Arial" w:cs="Arial"/>
              <w:b/>
              <w:bCs/>
              <w:noProof/>
              <w:sz w:val="16"/>
              <w:szCs w:val="16"/>
            </w:rPr>
            <w:fldChar w:fldCharType="end"/>
          </w:r>
          <w:r w:rsidRPr="00C25B75">
            <w:rPr>
              <w:rFonts w:ascii="Arial" w:hAnsi="Arial" w:cs="Arial"/>
              <w:sz w:val="16"/>
              <w:szCs w:val="16"/>
            </w:rPr>
            <w:t xml:space="preserve"> of </w:t>
          </w:r>
          <w:fldSimple w:instr=" NUMPAGES  \* Arabic  \* MERGEFORMAT ">
            <w:r w:rsidR="00F81C3D" w:rsidRPr="00F81C3D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32</w:t>
            </w:r>
          </w:fldSimple>
        </w:p>
      </w:tc>
    </w:tr>
  </w:tbl>
  <w:p w:rsidR="00175412" w:rsidRDefault="001754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946" w:rsidRDefault="00C71946">
      <w:r>
        <w:separator/>
      </w:r>
    </w:p>
  </w:footnote>
  <w:footnote w:type="continuationSeparator" w:id="0">
    <w:p w:rsidR="00C71946" w:rsidRDefault="00C71946">
      <w:r>
        <w:continuationSeparator/>
      </w:r>
    </w:p>
  </w:footnote>
  <w:footnote w:type="continuationNotice" w:id="1">
    <w:p w:rsidR="00C71946" w:rsidRDefault="00C71946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412" w:rsidRDefault="0017541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/>
    </w:tblPr>
    <w:tblGrid>
      <w:gridCol w:w="2936"/>
      <w:gridCol w:w="7236"/>
    </w:tblGrid>
    <w:tr w:rsidR="00175412" w:rsidRPr="008969C4" w:rsidTr="6738F4B2">
      <w:trPr>
        <w:trHeight w:val="409"/>
      </w:trPr>
      <w:tc>
        <w:tcPr>
          <w:tcW w:w="1443" w:type="pct"/>
        </w:tcPr>
        <w:p w:rsidR="00175412" w:rsidRPr="008969C4" w:rsidRDefault="6738F4B2" w:rsidP="00E368F5">
          <w:pPr>
            <w:pStyle w:val="En-tte"/>
            <w:spacing w:after="0"/>
          </w:pPr>
          <w:r>
            <w:rPr>
              <w:noProof/>
              <w:lang w:val="fr-FR" w:eastAsia="fr-FR" w:bidi="ar-SA"/>
            </w:rPr>
            <w:drawing>
              <wp:inline distT="0" distB="0" distL="0" distR="0">
                <wp:extent cx="1448852" cy="364067"/>
                <wp:effectExtent l="0" t="0" r="0" b="0"/>
                <wp:docPr id="9" name="Picture 9" descr="Image result for casco automotiv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852" cy="364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75412" w:rsidRDefault="00756C68" w:rsidP="2326267B">
          <w:pPr>
            <w:pStyle w:val="En-tt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sdt>
            <w:sdtPr>
              <w:alias w:val="Title"/>
              <w:tag w:val=""/>
              <w:id w:val="-474061011"/>
              <w:placeholder>
                <w:docPart w:val="C5D79D0578C8460D8E749087260A4E3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B3B98">
                <w:t>Software Detail Design Template</w:t>
              </w:r>
            </w:sdtContent>
          </w:sdt>
        </w:p>
        <w:p w:rsidR="00175412" w:rsidRPr="000F7C16" w:rsidRDefault="00756C68" w:rsidP="0022372B">
          <w:pPr>
            <w:tabs>
              <w:tab w:val="left" w:pos="4320"/>
              <w:tab w:val="left" w:pos="8640"/>
            </w:tabs>
            <w:spacing w:after="0"/>
            <w:jc w:val="right"/>
            <w:rPr>
              <w:rFonts w:ascii="Arial" w:hAnsi="Arial" w:cs="Arial"/>
              <w:b/>
              <w:bCs/>
              <w:sz w:val="36"/>
              <w:szCs w:val="36"/>
            </w:rPr>
          </w:pPr>
          <w:sdt>
            <w:sdtPr>
              <w:rPr>
                <w:rFonts w:asciiTheme="minorHAnsi" w:hAnsiTheme="minorHAnsi" w:cs="Arial"/>
                <w:sz w:val="16"/>
                <w:szCs w:val="16"/>
              </w:rPr>
              <w:alias w:val="Category"/>
              <w:tag w:val=""/>
              <w:id w:val="-203091044"/>
              <w:placeholder>
                <w:docPart w:val="33C1A61147E44E7B9282C7BA7C38A65B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EB17D3">
                <w:rPr>
                  <w:rFonts w:asciiTheme="minorHAnsi" w:hAnsiTheme="minorHAnsi" w:cs="Arial"/>
                  <w:sz w:val="16"/>
                  <w:szCs w:val="16"/>
                </w:rPr>
                <w:t>Process Document</w:t>
              </w:r>
            </w:sdtContent>
          </w:sdt>
          <w:r w:rsidR="0022372B">
            <w:rPr>
              <w:rFonts w:asciiTheme="minorHAnsi" w:hAnsiTheme="minorHAnsi" w:cs="Arial"/>
              <w:szCs w:val="20"/>
            </w:rPr>
            <w:t xml:space="preserve">:  </w:t>
          </w:r>
          <w:sdt>
            <w:sdtPr>
              <w:rPr>
                <w:rFonts w:asciiTheme="minorHAnsi" w:hAnsiTheme="minorHAnsi" w:cs="Arial"/>
                <w:sz w:val="16"/>
                <w:szCs w:val="16"/>
              </w:rPr>
              <w:alias w:val="Keywords"/>
              <w:tag w:val=""/>
              <w:id w:val="583035575"/>
              <w:placeholder>
                <w:docPart w:val="0A02B81FF3564E579FE0A9E17DD773B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283AAD">
                <w:rPr>
                  <w:rFonts w:asciiTheme="minorHAnsi" w:hAnsiTheme="minorHAnsi" w:cs="Arial"/>
                  <w:sz w:val="16"/>
                  <w:szCs w:val="16"/>
                </w:rPr>
                <w:t>&lt;Control Number&gt;</w:t>
              </w:r>
            </w:sdtContent>
          </w:sdt>
        </w:p>
      </w:tc>
    </w:tr>
  </w:tbl>
  <w:p w:rsidR="00175412" w:rsidRDefault="00175412" w:rsidP="00E368F5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/>
    </w:tblPr>
    <w:tblGrid>
      <w:gridCol w:w="2930"/>
      <w:gridCol w:w="7222"/>
    </w:tblGrid>
    <w:tr w:rsidR="00175412" w:rsidRPr="008969C4" w:rsidTr="6738F4B2">
      <w:trPr>
        <w:trHeight w:val="438"/>
      </w:trPr>
      <w:tc>
        <w:tcPr>
          <w:tcW w:w="1443" w:type="pct"/>
        </w:tcPr>
        <w:p w:rsidR="00175412" w:rsidRPr="008969C4" w:rsidRDefault="6738F4B2" w:rsidP="00E4580A">
          <w:pPr>
            <w:pStyle w:val="En-tte"/>
            <w:spacing w:after="0"/>
          </w:pPr>
          <w:r>
            <w:rPr>
              <w:noProof/>
              <w:lang w:val="fr-FR" w:eastAsia="fr-FR" w:bidi="ar-SA"/>
            </w:rPr>
            <w:drawing>
              <wp:inline distT="0" distB="0" distL="0" distR="0">
                <wp:extent cx="1448852" cy="364067"/>
                <wp:effectExtent l="0" t="0" r="0" b="0"/>
                <wp:docPr id="10" name="Picture 10" descr="Image result for casco automotiv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852" cy="364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75412" w:rsidRPr="00C25B75" w:rsidRDefault="00175412" w:rsidP="00E4580A">
          <w:pPr>
            <w:pStyle w:val="En-tt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Casco</w:t>
          </w:r>
          <w:r w:rsidRPr="00C25B75">
            <w:rPr>
              <w:rFonts w:ascii="Arial" w:hAnsi="Arial" w:cs="Arial"/>
              <w:sz w:val="16"/>
              <w:szCs w:val="16"/>
            </w:rPr>
            <w:t xml:space="preserve"> Automotive Confidential Proprietary Information</w:t>
          </w:r>
        </w:p>
        <w:p w:rsidR="00175412" w:rsidRPr="00C25B75" w:rsidRDefault="00175412" w:rsidP="00E4580A">
          <w:pPr>
            <w:pStyle w:val="En-tte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  <w:r w:rsidRPr="00C25B75">
            <w:rPr>
              <w:rFonts w:ascii="Arial" w:hAnsi="Arial" w:cs="Arial"/>
              <w:sz w:val="16"/>
              <w:szCs w:val="16"/>
            </w:rPr>
            <w:t>Do Not Copy/Distribute Without Prior Permission</w:t>
          </w:r>
        </w:p>
        <w:p w:rsidR="00175412" w:rsidRPr="008969C4" w:rsidRDefault="00175412" w:rsidP="00E4580A">
          <w:pPr>
            <w:pStyle w:val="En-tte"/>
            <w:spacing w:after="0"/>
            <w:jc w:val="right"/>
            <w:rPr>
              <w:szCs w:val="20"/>
            </w:rPr>
          </w:pPr>
          <w:r w:rsidRPr="00C25B75">
            <w:rPr>
              <w:rFonts w:ascii="Arial" w:hAnsi="Arial" w:cs="Arial"/>
              <w:sz w:val="16"/>
              <w:szCs w:val="16"/>
            </w:rPr>
            <w:t>This Document Is Uncontrolled When Printed – Verify Version Before Use</w:t>
          </w:r>
        </w:p>
      </w:tc>
    </w:tr>
  </w:tbl>
  <w:p w:rsidR="00175412" w:rsidRDefault="00175412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WKBL72exMf5mq" int2:id="FypKMXGL">
      <int2:state int2:value="Rejected" int2:type="LegacyProofing"/>
    </int2:textHash>
    <int2:bookmark int2:bookmarkName="_Int_k7dtelxC" int2:invalidationBookmarkName="" int2:hashCode="rxDvIN2QYLvurQ" int2:id="RcjDQxC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48388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4A10FA"/>
    <w:multiLevelType w:val="multilevel"/>
    <w:tmpl w:val="FFB21E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Titre7"/>
      <w:lvlText w:val="Appendix %7  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625688"/>
    <w:multiLevelType w:val="hybridMultilevel"/>
    <w:tmpl w:val="BD88A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42C17"/>
    <w:multiLevelType w:val="hybridMultilevel"/>
    <w:tmpl w:val="53A67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563C5C"/>
    <w:multiLevelType w:val="hybridMultilevel"/>
    <w:tmpl w:val="C6EE4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21E3"/>
    <w:multiLevelType w:val="hybridMultilevel"/>
    <w:tmpl w:val="C81C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D2F18"/>
    <w:multiLevelType w:val="multilevel"/>
    <w:tmpl w:val="FF7025B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47"/>
        </w:tabs>
        <w:ind w:left="747" w:hanging="567"/>
      </w:pPr>
      <w:rPr>
        <w:rFonts w:hint="default"/>
        <w:i w:val="0"/>
        <w:sz w:val="24"/>
        <w:szCs w:val="24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E4F55A1"/>
    <w:multiLevelType w:val="hybridMultilevel"/>
    <w:tmpl w:val="8B5A9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435CD"/>
    <w:multiLevelType w:val="hybridMultilevel"/>
    <w:tmpl w:val="B022A2BA"/>
    <w:lvl w:ilvl="0" w:tplc="9B385E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3C460A9D"/>
    <w:multiLevelType w:val="multilevel"/>
    <w:tmpl w:val="CFFC6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F12A9E"/>
    <w:multiLevelType w:val="hybridMultilevel"/>
    <w:tmpl w:val="CFE06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B78BF"/>
    <w:multiLevelType w:val="hybridMultilevel"/>
    <w:tmpl w:val="F3D6078A"/>
    <w:lvl w:ilvl="0" w:tplc="9D6A9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26D6E"/>
    <w:multiLevelType w:val="hybridMultilevel"/>
    <w:tmpl w:val="53A67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B6529F"/>
    <w:multiLevelType w:val="hybridMultilevel"/>
    <w:tmpl w:val="D07A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442682"/>
    <w:multiLevelType w:val="hybridMultilevel"/>
    <w:tmpl w:val="1D00015C"/>
    <w:lvl w:ilvl="0" w:tplc="6CF095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7E7C6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983F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8AE3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C5836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474A59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CEF6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16E1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6E01D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>
    <w:nsid w:val="4590A806"/>
    <w:multiLevelType w:val="hybridMultilevel"/>
    <w:tmpl w:val="FFFFFFFF"/>
    <w:lvl w:ilvl="0" w:tplc="93246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61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48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8E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3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62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E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73C56"/>
    <w:multiLevelType w:val="hybridMultilevel"/>
    <w:tmpl w:val="0F5E009E"/>
    <w:lvl w:ilvl="0" w:tplc="E21AB36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AE13DE"/>
    <w:multiLevelType w:val="multilevel"/>
    <w:tmpl w:val="D89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0E66FF"/>
    <w:multiLevelType w:val="hybridMultilevel"/>
    <w:tmpl w:val="F6DCFC50"/>
    <w:lvl w:ilvl="0" w:tplc="C18493C6">
      <w:start w:val="1"/>
      <w:numFmt w:val="decimal"/>
      <w:lvlText w:val="/%1/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E40FD7"/>
    <w:multiLevelType w:val="hybridMultilevel"/>
    <w:tmpl w:val="DB58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AA3883"/>
    <w:multiLevelType w:val="multilevel"/>
    <w:tmpl w:val="D0608C08"/>
    <w:name w:val="SampNumList"/>
    <w:lvl w:ilvl="0">
      <w:start w:val="1"/>
      <w:numFmt w:val="decimal"/>
      <w:lvlText w:val="%1.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16"/>
        </w:tabs>
        <w:ind w:left="716" w:hanging="432"/>
      </w:pPr>
      <w:rPr>
        <w:rFonts w:hint="default"/>
        <w:b/>
        <w:bCs/>
      </w:rPr>
    </w:lvl>
    <w:lvl w:ilvl="2">
      <w:start w:val="1"/>
      <w:numFmt w:val="decimal"/>
      <w:lvlText w:val="4.6.%3."/>
      <w:lvlJc w:val="left"/>
      <w:pPr>
        <w:tabs>
          <w:tab w:val="num" w:pos="1072"/>
        </w:tabs>
        <w:ind w:left="1072" w:hanging="504"/>
      </w:pPr>
      <w:rPr>
        <w:rFonts w:ascii="Trebuchet MS" w:hAnsi="Trebuchet MS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99F60C1"/>
    <w:multiLevelType w:val="hybridMultilevel"/>
    <w:tmpl w:val="2AC6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E7556"/>
    <w:multiLevelType w:val="hybridMultilevel"/>
    <w:tmpl w:val="688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341534"/>
    <w:multiLevelType w:val="hybridMultilevel"/>
    <w:tmpl w:val="1BC2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7654A"/>
    <w:multiLevelType w:val="hybridMultilevel"/>
    <w:tmpl w:val="DE44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8C2A97"/>
    <w:multiLevelType w:val="hybridMultilevel"/>
    <w:tmpl w:val="3C02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3710B"/>
    <w:multiLevelType w:val="multilevel"/>
    <w:tmpl w:val="F03A8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D08FF6B"/>
    <w:multiLevelType w:val="hybridMultilevel"/>
    <w:tmpl w:val="381036E6"/>
    <w:lvl w:ilvl="0" w:tplc="69E85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61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62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61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4C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AD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F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4C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C7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E3DC9"/>
    <w:multiLevelType w:val="hybridMultilevel"/>
    <w:tmpl w:val="EC68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AA729B"/>
    <w:multiLevelType w:val="hybridMultilevel"/>
    <w:tmpl w:val="F98C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21496"/>
    <w:multiLevelType w:val="hybridMultilevel"/>
    <w:tmpl w:val="CEBA356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22"/>
  </w:num>
  <w:num w:numId="16">
    <w:abstractNumId w:val="37"/>
  </w:num>
  <w:num w:numId="17">
    <w:abstractNumId w:val="20"/>
  </w:num>
  <w:num w:numId="18">
    <w:abstractNumId w:val="25"/>
  </w:num>
  <w:num w:numId="19">
    <w:abstractNumId w:val="15"/>
  </w:num>
  <w:num w:numId="20">
    <w:abstractNumId w:val="34"/>
  </w:num>
  <w:num w:numId="21">
    <w:abstractNumId w:val="39"/>
  </w:num>
  <w:num w:numId="22">
    <w:abstractNumId w:val="36"/>
  </w:num>
  <w:num w:numId="23">
    <w:abstractNumId w:val="30"/>
  </w:num>
  <w:num w:numId="24">
    <w:abstractNumId w:val="32"/>
  </w:num>
  <w:num w:numId="25">
    <w:abstractNumId w:val="25"/>
  </w:num>
  <w:num w:numId="26">
    <w:abstractNumId w:val="41"/>
  </w:num>
  <w:num w:numId="27">
    <w:abstractNumId w:val="23"/>
  </w:num>
  <w:num w:numId="28">
    <w:abstractNumId w:val="13"/>
  </w:num>
  <w:num w:numId="29">
    <w:abstractNumId w:val="18"/>
  </w:num>
  <w:num w:numId="30">
    <w:abstractNumId w:val="14"/>
  </w:num>
  <w:num w:numId="31">
    <w:abstractNumId w:val="21"/>
  </w:num>
  <w:num w:numId="32">
    <w:abstractNumId w:val="2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</w:num>
  <w:num w:numId="36">
    <w:abstractNumId w:val="40"/>
  </w:num>
  <w:num w:numId="37">
    <w:abstractNumId w:val="16"/>
  </w:num>
  <w:num w:numId="38">
    <w:abstractNumId w:val="29"/>
  </w:num>
  <w:num w:numId="39">
    <w:abstractNumId w:val="16"/>
  </w:num>
  <w:num w:numId="40">
    <w:abstractNumId w:val="10"/>
  </w:num>
  <w:num w:numId="41">
    <w:abstractNumId w:val="16"/>
  </w:num>
  <w:num w:numId="42">
    <w:abstractNumId w:val="16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  <w:num w:numId="45">
    <w:abstractNumId w:val="16"/>
    <w:lvlOverride w:ilvl="0">
      <w:startOverride w:val="2"/>
    </w:lvlOverride>
    <w:lvlOverride w:ilvl="1">
      <w:startOverride w:val="6"/>
    </w:lvlOverride>
  </w:num>
  <w:num w:numId="46">
    <w:abstractNumId w:val="16"/>
  </w:num>
  <w:num w:numId="47">
    <w:abstractNumId w:val="33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6"/>
  </w:num>
  <w:num w:numId="50">
    <w:abstractNumId w:val="2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BF24"/>
  <w:stylePaneSortMethod w:val="0000"/>
  <w:defaultTabStop w:val="864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AD756C"/>
    <w:rsid w:val="00000D4F"/>
    <w:rsid w:val="00002092"/>
    <w:rsid w:val="0000245E"/>
    <w:rsid w:val="000040A2"/>
    <w:rsid w:val="00004915"/>
    <w:rsid w:val="000069E3"/>
    <w:rsid w:val="00007273"/>
    <w:rsid w:val="00010BFD"/>
    <w:rsid w:val="0001106F"/>
    <w:rsid w:val="00011DFA"/>
    <w:rsid w:val="000120E5"/>
    <w:rsid w:val="00014927"/>
    <w:rsid w:val="00015232"/>
    <w:rsid w:val="000158E3"/>
    <w:rsid w:val="000166A6"/>
    <w:rsid w:val="000169CD"/>
    <w:rsid w:val="000201AB"/>
    <w:rsid w:val="00020F07"/>
    <w:rsid w:val="0002123F"/>
    <w:rsid w:val="0002181A"/>
    <w:rsid w:val="000220E7"/>
    <w:rsid w:val="0002309D"/>
    <w:rsid w:val="000252DB"/>
    <w:rsid w:val="00025597"/>
    <w:rsid w:val="00025613"/>
    <w:rsid w:val="00026294"/>
    <w:rsid w:val="00027E20"/>
    <w:rsid w:val="00030567"/>
    <w:rsid w:val="00030607"/>
    <w:rsid w:val="000307A5"/>
    <w:rsid w:val="000325E2"/>
    <w:rsid w:val="000330C2"/>
    <w:rsid w:val="00034645"/>
    <w:rsid w:val="00035E2D"/>
    <w:rsid w:val="0003648D"/>
    <w:rsid w:val="000365DF"/>
    <w:rsid w:val="00036D9B"/>
    <w:rsid w:val="00037038"/>
    <w:rsid w:val="000375B5"/>
    <w:rsid w:val="00037EAA"/>
    <w:rsid w:val="000402CB"/>
    <w:rsid w:val="00040B3F"/>
    <w:rsid w:val="00041E78"/>
    <w:rsid w:val="0004234C"/>
    <w:rsid w:val="00042AB1"/>
    <w:rsid w:val="00043781"/>
    <w:rsid w:val="000438EA"/>
    <w:rsid w:val="00044895"/>
    <w:rsid w:val="00045081"/>
    <w:rsid w:val="00046120"/>
    <w:rsid w:val="0004635C"/>
    <w:rsid w:val="00046CFC"/>
    <w:rsid w:val="00047121"/>
    <w:rsid w:val="00047FB3"/>
    <w:rsid w:val="00050E6F"/>
    <w:rsid w:val="0005153D"/>
    <w:rsid w:val="000515DF"/>
    <w:rsid w:val="0005250F"/>
    <w:rsid w:val="000528C2"/>
    <w:rsid w:val="000528FA"/>
    <w:rsid w:val="00052FE7"/>
    <w:rsid w:val="00053425"/>
    <w:rsid w:val="00053D91"/>
    <w:rsid w:val="00054B47"/>
    <w:rsid w:val="000558D3"/>
    <w:rsid w:val="000573ED"/>
    <w:rsid w:val="00057B47"/>
    <w:rsid w:val="00057BE0"/>
    <w:rsid w:val="00057E0F"/>
    <w:rsid w:val="000618DC"/>
    <w:rsid w:val="00063403"/>
    <w:rsid w:val="0006398B"/>
    <w:rsid w:val="00063A7A"/>
    <w:rsid w:val="00064C5A"/>
    <w:rsid w:val="00064F2C"/>
    <w:rsid w:val="00065844"/>
    <w:rsid w:val="0006733C"/>
    <w:rsid w:val="00067C2D"/>
    <w:rsid w:val="00070049"/>
    <w:rsid w:val="000718C3"/>
    <w:rsid w:val="00072C5F"/>
    <w:rsid w:val="00073587"/>
    <w:rsid w:val="0007653D"/>
    <w:rsid w:val="00076C5D"/>
    <w:rsid w:val="00076DD2"/>
    <w:rsid w:val="000815B7"/>
    <w:rsid w:val="00081C5E"/>
    <w:rsid w:val="00081D9F"/>
    <w:rsid w:val="00082184"/>
    <w:rsid w:val="00083213"/>
    <w:rsid w:val="00083DFE"/>
    <w:rsid w:val="000841E3"/>
    <w:rsid w:val="000849F5"/>
    <w:rsid w:val="00085CF9"/>
    <w:rsid w:val="000863AA"/>
    <w:rsid w:val="0008787C"/>
    <w:rsid w:val="00087B3F"/>
    <w:rsid w:val="0009015E"/>
    <w:rsid w:val="00090249"/>
    <w:rsid w:val="00090AA7"/>
    <w:rsid w:val="000913F6"/>
    <w:rsid w:val="00091517"/>
    <w:rsid w:val="0009216C"/>
    <w:rsid w:val="0009229F"/>
    <w:rsid w:val="000936BB"/>
    <w:rsid w:val="00094626"/>
    <w:rsid w:val="000955F8"/>
    <w:rsid w:val="00096B85"/>
    <w:rsid w:val="00097B5B"/>
    <w:rsid w:val="000A05F8"/>
    <w:rsid w:val="000A1D08"/>
    <w:rsid w:val="000A2070"/>
    <w:rsid w:val="000A3EC0"/>
    <w:rsid w:val="000A5FB2"/>
    <w:rsid w:val="000A703E"/>
    <w:rsid w:val="000B01C4"/>
    <w:rsid w:val="000B0DB8"/>
    <w:rsid w:val="000B0F81"/>
    <w:rsid w:val="000B1098"/>
    <w:rsid w:val="000B3788"/>
    <w:rsid w:val="000B37D5"/>
    <w:rsid w:val="000B3A03"/>
    <w:rsid w:val="000B4880"/>
    <w:rsid w:val="000B5C1E"/>
    <w:rsid w:val="000B6648"/>
    <w:rsid w:val="000B6EEC"/>
    <w:rsid w:val="000B71D8"/>
    <w:rsid w:val="000B74FD"/>
    <w:rsid w:val="000C029E"/>
    <w:rsid w:val="000C0581"/>
    <w:rsid w:val="000C10BA"/>
    <w:rsid w:val="000C16BE"/>
    <w:rsid w:val="000C29F6"/>
    <w:rsid w:val="000C3357"/>
    <w:rsid w:val="000C4751"/>
    <w:rsid w:val="000C55E3"/>
    <w:rsid w:val="000C5CB5"/>
    <w:rsid w:val="000C6B34"/>
    <w:rsid w:val="000C7904"/>
    <w:rsid w:val="000D1F9D"/>
    <w:rsid w:val="000D23A6"/>
    <w:rsid w:val="000D2D4B"/>
    <w:rsid w:val="000D3822"/>
    <w:rsid w:val="000D4040"/>
    <w:rsid w:val="000D5824"/>
    <w:rsid w:val="000D5D50"/>
    <w:rsid w:val="000D6956"/>
    <w:rsid w:val="000D7491"/>
    <w:rsid w:val="000D7D6B"/>
    <w:rsid w:val="000E035A"/>
    <w:rsid w:val="000E0B71"/>
    <w:rsid w:val="000E102A"/>
    <w:rsid w:val="000E1B43"/>
    <w:rsid w:val="000E3512"/>
    <w:rsid w:val="000E3F79"/>
    <w:rsid w:val="000E548A"/>
    <w:rsid w:val="000E5A1B"/>
    <w:rsid w:val="000E6AD8"/>
    <w:rsid w:val="000E6C50"/>
    <w:rsid w:val="000E7AF0"/>
    <w:rsid w:val="000F14F7"/>
    <w:rsid w:val="000F2B7B"/>
    <w:rsid w:val="000F32AC"/>
    <w:rsid w:val="000F50DB"/>
    <w:rsid w:val="000F5F43"/>
    <w:rsid w:val="000F6990"/>
    <w:rsid w:val="000F77ED"/>
    <w:rsid w:val="000F7C16"/>
    <w:rsid w:val="0010106F"/>
    <w:rsid w:val="00101127"/>
    <w:rsid w:val="00101351"/>
    <w:rsid w:val="001023B7"/>
    <w:rsid w:val="00102C25"/>
    <w:rsid w:val="00103235"/>
    <w:rsid w:val="001047C3"/>
    <w:rsid w:val="00105535"/>
    <w:rsid w:val="00105C99"/>
    <w:rsid w:val="0010601B"/>
    <w:rsid w:val="001063C7"/>
    <w:rsid w:val="00107593"/>
    <w:rsid w:val="00107C83"/>
    <w:rsid w:val="00111408"/>
    <w:rsid w:val="00111E02"/>
    <w:rsid w:val="00112763"/>
    <w:rsid w:val="00112D91"/>
    <w:rsid w:val="00112FC1"/>
    <w:rsid w:val="00113021"/>
    <w:rsid w:val="00114319"/>
    <w:rsid w:val="00114C44"/>
    <w:rsid w:val="00115A77"/>
    <w:rsid w:val="00115E72"/>
    <w:rsid w:val="001161D2"/>
    <w:rsid w:val="00116549"/>
    <w:rsid w:val="00116B58"/>
    <w:rsid w:val="00116C22"/>
    <w:rsid w:val="001175C4"/>
    <w:rsid w:val="00117CDE"/>
    <w:rsid w:val="0012179F"/>
    <w:rsid w:val="00121B50"/>
    <w:rsid w:val="00122042"/>
    <w:rsid w:val="00122983"/>
    <w:rsid w:val="00122CDA"/>
    <w:rsid w:val="00122E40"/>
    <w:rsid w:val="0012385C"/>
    <w:rsid w:val="001238F4"/>
    <w:rsid w:val="00123AFD"/>
    <w:rsid w:val="00123F81"/>
    <w:rsid w:val="0012476A"/>
    <w:rsid w:val="00125277"/>
    <w:rsid w:val="0012679C"/>
    <w:rsid w:val="001269F4"/>
    <w:rsid w:val="00126D67"/>
    <w:rsid w:val="00127778"/>
    <w:rsid w:val="001277FE"/>
    <w:rsid w:val="001278D4"/>
    <w:rsid w:val="00130002"/>
    <w:rsid w:val="00130839"/>
    <w:rsid w:val="00131D0B"/>
    <w:rsid w:val="00132E28"/>
    <w:rsid w:val="00133350"/>
    <w:rsid w:val="0013541A"/>
    <w:rsid w:val="00135743"/>
    <w:rsid w:val="00135B4D"/>
    <w:rsid w:val="0013622B"/>
    <w:rsid w:val="00136C2E"/>
    <w:rsid w:val="00136F23"/>
    <w:rsid w:val="00140EEC"/>
    <w:rsid w:val="001418D4"/>
    <w:rsid w:val="00141ABA"/>
    <w:rsid w:val="00141DA0"/>
    <w:rsid w:val="00141E3C"/>
    <w:rsid w:val="001449F2"/>
    <w:rsid w:val="00144BD1"/>
    <w:rsid w:val="00145626"/>
    <w:rsid w:val="00145E51"/>
    <w:rsid w:val="00150F33"/>
    <w:rsid w:val="00151816"/>
    <w:rsid w:val="00152828"/>
    <w:rsid w:val="00152830"/>
    <w:rsid w:val="00152943"/>
    <w:rsid w:val="00152D1F"/>
    <w:rsid w:val="00154381"/>
    <w:rsid w:val="0015601E"/>
    <w:rsid w:val="001564CB"/>
    <w:rsid w:val="00156649"/>
    <w:rsid w:val="00156DF1"/>
    <w:rsid w:val="001573AA"/>
    <w:rsid w:val="00157623"/>
    <w:rsid w:val="0015783E"/>
    <w:rsid w:val="001612B8"/>
    <w:rsid w:val="00161AF6"/>
    <w:rsid w:val="00163F61"/>
    <w:rsid w:val="00165689"/>
    <w:rsid w:val="00165F48"/>
    <w:rsid w:val="0016616B"/>
    <w:rsid w:val="00170567"/>
    <w:rsid w:val="00170904"/>
    <w:rsid w:val="00170E7F"/>
    <w:rsid w:val="00171A1D"/>
    <w:rsid w:val="00171D7C"/>
    <w:rsid w:val="00175412"/>
    <w:rsid w:val="00176BC3"/>
    <w:rsid w:val="00177253"/>
    <w:rsid w:val="00177F42"/>
    <w:rsid w:val="00180CB2"/>
    <w:rsid w:val="00180DD1"/>
    <w:rsid w:val="00181748"/>
    <w:rsid w:val="00182DC8"/>
    <w:rsid w:val="001833C5"/>
    <w:rsid w:val="001849E8"/>
    <w:rsid w:val="00184FA9"/>
    <w:rsid w:val="00185A81"/>
    <w:rsid w:val="00186C07"/>
    <w:rsid w:val="001874E5"/>
    <w:rsid w:val="00187B71"/>
    <w:rsid w:val="00187F67"/>
    <w:rsid w:val="0019155C"/>
    <w:rsid w:val="00191677"/>
    <w:rsid w:val="00193191"/>
    <w:rsid w:val="00193BCF"/>
    <w:rsid w:val="00194117"/>
    <w:rsid w:val="0019412D"/>
    <w:rsid w:val="0019540F"/>
    <w:rsid w:val="001956BD"/>
    <w:rsid w:val="00196283"/>
    <w:rsid w:val="00196A2C"/>
    <w:rsid w:val="001A069D"/>
    <w:rsid w:val="001A294C"/>
    <w:rsid w:val="001A301F"/>
    <w:rsid w:val="001A359A"/>
    <w:rsid w:val="001A4554"/>
    <w:rsid w:val="001A4955"/>
    <w:rsid w:val="001A69F2"/>
    <w:rsid w:val="001A6A75"/>
    <w:rsid w:val="001A7036"/>
    <w:rsid w:val="001B11CC"/>
    <w:rsid w:val="001B1297"/>
    <w:rsid w:val="001B1516"/>
    <w:rsid w:val="001B15E2"/>
    <w:rsid w:val="001B16C5"/>
    <w:rsid w:val="001B1A8C"/>
    <w:rsid w:val="001B212D"/>
    <w:rsid w:val="001B229E"/>
    <w:rsid w:val="001B26BF"/>
    <w:rsid w:val="001B2B12"/>
    <w:rsid w:val="001B2B43"/>
    <w:rsid w:val="001B3F6B"/>
    <w:rsid w:val="001B41AD"/>
    <w:rsid w:val="001B4CA5"/>
    <w:rsid w:val="001B5185"/>
    <w:rsid w:val="001B5808"/>
    <w:rsid w:val="001B6612"/>
    <w:rsid w:val="001B6670"/>
    <w:rsid w:val="001B702D"/>
    <w:rsid w:val="001B716A"/>
    <w:rsid w:val="001B7BB4"/>
    <w:rsid w:val="001C0729"/>
    <w:rsid w:val="001C0764"/>
    <w:rsid w:val="001C1ED5"/>
    <w:rsid w:val="001C23F2"/>
    <w:rsid w:val="001C3286"/>
    <w:rsid w:val="001C3CBB"/>
    <w:rsid w:val="001C597B"/>
    <w:rsid w:val="001C5B55"/>
    <w:rsid w:val="001C5DC8"/>
    <w:rsid w:val="001C6CBF"/>
    <w:rsid w:val="001C714A"/>
    <w:rsid w:val="001C740B"/>
    <w:rsid w:val="001C7C08"/>
    <w:rsid w:val="001C7EBD"/>
    <w:rsid w:val="001D294A"/>
    <w:rsid w:val="001D2ED6"/>
    <w:rsid w:val="001D2F1D"/>
    <w:rsid w:val="001D4184"/>
    <w:rsid w:val="001D4815"/>
    <w:rsid w:val="001D487B"/>
    <w:rsid w:val="001D5C4E"/>
    <w:rsid w:val="001D6053"/>
    <w:rsid w:val="001D75CB"/>
    <w:rsid w:val="001E09B4"/>
    <w:rsid w:val="001E331A"/>
    <w:rsid w:val="001E3D34"/>
    <w:rsid w:val="001E4877"/>
    <w:rsid w:val="001E51F3"/>
    <w:rsid w:val="001E582C"/>
    <w:rsid w:val="001E654B"/>
    <w:rsid w:val="001E769E"/>
    <w:rsid w:val="001F0A02"/>
    <w:rsid w:val="001F1B78"/>
    <w:rsid w:val="001F426D"/>
    <w:rsid w:val="001F4F1A"/>
    <w:rsid w:val="001F4F66"/>
    <w:rsid w:val="001F503F"/>
    <w:rsid w:val="001F52FF"/>
    <w:rsid w:val="001F7350"/>
    <w:rsid w:val="001F7A45"/>
    <w:rsid w:val="002015E1"/>
    <w:rsid w:val="00202B4D"/>
    <w:rsid w:val="00203950"/>
    <w:rsid w:val="00203EC6"/>
    <w:rsid w:val="0020587A"/>
    <w:rsid w:val="00206564"/>
    <w:rsid w:val="00206F5F"/>
    <w:rsid w:val="0020713E"/>
    <w:rsid w:val="0020799D"/>
    <w:rsid w:val="00207B9C"/>
    <w:rsid w:val="00210327"/>
    <w:rsid w:val="00210877"/>
    <w:rsid w:val="002120DF"/>
    <w:rsid w:val="002121F3"/>
    <w:rsid w:val="00212863"/>
    <w:rsid w:val="002129EE"/>
    <w:rsid w:val="00213087"/>
    <w:rsid w:val="00213BC7"/>
    <w:rsid w:val="00213F47"/>
    <w:rsid w:val="0021475B"/>
    <w:rsid w:val="00215DD5"/>
    <w:rsid w:val="00216DF7"/>
    <w:rsid w:val="00216E0A"/>
    <w:rsid w:val="00217199"/>
    <w:rsid w:val="00217B90"/>
    <w:rsid w:val="00220708"/>
    <w:rsid w:val="00221182"/>
    <w:rsid w:val="002225FC"/>
    <w:rsid w:val="00222CC2"/>
    <w:rsid w:val="002233B3"/>
    <w:rsid w:val="0022342E"/>
    <w:rsid w:val="0022372B"/>
    <w:rsid w:val="002249A0"/>
    <w:rsid w:val="00224C28"/>
    <w:rsid w:val="00225721"/>
    <w:rsid w:val="0022572C"/>
    <w:rsid w:val="00225D56"/>
    <w:rsid w:val="00226086"/>
    <w:rsid w:val="00226945"/>
    <w:rsid w:val="00230EB0"/>
    <w:rsid w:val="00231314"/>
    <w:rsid w:val="00233A36"/>
    <w:rsid w:val="00234C53"/>
    <w:rsid w:val="0023521C"/>
    <w:rsid w:val="002366F0"/>
    <w:rsid w:val="0023681A"/>
    <w:rsid w:val="00236840"/>
    <w:rsid w:val="0023754A"/>
    <w:rsid w:val="00237876"/>
    <w:rsid w:val="00241551"/>
    <w:rsid w:val="00241689"/>
    <w:rsid w:val="0024184B"/>
    <w:rsid w:val="00241E9E"/>
    <w:rsid w:val="00242410"/>
    <w:rsid w:val="002439B9"/>
    <w:rsid w:val="00243C85"/>
    <w:rsid w:val="002444CD"/>
    <w:rsid w:val="00244D77"/>
    <w:rsid w:val="00246432"/>
    <w:rsid w:val="00246474"/>
    <w:rsid w:val="00246930"/>
    <w:rsid w:val="00246DFB"/>
    <w:rsid w:val="00247410"/>
    <w:rsid w:val="00247429"/>
    <w:rsid w:val="002509DD"/>
    <w:rsid w:val="002515F5"/>
    <w:rsid w:val="0025181F"/>
    <w:rsid w:val="00252485"/>
    <w:rsid w:val="002524B3"/>
    <w:rsid w:val="002526E3"/>
    <w:rsid w:val="002534DE"/>
    <w:rsid w:val="00253E05"/>
    <w:rsid w:val="002540D9"/>
    <w:rsid w:val="0025473F"/>
    <w:rsid w:val="00254C2A"/>
    <w:rsid w:val="00255B13"/>
    <w:rsid w:val="00255B5B"/>
    <w:rsid w:val="00255B6D"/>
    <w:rsid w:val="00256656"/>
    <w:rsid w:val="00256D7F"/>
    <w:rsid w:val="0025705A"/>
    <w:rsid w:val="00257240"/>
    <w:rsid w:val="00257556"/>
    <w:rsid w:val="00257C51"/>
    <w:rsid w:val="00260133"/>
    <w:rsid w:val="002613F8"/>
    <w:rsid w:val="002618B7"/>
    <w:rsid w:val="00261CB6"/>
    <w:rsid w:val="002621F8"/>
    <w:rsid w:val="002642E6"/>
    <w:rsid w:val="00265D2D"/>
    <w:rsid w:val="0027165F"/>
    <w:rsid w:val="00272152"/>
    <w:rsid w:val="00272482"/>
    <w:rsid w:val="0027288F"/>
    <w:rsid w:val="00273A0B"/>
    <w:rsid w:val="00273D36"/>
    <w:rsid w:val="002740A8"/>
    <w:rsid w:val="00274B16"/>
    <w:rsid w:val="00275BB6"/>
    <w:rsid w:val="00280808"/>
    <w:rsid w:val="00280AF0"/>
    <w:rsid w:val="002830E0"/>
    <w:rsid w:val="0028321D"/>
    <w:rsid w:val="00283AAD"/>
    <w:rsid w:val="00283E9A"/>
    <w:rsid w:val="00284AA7"/>
    <w:rsid w:val="00285C25"/>
    <w:rsid w:val="00286DB3"/>
    <w:rsid w:val="00287F09"/>
    <w:rsid w:val="002905EB"/>
    <w:rsid w:val="00290C42"/>
    <w:rsid w:val="00292439"/>
    <w:rsid w:val="002924CF"/>
    <w:rsid w:val="002924D2"/>
    <w:rsid w:val="00292A17"/>
    <w:rsid w:val="00292B16"/>
    <w:rsid w:val="00293D3E"/>
    <w:rsid w:val="00294EDA"/>
    <w:rsid w:val="00295A58"/>
    <w:rsid w:val="0029621F"/>
    <w:rsid w:val="002A010F"/>
    <w:rsid w:val="002A03F6"/>
    <w:rsid w:val="002A1D13"/>
    <w:rsid w:val="002A2141"/>
    <w:rsid w:val="002A2C1E"/>
    <w:rsid w:val="002A3B30"/>
    <w:rsid w:val="002A3DCD"/>
    <w:rsid w:val="002A4407"/>
    <w:rsid w:val="002A45E6"/>
    <w:rsid w:val="002A46ED"/>
    <w:rsid w:val="002A5144"/>
    <w:rsid w:val="002A52D6"/>
    <w:rsid w:val="002A6127"/>
    <w:rsid w:val="002A6613"/>
    <w:rsid w:val="002A6BA9"/>
    <w:rsid w:val="002A7A39"/>
    <w:rsid w:val="002B1587"/>
    <w:rsid w:val="002B21D1"/>
    <w:rsid w:val="002B2B02"/>
    <w:rsid w:val="002B3967"/>
    <w:rsid w:val="002B519F"/>
    <w:rsid w:val="002B55B2"/>
    <w:rsid w:val="002B56A5"/>
    <w:rsid w:val="002B69EE"/>
    <w:rsid w:val="002B6B8C"/>
    <w:rsid w:val="002B6E4E"/>
    <w:rsid w:val="002B6FC4"/>
    <w:rsid w:val="002B7C36"/>
    <w:rsid w:val="002B7D4B"/>
    <w:rsid w:val="002C0A73"/>
    <w:rsid w:val="002C2326"/>
    <w:rsid w:val="002C275B"/>
    <w:rsid w:val="002C3472"/>
    <w:rsid w:val="002C34C0"/>
    <w:rsid w:val="002C43EC"/>
    <w:rsid w:val="002C519E"/>
    <w:rsid w:val="002C54F8"/>
    <w:rsid w:val="002C56A8"/>
    <w:rsid w:val="002C5777"/>
    <w:rsid w:val="002C7025"/>
    <w:rsid w:val="002C799D"/>
    <w:rsid w:val="002D0381"/>
    <w:rsid w:val="002D2079"/>
    <w:rsid w:val="002D3786"/>
    <w:rsid w:val="002D3F01"/>
    <w:rsid w:val="002D4CF3"/>
    <w:rsid w:val="002D540A"/>
    <w:rsid w:val="002D5741"/>
    <w:rsid w:val="002D5FCC"/>
    <w:rsid w:val="002D66F6"/>
    <w:rsid w:val="002D6B8C"/>
    <w:rsid w:val="002D7B94"/>
    <w:rsid w:val="002D7C01"/>
    <w:rsid w:val="002E0387"/>
    <w:rsid w:val="002E08B6"/>
    <w:rsid w:val="002E0FEE"/>
    <w:rsid w:val="002E1B12"/>
    <w:rsid w:val="002E1D35"/>
    <w:rsid w:val="002E3467"/>
    <w:rsid w:val="002E4849"/>
    <w:rsid w:val="002E6511"/>
    <w:rsid w:val="002E7E59"/>
    <w:rsid w:val="002F0BE8"/>
    <w:rsid w:val="002F1CA4"/>
    <w:rsid w:val="002F2E17"/>
    <w:rsid w:val="002F35A8"/>
    <w:rsid w:val="002F3912"/>
    <w:rsid w:val="002F3ACC"/>
    <w:rsid w:val="002F4AAE"/>
    <w:rsid w:val="002F4AC8"/>
    <w:rsid w:val="002F4C2F"/>
    <w:rsid w:val="002F6336"/>
    <w:rsid w:val="002F704A"/>
    <w:rsid w:val="002F7DE9"/>
    <w:rsid w:val="0030266C"/>
    <w:rsid w:val="00303C48"/>
    <w:rsid w:val="00304A1A"/>
    <w:rsid w:val="00306BCF"/>
    <w:rsid w:val="00306C2A"/>
    <w:rsid w:val="00307A0F"/>
    <w:rsid w:val="00310357"/>
    <w:rsid w:val="00310BE0"/>
    <w:rsid w:val="003117E1"/>
    <w:rsid w:val="00312179"/>
    <w:rsid w:val="003129E3"/>
    <w:rsid w:val="00313B96"/>
    <w:rsid w:val="003146A5"/>
    <w:rsid w:val="00314939"/>
    <w:rsid w:val="00314ED6"/>
    <w:rsid w:val="0031643E"/>
    <w:rsid w:val="00317228"/>
    <w:rsid w:val="00317244"/>
    <w:rsid w:val="00317D71"/>
    <w:rsid w:val="00317E78"/>
    <w:rsid w:val="003208E6"/>
    <w:rsid w:val="00321163"/>
    <w:rsid w:val="00321B94"/>
    <w:rsid w:val="00323044"/>
    <w:rsid w:val="00323DCF"/>
    <w:rsid w:val="00325A49"/>
    <w:rsid w:val="00325D52"/>
    <w:rsid w:val="00326073"/>
    <w:rsid w:val="003267EF"/>
    <w:rsid w:val="00326A13"/>
    <w:rsid w:val="00326F9E"/>
    <w:rsid w:val="0032720A"/>
    <w:rsid w:val="00327A5B"/>
    <w:rsid w:val="00330ED1"/>
    <w:rsid w:val="003313B5"/>
    <w:rsid w:val="00332762"/>
    <w:rsid w:val="00332DA8"/>
    <w:rsid w:val="00333127"/>
    <w:rsid w:val="003333D6"/>
    <w:rsid w:val="00333452"/>
    <w:rsid w:val="00333E6B"/>
    <w:rsid w:val="00333EFD"/>
    <w:rsid w:val="00334A2A"/>
    <w:rsid w:val="003365CE"/>
    <w:rsid w:val="00337557"/>
    <w:rsid w:val="00337A1D"/>
    <w:rsid w:val="0034184E"/>
    <w:rsid w:val="003418E6"/>
    <w:rsid w:val="0034192F"/>
    <w:rsid w:val="00341DC0"/>
    <w:rsid w:val="0034201D"/>
    <w:rsid w:val="00343654"/>
    <w:rsid w:val="00343BEC"/>
    <w:rsid w:val="003447DB"/>
    <w:rsid w:val="00344E44"/>
    <w:rsid w:val="0034533D"/>
    <w:rsid w:val="003458A2"/>
    <w:rsid w:val="00345CDF"/>
    <w:rsid w:val="003461EF"/>
    <w:rsid w:val="00346460"/>
    <w:rsid w:val="0034683C"/>
    <w:rsid w:val="003475FE"/>
    <w:rsid w:val="00347652"/>
    <w:rsid w:val="00351881"/>
    <w:rsid w:val="00352F4F"/>
    <w:rsid w:val="003538CF"/>
    <w:rsid w:val="00354616"/>
    <w:rsid w:val="003558FD"/>
    <w:rsid w:val="00355F8C"/>
    <w:rsid w:val="00356932"/>
    <w:rsid w:val="00356AD4"/>
    <w:rsid w:val="00356B84"/>
    <w:rsid w:val="003601B3"/>
    <w:rsid w:val="00360A6E"/>
    <w:rsid w:val="00361921"/>
    <w:rsid w:val="00361AC5"/>
    <w:rsid w:val="00361E23"/>
    <w:rsid w:val="003620E0"/>
    <w:rsid w:val="00362AC1"/>
    <w:rsid w:val="00362B86"/>
    <w:rsid w:val="00362CE5"/>
    <w:rsid w:val="00363482"/>
    <w:rsid w:val="003636AA"/>
    <w:rsid w:val="00363CB0"/>
    <w:rsid w:val="00363F84"/>
    <w:rsid w:val="00364680"/>
    <w:rsid w:val="00364BF7"/>
    <w:rsid w:val="00364F00"/>
    <w:rsid w:val="003661BC"/>
    <w:rsid w:val="00366B68"/>
    <w:rsid w:val="003670E8"/>
    <w:rsid w:val="00367390"/>
    <w:rsid w:val="003674E0"/>
    <w:rsid w:val="00371524"/>
    <w:rsid w:val="00372E24"/>
    <w:rsid w:val="00372F6B"/>
    <w:rsid w:val="0037352C"/>
    <w:rsid w:val="00373E0E"/>
    <w:rsid w:val="003753C7"/>
    <w:rsid w:val="00376ECB"/>
    <w:rsid w:val="0037742A"/>
    <w:rsid w:val="003779E8"/>
    <w:rsid w:val="00380FD4"/>
    <w:rsid w:val="00381B30"/>
    <w:rsid w:val="003824B0"/>
    <w:rsid w:val="00383F85"/>
    <w:rsid w:val="003843F2"/>
    <w:rsid w:val="00385119"/>
    <w:rsid w:val="003860CB"/>
    <w:rsid w:val="003871FB"/>
    <w:rsid w:val="003877AA"/>
    <w:rsid w:val="0038795F"/>
    <w:rsid w:val="00390ACE"/>
    <w:rsid w:val="00390E92"/>
    <w:rsid w:val="00391219"/>
    <w:rsid w:val="0039124A"/>
    <w:rsid w:val="00391D8C"/>
    <w:rsid w:val="003922BA"/>
    <w:rsid w:val="00393DBF"/>
    <w:rsid w:val="0039466F"/>
    <w:rsid w:val="00394BDD"/>
    <w:rsid w:val="0039606C"/>
    <w:rsid w:val="0039789A"/>
    <w:rsid w:val="003A0547"/>
    <w:rsid w:val="003A0F88"/>
    <w:rsid w:val="003A1683"/>
    <w:rsid w:val="003A2641"/>
    <w:rsid w:val="003A28D0"/>
    <w:rsid w:val="003A36A4"/>
    <w:rsid w:val="003A5B2A"/>
    <w:rsid w:val="003A5E0E"/>
    <w:rsid w:val="003B0528"/>
    <w:rsid w:val="003B0B33"/>
    <w:rsid w:val="003B100A"/>
    <w:rsid w:val="003B173D"/>
    <w:rsid w:val="003B4A55"/>
    <w:rsid w:val="003B649F"/>
    <w:rsid w:val="003B729F"/>
    <w:rsid w:val="003C06F0"/>
    <w:rsid w:val="003C1AB7"/>
    <w:rsid w:val="003C1E14"/>
    <w:rsid w:val="003C223D"/>
    <w:rsid w:val="003C2E0E"/>
    <w:rsid w:val="003C2F0F"/>
    <w:rsid w:val="003C326B"/>
    <w:rsid w:val="003C32AB"/>
    <w:rsid w:val="003C3619"/>
    <w:rsid w:val="003C3F44"/>
    <w:rsid w:val="003C4553"/>
    <w:rsid w:val="003C471A"/>
    <w:rsid w:val="003C58C1"/>
    <w:rsid w:val="003C5F72"/>
    <w:rsid w:val="003C73B2"/>
    <w:rsid w:val="003D0253"/>
    <w:rsid w:val="003D0D0E"/>
    <w:rsid w:val="003D1BC1"/>
    <w:rsid w:val="003D248C"/>
    <w:rsid w:val="003D456D"/>
    <w:rsid w:val="003D5CD1"/>
    <w:rsid w:val="003D5DE8"/>
    <w:rsid w:val="003D6040"/>
    <w:rsid w:val="003D6108"/>
    <w:rsid w:val="003D68A8"/>
    <w:rsid w:val="003D745E"/>
    <w:rsid w:val="003D77D0"/>
    <w:rsid w:val="003D7840"/>
    <w:rsid w:val="003E0B46"/>
    <w:rsid w:val="003E1607"/>
    <w:rsid w:val="003E1BFA"/>
    <w:rsid w:val="003E2450"/>
    <w:rsid w:val="003E24BA"/>
    <w:rsid w:val="003E6CAB"/>
    <w:rsid w:val="003E7387"/>
    <w:rsid w:val="003F0948"/>
    <w:rsid w:val="003F0C45"/>
    <w:rsid w:val="003F1070"/>
    <w:rsid w:val="003F1259"/>
    <w:rsid w:val="003F1B5A"/>
    <w:rsid w:val="003F3205"/>
    <w:rsid w:val="003F4A4A"/>
    <w:rsid w:val="003F5662"/>
    <w:rsid w:val="003F5F19"/>
    <w:rsid w:val="003F6616"/>
    <w:rsid w:val="003F7232"/>
    <w:rsid w:val="0040094D"/>
    <w:rsid w:val="00401058"/>
    <w:rsid w:val="0040139A"/>
    <w:rsid w:val="004013F9"/>
    <w:rsid w:val="0040140E"/>
    <w:rsid w:val="00401C9C"/>
    <w:rsid w:val="00402884"/>
    <w:rsid w:val="00402F3D"/>
    <w:rsid w:val="00403C03"/>
    <w:rsid w:val="004052F1"/>
    <w:rsid w:val="00405C71"/>
    <w:rsid w:val="00405E64"/>
    <w:rsid w:val="00406CCD"/>
    <w:rsid w:val="0040710E"/>
    <w:rsid w:val="0040753C"/>
    <w:rsid w:val="00410E30"/>
    <w:rsid w:val="0041307D"/>
    <w:rsid w:val="004137E2"/>
    <w:rsid w:val="00413F0D"/>
    <w:rsid w:val="00413F8C"/>
    <w:rsid w:val="004147D1"/>
    <w:rsid w:val="00414A14"/>
    <w:rsid w:val="00415AFD"/>
    <w:rsid w:val="00415BEB"/>
    <w:rsid w:val="00416994"/>
    <w:rsid w:val="00416BA5"/>
    <w:rsid w:val="00416E95"/>
    <w:rsid w:val="0042202B"/>
    <w:rsid w:val="0042388A"/>
    <w:rsid w:val="004243DF"/>
    <w:rsid w:val="00425AFB"/>
    <w:rsid w:val="00426006"/>
    <w:rsid w:val="0042758E"/>
    <w:rsid w:val="0042777E"/>
    <w:rsid w:val="004300E5"/>
    <w:rsid w:val="004301F1"/>
    <w:rsid w:val="00431255"/>
    <w:rsid w:val="00431FBD"/>
    <w:rsid w:val="004325D2"/>
    <w:rsid w:val="00432EE6"/>
    <w:rsid w:val="00433D10"/>
    <w:rsid w:val="00434775"/>
    <w:rsid w:val="004353E7"/>
    <w:rsid w:val="00436F3E"/>
    <w:rsid w:val="004377FE"/>
    <w:rsid w:val="00440BFD"/>
    <w:rsid w:val="00440F82"/>
    <w:rsid w:val="00441FA3"/>
    <w:rsid w:val="0044392B"/>
    <w:rsid w:val="00444596"/>
    <w:rsid w:val="00444CB8"/>
    <w:rsid w:val="00444F99"/>
    <w:rsid w:val="00445BDD"/>
    <w:rsid w:val="00446213"/>
    <w:rsid w:val="00447A86"/>
    <w:rsid w:val="004506F2"/>
    <w:rsid w:val="00451FFB"/>
    <w:rsid w:val="0045262E"/>
    <w:rsid w:val="004526E6"/>
    <w:rsid w:val="004538E2"/>
    <w:rsid w:val="00453B4A"/>
    <w:rsid w:val="00453CBC"/>
    <w:rsid w:val="004548DC"/>
    <w:rsid w:val="00454907"/>
    <w:rsid w:val="00454B50"/>
    <w:rsid w:val="0045532A"/>
    <w:rsid w:val="004563FF"/>
    <w:rsid w:val="004566DA"/>
    <w:rsid w:val="004571C3"/>
    <w:rsid w:val="0045728E"/>
    <w:rsid w:val="0046010A"/>
    <w:rsid w:val="00460487"/>
    <w:rsid w:val="004610FA"/>
    <w:rsid w:val="004613B3"/>
    <w:rsid w:val="00461575"/>
    <w:rsid w:val="00461E11"/>
    <w:rsid w:val="00462B18"/>
    <w:rsid w:val="00462D3A"/>
    <w:rsid w:val="004636BE"/>
    <w:rsid w:val="004637A2"/>
    <w:rsid w:val="0046527B"/>
    <w:rsid w:val="00465E78"/>
    <w:rsid w:val="004665F9"/>
    <w:rsid w:val="00466620"/>
    <w:rsid w:val="00467BB2"/>
    <w:rsid w:val="004715A3"/>
    <w:rsid w:val="00471EA5"/>
    <w:rsid w:val="00472261"/>
    <w:rsid w:val="0047441A"/>
    <w:rsid w:val="004744C1"/>
    <w:rsid w:val="004746CF"/>
    <w:rsid w:val="004747CC"/>
    <w:rsid w:val="00475FFE"/>
    <w:rsid w:val="00476082"/>
    <w:rsid w:val="004769B3"/>
    <w:rsid w:val="0047791A"/>
    <w:rsid w:val="00477A60"/>
    <w:rsid w:val="004802DA"/>
    <w:rsid w:val="00480593"/>
    <w:rsid w:val="00480A9D"/>
    <w:rsid w:val="004815AB"/>
    <w:rsid w:val="00482179"/>
    <w:rsid w:val="00482BAD"/>
    <w:rsid w:val="00483037"/>
    <w:rsid w:val="004842BF"/>
    <w:rsid w:val="004863BF"/>
    <w:rsid w:val="004869FF"/>
    <w:rsid w:val="00487C0E"/>
    <w:rsid w:val="00490122"/>
    <w:rsid w:val="004901F1"/>
    <w:rsid w:val="004907B4"/>
    <w:rsid w:val="00490E71"/>
    <w:rsid w:val="004917AF"/>
    <w:rsid w:val="00491AB2"/>
    <w:rsid w:val="00491DF7"/>
    <w:rsid w:val="00491EDA"/>
    <w:rsid w:val="00493687"/>
    <w:rsid w:val="00493797"/>
    <w:rsid w:val="00493FF5"/>
    <w:rsid w:val="004964D1"/>
    <w:rsid w:val="00496E7C"/>
    <w:rsid w:val="00497491"/>
    <w:rsid w:val="00497B41"/>
    <w:rsid w:val="004A0EA5"/>
    <w:rsid w:val="004A2C14"/>
    <w:rsid w:val="004A3717"/>
    <w:rsid w:val="004A3AD6"/>
    <w:rsid w:val="004A3E87"/>
    <w:rsid w:val="004A42E0"/>
    <w:rsid w:val="004A6000"/>
    <w:rsid w:val="004A60B4"/>
    <w:rsid w:val="004B0FE7"/>
    <w:rsid w:val="004B170B"/>
    <w:rsid w:val="004B363B"/>
    <w:rsid w:val="004B3B98"/>
    <w:rsid w:val="004B4618"/>
    <w:rsid w:val="004B4C52"/>
    <w:rsid w:val="004B6C40"/>
    <w:rsid w:val="004B6F37"/>
    <w:rsid w:val="004B7577"/>
    <w:rsid w:val="004C1331"/>
    <w:rsid w:val="004C196F"/>
    <w:rsid w:val="004C1D02"/>
    <w:rsid w:val="004C3C68"/>
    <w:rsid w:val="004C41AF"/>
    <w:rsid w:val="004C4993"/>
    <w:rsid w:val="004C4C93"/>
    <w:rsid w:val="004C5F44"/>
    <w:rsid w:val="004C6D2C"/>
    <w:rsid w:val="004C7650"/>
    <w:rsid w:val="004D00FE"/>
    <w:rsid w:val="004D0FAD"/>
    <w:rsid w:val="004D1BD6"/>
    <w:rsid w:val="004D248B"/>
    <w:rsid w:val="004D29D1"/>
    <w:rsid w:val="004D3003"/>
    <w:rsid w:val="004D3440"/>
    <w:rsid w:val="004D3FB0"/>
    <w:rsid w:val="004D5990"/>
    <w:rsid w:val="004D5D37"/>
    <w:rsid w:val="004D6007"/>
    <w:rsid w:val="004D6E1D"/>
    <w:rsid w:val="004D7B89"/>
    <w:rsid w:val="004D7CBD"/>
    <w:rsid w:val="004E033F"/>
    <w:rsid w:val="004E13F5"/>
    <w:rsid w:val="004E2971"/>
    <w:rsid w:val="004E29E1"/>
    <w:rsid w:val="004E3930"/>
    <w:rsid w:val="004E39D0"/>
    <w:rsid w:val="004E3F27"/>
    <w:rsid w:val="004E41DF"/>
    <w:rsid w:val="004E5116"/>
    <w:rsid w:val="004E53DD"/>
    <w:rsid w:val="004E670C"/>
    <w:rsid w:val="004F0641"/>
    <w:rsid w:val="004F0B71"/>
    <w:rsid w:val="004F2A97"/>
    <w:rsid w:val="004F2CBD"/>
    <w:rsid w:val="004F398C"/>
    <w:rsid w:val="004F3C64"/>
    <w:rsid w:val="004F5C1C"/>
    <w:rsid w:val="004F6777"/>
    <w:rsid w:val="0050074C"/>
    <w:rsid w:val="00501FF1"/>
    <w:rsid w:val="00502B52"/>
    <w:rsid w:val="005050CE"/>
    <w:rsid w:val="00507960"/>
    <w:rsid w:val="00510DB3"/>
    <w:rsid w:val="005117A2"/>
    <w:rsid w:val="00511F1C"/>
    <w:rsid w:val="00512DE3"/>
    <w:rsid w:val="00512F0E"/>
    <w:rsid w:val="00512F2C"/>
    <w:rsid w:val="00513698"/>
    <w:rsid w:val="00514FCB"/>
    <w:rsid w:val="0051753D"/>
    <w:rsid w:val="005200B6"/>
    <w:rsid w:val="0052067C"/>
    <w:rsid w:val="00521949"/>
    <w:rsid w:val="00522DF5"/>
    <w:rsid w:val="00523C41"/>
    <w:rsid w:val="00523C73"/>
    <w:rsid w:val="00524BF2"/>
    <w:rsid w:val="00524E47"/>
    <w:rsid w:val="005253A6"/>
    <w:rsid w:val="00525771"/>
    <w:rsid w:val="00526AFD"/>
    <w:rsid w:val="0052711A"/>
    <w:rsid w:val="005276B4"/>
    <w:rsid w:val="00527833"/>
    <w:rsid w:val="00527EC6"/>
    <w:rsid w:val="005311D4"/>
    <w:rsid w:val="00533CCF"/>
    <w:rsid w:val="00534520"/>
    <w:rsid w:val="00534C2F"/>
    <w:rsid w:val="0053510E"/>
    <w:rsid w:val="0053596E"/>
    <w:rsid w:val="005366FA"/>
    <w:rsid w:val="00536DB2"/>
    <w:rsid w:val="005378E3"/>
    <w:rsid w:val="005379CF"/>
    <w:rsid w:val="00537C2B"/>
    <w:rsid w:val="00537DB5"/>
    <w:rsid w:val="00540486"/>
    <w:rsid w:val="00540749"/>
    <w:rsid w:val="00541D9D"/>
    <w:rsid w:val="00541E2D"/>
    <w:rsid w:val="0054214F"/>
    <w:rsid w:val="005424CF"/>
    <w:rsid w:val="00542A1C"/>
    <w:rsid w:val="005434F0"/>
    <w:rsid w:val="005447C7"/>
    <w:rsid w:val="00544D6B"/>
    <w:rsid w:val="00544EA7"/>
    <w:rsid w:val="00545DD3"/>
    <w:rsid w:val="0054604A"/>
    <w:rsid w:val="00546C18"/>
    <w:rsid w:val="0054769F"/>
    <w:rsid w:val="00551E95"/>
    <w:rsid w:val="005521CC"/>
    <w:rsid w:val="00552DE6"/>
    <w:rsid w:val="00553B36"/>
    <w:rsid w:val="00553CD9"/>
    <w:rsid w:val="00554779"/>
    <w:rsid w:val="005547E1"/>
    <w:rsid w:val="00555AD6"/>
    <w:rsid w:val="00556315"/>
    <w:rsid w:val="00557FD0"/>
    <w:rsid w:val="00560AC5"/>
    <w:rsid w:val="005619CB"/>
    <w:rsid w:val="00562121"/>
    <w:rsid w:val="005700C2"/>
    <w:rsid w:val="00570722"/>
    <w:rsid w:val="00572536"/>
    <w:rsid w:val="00573C62"/>
    <w:rsid w:val="00574818"/>
    <w:rsid w:val="005749D9"/>
    <w:rsid w:val="00574C49"/>
    <w:rsid w:val="00575C62"/>
    <w:rsid w:val="00577B29"/>
    <w:rsid w:val="00580C6B"/>
    <w:rsid w:val="005827BE"/>
    <w:rsid w:val="00583682"/>
    <w:rsid w:val="00583DB9"/>
    <w:rsid w:val="0058511E"/>
    <w:rsid w:val="0058560E"/>
    <w:rsid w:val="00585674"/>
    <w:rsid w:val="0058588B"/>
    <w:rsid w:val="0058629C"/>
    <w:rsid w:val="00586CE9"/>
    <w:rsid w:val="00587FE4"/>
    <w:rsid w:val="005903DC"/>
    <w:rsid w:val="005904E5"/>
    <w:rsid w:val="005913D7"/>
    <w:rsid w:val="00591CEF"/>
    <w:rsid w:val="0059215A"/>
    <w:rsid w:val="00592519"/>
    <w:rsid w:val="005930FA"/>
    <w:rsid w:val="005939C1"/>
    <w:rsid w:val="00593D41"/>
    <w:rsid w:val="00595411"/>
    <w:rsid w:val="005955D1"/>
    <w:rsid w:val="00597D89"/>
    <w:rsid w:val="00597E42"/>
    <w:rsid w:val="005A0214"/>
    <w:rsid w:val="005A104E"/>
    <w:rsid w:val="005A19B9"/>
    <w:rsid w:val="005A1AA0"/>
    <w:rsid w:val="005A1C6A"/>
    <w:rsid w:val="005A2F1E"/>
    <w:rsid w:val="005A3EDE"/>
    <w:rsid w:val="005A4D74"/>
    <w:rsid w:val="005A5193"/>
    <w:rsid w:val="005A6658"/>
    <w:rsid w:val="005A77EF"/>
    <w:rsid w:val="005A7CD4"/>
    <w:rsid w:val="005A7E8C"/>
    <w:rsid w:val="005B00A4"/>
    <w:rsid w:val="005B06BC"/>
    <w:rsid w:val="005B0AAD"/>
    <w:rsid w:val="005B0F99"/>
    <w:rsid w:val="005B193A"/>
    <w:rsid w:val="005B223F"/>
    <w:rsid w:val="005B3586"/>
    <w:rsid w:val="005B3E01"/>
    <w:rsid w:val="005B3EE7"/>
    <w:rsid w:val="005B539F"/>
    <w:rsid w:val="005B5D63"/>
    <w:rsid w:val="005B6300"/>
    <w:rsid w:val="005B6321"/>
    <w:rsid w:val="005B6345"/>
    <w:rsid w:val="005B6BF4"/>
    <w:rsid w:val="005B7392"/>
    <w:rsid w:val="005B74F5"/>
    <w:rsid w:val="005C1055"/>
    <w:rsid w:val="005C1D84"/>
    <w:rsid w:val="005C25CA"/>
    <w:rsid w:val="005C28A4"/>
    <w:rsid w:val="005C3AC2"/>
    <w:rsid w:val="005C3D8C"/>
    <w:rsid w:val="005C4125"/>
    <w:rsid w:val="005C459F"/>
    <w:rsid w:val="005C6795"/>
    <w:rsid w:val="005C723F"/>
    <w:rsid w:val="005C7490"/>
    <w:rsid w:val="005D106B"/>
    <w:rsid w:val="005D162E"/>
    <w:rsid w:val="005D1F2E"/>
    <w:rsid w:val="005D1F3B"/>
    <w:rsid w:val="005D297B"/>
    <w:rsid w:val="005D30E6"/>
    <w:rsid w:val="005D39EE"/>
    <w:rsid w:val="005D6393"/>
    <w:rsid w:val="005D67F0"/>
    <w:rsid w:val="005D6932"/>
    <w:rsid w:val="005D77BD"/>
    <w:rsid w:val="005E1105"/>
    <w:rsid w:val="005E15D8"/>
    <w:rsid w:val="005E1F2C"/>
    <w:rsid w:val="005E33D5"/>
    <w:rsid w:val="005E3DEA"/>
    <w:rsid w:val="005E434B"/>
    <w:rsid w:val="005E4680"/>
    <w:rsid w:val="005E4792"/>
    <w:rsid w:val="005E4F9F"/>
    <w:rsid w:val="005E51D8"/>
    <w:rsid w:val="005E57D6"/>
    <w:rsid w:val="005E5B10"/>
    <w:rsid w:val="005E5F80"/>
    <w:rsid w:val="005E61C2"/>
    <w:rsid w:val="005E61CD"/>
    <w:rsid w:val="005E7F21"/>
    <w:rsid w:val="005F04A9"/>
    <w:rsid w:val="005F0DE6"/>
    <w:rsid w:val="005F1088"/>
    <w:rsid w:val="005F1183"/>
    <w:rsid w:val="005F21E4"/>
    <w:rsid w:val="005F291D"/>
    <w:rsid w:val="005F2D10"/>
    <w:rsid w:val="005F3181"/>
    <w:rsid w:val="005F3880"/>
    <w:rsid w:val="005F3931"/>
    <w:rsid w:val="005F45C3"/>
    <w:rsid w:val="005F5161"/>
    <w:rsid w:val="005F5E7C"/>
    <w:rsid w:val="006000DD"/>
    <w:rsid w:val="00600104"/>
    <w:rsid w:val="00600488"/>
    <w:rsid w:val="00600C6A"/>
    <w:rsid w:val="00601D3E"/>
    <w:rsid w:val="00603133"/>
    <w:rsid w:val="006041A1"/>
    <w:rsid w:val="006042C7"/>
    <w:rsid w:val="00605B1C"/>
    <w:rsid w:val="0060621F"/>
    <w:rsid w:val="006067E9"/>
    <w:rsid w:val="00606900"/>
    <w:rsid w:val="006114E3"/>
    <w:rsid w:val="00611DA2"/>
    <w:rsid w:val="006131F7"/>
    <w:rsid w:val="00614C38"/>
    <w:rsid w:val="00614D08"/>
    <w:rsid w:val="00615B45"/>
    <w:rsid w:val="0061655D"/>
    <w:rsid w:val="006171B3"/>
    <w:rsid w:val="0061770D"/>
    <w:rsid w:val="00620913"/>
    <w:rsid w:val="00620FA1"/>
    <w:rsid w:val="0062158A"/>
    <w:rsid w:val="006224AE"/>
    <w:rsid w:val="006238B7"/>
    <w:rsid w:val="006241AB"/>
    <w:rsid w:val="00624E34"/>
    <w:rsid w:val="00625DF2"/>
    <w:rsid w:val="00626891"/>
    <w:rsid w:val="00626A7A"/>
    <w:rsid w:val="006317CC"/>
    <w:rsid w:val="00631A0C"/>
    <w:rsid w:val="006329FA"/>
    <w:rsid w:val="00633FE1"/>
    <w:rsid w:val="00635229"/>
    <w:rsid w:val="00635297"/>
    <w:rsid w:val="00635C50"/>
    <w:rsid w:val="00635DE0"/>
    <w:rsid w:val="0063605B"/>
    <w:rsid w:val="00636154"/>
    <w:rsid w:val="0063624C"/>
    <w:rsid w:val="006365D6"/>
    <w:rsid w:val="0063690A"/>
    <w:rsid w:val="006369F8"/>
    <w:rsid w:val="006372F4"/>
    <w:rsid w:val="006374FA"/>
    <w:rsid w:val="0064012E"/>
    <w:rsid w:val="00641D8F"/>
    <w:rsid w:val="0064201B"/>
    <w:rsid w:val="0064239E"/>
    <w:rsid w:val="006444C6"/>
    <w:rsid w:val="00644B94"/>
    <w:rsid w:val="006453F9"/>
    <w:rsid w:val="00645D7E"/>
    <w:rsid w:val="00646085"/>
    <w:rsid w:val="00646455"/>
    <w:rsid w:val="0064703B"/>
    <w:rsid w:val="0064720A"/>
    <w:rsid w:val="0065207C"/>
    <w:rsid w:val="00652AC9"/>
    <w:rsid w:val="00653088"/>
    <w:rsid w:val="00654661"/>
    <w:rsid w:val="00654D53"/>
    <w:rsid w:val="006550A2"/>
    <w:rsid w:val="006564B9"/>
    <w:rsid w:val="00656A0D"/>
    <w:rsid w:val="00660449"/>
    <w:rsid w:val="0066246B"/>
    <w:rsid w:val="00662821"/>
    <w:rsid w:val="00662A69"/>
    <w:rsid w:val="00663591"/>
    <w:rsid w:val="00665E4E"/>
    <w:rsid w:val="00666D5A"/>
    <w:rsid w:val="00666F11"/>
    <w:rsid w:val="006672BC"/>
    <w:rsid w:val="00667545"/>
    <w:rsid w:val="00667AE7"/>
    <w:rsid w:val="006709FA"/>
    <w:rsid w:val="00672418"/>
    <w:rsid w:val="006726D9"/>
    <w:rsid w:val="006728DA"/>
    <w:rsid w:val="00673352"/>
    <w:rsid w:val="00673693"/>
    <w:rsid w:val="00673A6E"/>
    <w:rsid w:val="00674757"/>
    <w:rsid w:val="00676227"/>
    <w:rsid w:val="00676362"/>
    <w:rsid w:val="0067647B"/>
    <w:rsid w:val="0067654E"/>
    <w:rsid w:val="0067709C"/>
    <w:rsid w:val="006807DE"/>
    <w:rsid w:val="006811FF"/>
    <w:rsid w:val="006818C1"/>
    <w:rsid w:val="00681E5A"/>
    <w:rsid w:val="006825CF"/>
    <w:rsid w:val="006836D8"/>
    <w:rsid w:val="006845E9"/>
    <w:rsid w:val="006855BB"/>
    <w:rsid w:val="00686103"/>
    <w:rsid w:val="00686A0E"/>
    <w:rsid w:val="00686D55"/>
    <w:rsid w:val="00686ED4"/>
    <w:rsid w:val="00691744"/>
    <w:rsid w:val="00692599"/>
    <w:rsid w:val="0069380E"/>
    <w:rsid w:val="006945FB"/>
    <w:rsid w:val="00695B40"/>
    <w:rsid w:val="0069657C"/>
    <w:rsid w:val="0069677A"/>
    <w:rsid w:val="00696F8C"/>
    <w:rsid w:val="006973A0"/>
    <w:rsid w:val="00697B31"/>
    <w:rsid w:val="006A092D"/>
    <w:rsid w:val="006A1461"/>
    <w:rsid w:val="006A3B9B"/>
    <w:rsid w:val="006A4F72"/>
    <w:rsid w:val="006A53CC"/>
    <w:rsid w:val="006A575F"/>
    <w:rsid w:val="006A58E6"/>
    <w:rsid w:val="006A61EA"/>
    <w:rsid w:val="006A69E1"/>
    <w:rsid w:val="006A6DD0"/>
    <w:rsid w:val="006A71F6"/>
    <w:rsid w:val="006A7C28"/>
    <w:rsid w:val="006B0E78"/>
    <w:rsid w:val="006B40E8"/>
    <w:rsid w:val="006B44C2"/>
    <w:rsid w:val="006B51A0"/>
    <w:rsid w:val="006B5229"/>
    <w:rsid w:val="006B527C"/>
    <w:rsid w:val="006B5F56"/>
    <w:rsid w:val="006B6BEE"/>
    <w:rsid w:val="006B7195"/>
    <w:rsid w:val="006C0AB4"/>
    <w:rsid w:val="006C16DE"/>
    <w:rsid w:val="006C1768"/>
    <w:rsid w:val="006C1C25"/>
    <w:rsid w:val="006C2D7D"/>
    <w:rsid w:val="006C3B7B"/>
    <w:rsid w:val="006C4C5D"/>
    <w:rsid w:val="006C588B"/>
    <w:rsid w:val="006C596D"/>
    <w:rsid w:val="006C6845"/>
    <w:rsid w:val="006D1342"/>
    <w:rsid w:val="006D280B"/>
    <w:rsid w:val="006D2B9A"/>
    <w:rsid w:val="006D3DDF"/>
    <w:rsid w:val="006D4968"/>
    <w:rsid w:val="006D4F13"/>
    <w:rsid w:val="006D6759"/>
    <w:rsid w:val="006D750D"/>
    <w:rsid w:val="006E1C97"/>
    <w:rsid w:val="006E4242"/>
    <w:rsid w:val="006E72A6"/>
    <w:rsid w:val="006E7AA0"/>
    <w:rsid w:val="006E7E37"/>
    <w:rsid w:val="006F083D"/>
    <w:rsid w:val="006F2855"/>
    <w:rsid w:val="006F3710"/>
    <w:rsid w:val="006F3915"/>
    <w:rsid w:val="006F3B3D"/>
    <w:rsid w:val="006F3CF4"/>
    <w:rsid w:val="006F4497"/>
    <w:rsid w:val="006F4608"/>
    <w:rsid w:val="006F53EA"/>
    <w:rsid w:val="006F6311"/>
    <w:rsid w:val="006F6A8F"/>
    <w:rsid w:val="006F7C75"/>
    <w:rsid w:val="00700009"/>
    <w:rsid w:val="007009D6"/>
    <w:rsid w:val="007012F0"/>
    <w:rsid w:val="0070189C"/>
    <w:rsid w:val="00702C1E"/>
    <w:rsid w:val="00704587"/>
    <w:rsid w:val="0070796E"/>
    <w:rsid w:val="00707BA6"/>
    <w:rsid w:val="00707E73"/>
    <w:rsid w:val="00710478"/>
    <w:rsid w:val="0071062E"/>
    <w:rsid w:val="00710DC2"/>
    <w:rsid w:val="00711041"/>
    <w:rsid w:val="00711BB0"/>
    <w:rsid w:val="007124CA"/>
    <w:rsid w:val="007137B6"/>
    <w:rsid w:val="00713D61"/>
    <w:rsid w:val="00715085"/>
    <w:rsid w:val="00715441"/>
    <w:rsid w:val="00715765"/>
    <w:rsid w:val="00715CD8"/>
    <w:rsid w:val="007176A9"/>
    <w:rsid w:val="00720283"/>
    <w:rsid w:val="00720E0D"/>
    <w:rsid w:val="007219DD"/>
    <w:rsid w:val="00722378"/>
    <w:rsid w:val="00722EA8"/>
    <w:rsid w:val="007234FF"/>
    <w:rsid w:val="0072423E"/>
    <w:rsid w:val="007245CC"/>
    <w:rsid w:val="00725671"/>
    <w:rsid w:val="007268AB"/>
    <w:rsid w:val="00726E35"/>
    <w:rsid w:val="00727610"/>
    <w:rsid w:val="00727E64"/>
    <w:rsid w:val="007310B6"/>
    <w:rsid w:val="00735700"/>
    <w:rsid w:val="007371A9"/>
    <w:rsid w:val="0073744E"/>
    <w:rsid w:val="00737A19"/>
    <w:rsid w:val="00740353"/>
    <w:rsid w:val="00741150"/>
    <w:rsid w:val="00741F8C"/>
    <w:rsid w:val="007447BB"/>
    <w:rsid w:val="00744A61"/>
    <w:rsid w:val="00744A6D"/>
    <w:rsid w:val="00745784"/>
    <w:rsid w:val="007458B5"/>
    <w:rsid w:val="00745A0C"/>
    <w:rsid w:val="00746AFE"/>
    <w:rsid w:val="007513CB"/>
    <w:rsid w:val="00751961"/>
    <w:rsid w:val="00751F1A"/>
    <w:rsid w:val="007529BE"/>
    <w:rsid w:val="00753E74"/>
    <w:rsid w:val="00754276"/>
    <w:rsid w:val="00755FDB"/>
    <w:rsid w:val="00756C68"/>
    <w:rsid w:val="0075721A"/>
    <w:rsid w:val="00757FCA"/>
    <w:rsid w:val="0076000F"/>
    <w:rsid w:val="00760EE5"/>
    <w:rsid w:val="00762A30"/>
    <w:rsid w:val="00765195"/>
    <w:rsid w:val="007652FD"/>
    <w:rsid w:val="0076592D"/>
    <w:rsid w:val="00766E8F"/>
    <w:rsid w:val="00767585"/>
    <w:rsid w:val="00770135"/>
    <w:rsid w:val="00770295"/>
    <w:rsid w:val="00770DDD"/>
    <w:rsid w:val="00770EF1"/>
    <w:rsid w:val="0077370F"/>
    <w:rsid w:val="00773B6E"/>
    <w:rsid w:val="00773CA8"/>
    <w:rsid w:val="0077576C"/>
    <w:rsid w:val="0077583D"/>
    <w:rsid w:val="00775A30"/>
    <w:rsid w:val="00776614"/>
    <w:rsid w:val="0077703A"/>
    <w:rsid w:val="0077718A"/>
    <w:rsid w:val="00777D8E"/>
    <w:rsid w:val="00784E19"/>
    <w:rsid w:val="00784FF5"/>
    <w:rsid w:val="0078567C"/>
    <w:rsid w:val="00785AF3"/>
    <w:rsid w:val="00786BDF"/>
    <w:rsid w:val="00786E0B"/>
    <w:rsid w:val="00787C50"/>
    <w:rsid w:val="00787E18"/>
    <w:rsid w:val="007917B1"/>
    <w:rsid w:val="00791B2E"/>
    <w:rsid w:val="00791C59"/>
    <w:rsid w:val="0079218F"/>
    <w:rsid w:val="007927F1"/>
    <w:rsid w:val="007948E8"/>
    <w:rsid w:val="00796B27"/>
    <w:rsid w:val="00797CE1"/>
    <w:rsid w:val="0079CB85"/>
    <w:rsid w:val="007A05B3"/>
    <w:rsid w:val="007A0FE9"/>
    <w:rsid w:val="007A1D4C"/>
    <w:rsid w:val="007A22C3"/>
    <w:rsid w:val="007A24F3"/>
    <w:rsid w:val="007A2CEC"/>
    <w:rsid w:val="007A31E0"/>
    <w:rsid w:val="007A3BEB"/>
    <w:rsid w:val="007A3D19"/>
    <w:rsid w:val="007A45D1"/>
    <w:rsid w:val="007A5254"/>
    <w:rsid w:val="007A6FB3"/>
    <w:rsid w:val="007B008A"/>
    <w:rsid w:val="007B1A17"/>
    <w:rsid w:val="007B3386"/>
    <w:rsid w:val="007B3652"/>
    <w:rsid w:val="007B3699"/>
    <w:rsid w:val="007B40A8"/>
    <w:rsid w:val="007B4BC0"/>
    <w:rsid w:val="007B5A90"/>
    <w:rsid w:val="007B71B8"/>
    <w:rsid w:val="007B7F40"/>
    <w:rsid w:val="007C0067"/>
    <w:rsid w:val="007C093C"/>
    <w:rsid w:val="007C2F93"/>
    <w:rsid w:val="007C3A2E"/>
    <w:rsid w:val="007C5A4E"/>
    <w:rsid w:val="007C6262"/>
    <w:rsid w:val="007C6902"/>
    <w:rsid w:val="007C77FC"/>
    <w:rsid w:val="007D04BA"/>
    <w:rsid w:val="007D1544"/>
    <w:rsid w:val="007D1E4E"/>
    <w:rsid w:val="007D256C"/>
    <w:rsid w:val="007D2C53"/>
    <w:rsid w:val="007D2D56"/>
    <w:rsid w:val="007D326F"/>
    <w:rsid w:val="007D332D"/>
    <w:rsid w:val="007D43BE"/>
    <w:rsid w:val="007D4755"/>
    <w:rsid w:val="007D6809"/>
    <w:rsid w:val="007D6B9F"/>
    <w:rsid w:val="007D7A9A"/>
    <w:rsid w:val="007D7D3E"/>
    <w:rsid w:val="007E00D7"/>
    <w:rsid w:val="007E0373"/>
    <w:rsid w:val="007E056E"/>
    <w:rsid w:val="007E0E54"/>
    <w:rsid w:val="007E17C8"/>
    <w:rsid w:val="007E1C02"/>
    <w:rsid w:val="007E31AB"/>
    <w:rsid w:val="007E39F0"/>
    <w:rsid w:val="007E4463"/>
    <w:rsid w:val="007E4EF4"/>
    <w:rsid w:val="007E5BD2"/>
    <w:rsid w:val="007E625F"/>
    <w:rsid w:val="007E6421"/>
    <w:rsid w:val="007E7566"/>
    <w:rsid w:val="007E7E2E"/>
    <w:rsid w:val="007F0C36"/>
    <w:rsid w:val="007F183C"/>
    <w:rsid w:val="007F1F04"/>
    <w:rsid w:val="007F2BFC"/>
    <w:rsid w:val="007F3F3B"/>
    <w:rsid w:val="007F4D76"/>
    <w:rsid w:val="007F5CAF"/>
    <w:rsid w:val="007F5CC8"/>
    <w:rsid w:val="007F6194"/>
    <w:rsid w:val="007F746C"/>
    <w:rsid w:val="008000E4"/>
    <w:rsid w:val="00800258"/>
    <w:rsid w:val="00800B4B"/>
    <w:rsid w:val="00801840"/>
    <w:rsid w:val="00804208"/>
    <w:rsid w:val="008055B7"/>
    <w:rsid w:val="00805CBC"/>
    <w:rsid w:val="00805EE1"/>
    <w:rsid w:val="008068A5"/>
    <w:rsid w:val="008069A8"/>
    <w:rsid w:val="00807FFB"/>
    <w:rsid w:val="00810B91"/>
    <w:rsid w:val="00811518"/>
    <w:rsid w:val="00811689"/>
    <w:rsid w:val="008119C7"/>
    <w:rsid w:val="00812F73"/>
    <w:rsid w:val="00813A00"/>
    <w:rsid w:val="00813CFA"/>
    <w:rsid w:val="008148D6"/>
    <w:rsid w:val="00814E2A"/>
    <w:rsid w:val="0081558E"/>
    <w:rsid w:val="00816AE0"/>
    <w:rsid w:val="00816DFC"/>
    <w:rsid w:val="0081751A"/>
    <w:rsid w:val="00820AE5"/>
    <w:rsid w:val="00820FD3"/>
    <w:rsid w:val="00822530"/>
    <w:rsid w:val="0082456E"/>
    <w:rsid w:val="00824AED"/>
    <w:rsid w:val="00824E0C"/>
    <w:rsid w:val="00824FEA"/>
    <w:rsid w:val="0082516E"/>
    <w:rsid w:val="0082534B"/>
    <w:rsid w:val="008254EF"/>
    <w:rsid w:val="00825719"/>
    <w:rsid w:val="0082751D"/>
    <w:rsid w:val="00830E77"/>
    <w:rsid w:val="00830FCA"/>
    <w:rsid w:val="00830FD6"/>
    <w:rsid w:val="00831261"/>
    <w:rsid w:val="00832905"/>
    <w:rsid w:val="0083364F"/>
    <w:rsid w:val="00833ABE"/>
    <w:rsid w:val="00834609"/>
    <w:rsid w:val="008353B3"/>
    <w:rsid w:val="00835861"/>
    <w:rsid w:val="00836552"/>
    <w:rsid w:val="0083A017"/>
    <w:rsid w:val="0084029B"/>
    <w:rsid w:val="0084258F"/>
    <w:rsid w:val="0084459F"/>
    <w:rsid w:val="00844A39"/>
    <w:rsid w:val="00844FEC"/>
    <w:rsid w:val="0084593E"/>
    <w:rsid w:val="00845B12"/>
    <w:rsid w:val="00845E9F"/>
    <w:rsid w:val="0084675A"/>
    <w:rsid w:val="00847311"/>
    <w:rsid w:val="0084756F"/>
    <w:rsid w:val="00847DCE"/>
    <w:rsid w:val="00847EDF"/>
    <w:rsid w:val="0085015C"/>
    <w:rsid w:val="00850BA5"/>
    <w:rsid w:val="00851C98"/>
    <w:rsid w:val="00851E55"/>
    <w:rsid w:val="00852174"/>
    <w:rsid w:val="00852218"/>
    <w:rsid w:val="0085312E"/>
    <w:rsid w:val="00854CBE"/>
    <w:rsid w:val="00857D13"/>
    <w:rsid w:val="0086016A"/>
    <w:rsid w:val="0086176D"/>
    <w:rsid w:val="00861E05"/>
    <w:rsid w:val="00861E34"/>
    <w:rsid w:val="00862288"/>
    <w:rsid w:val="00862735"/>
    <w:rsid w:val="00865051"/>
    <w:rsid w:val="00865ACA"/>
    <w:rsid w:val="008662DF"/>
    <w:rsid w:val="00866672"/>
    <w:rsid w:val="00866896"/>
    <w:rsid w:val="00866C6E"/>
    <w:rsid w:val="00867732"/>
    <w:rsid w:val="00870BB6"/>
    <w:rsid w:val="00871C61"/>
    <w:rsid w:val="00871C89"/>
    <w:rsid w:val="008721B1"/>
    <w:rsid w:val="008721C3"/>
    <w:rsid w:val="00873982"/>
    <w:rsid w:val="00873BC0"/>
    <w:rsid w:val="008765B9"/>
    <w:rsid w:val="00876868"/>
    <w:rsid w:val="008769F4"/>
    <w:rsid w:val="00876BE5"/>
    <w:rsid w:val="008775E4"/>
    <w:rsid w:val="0088038A"/>
    <w:rsid w:val="00880FF9"/>
    <w:rsid w:val="00881135"/>
    <w:rsid w:val="00881279"/>
    <w:rsid w:val="00882824"/>
    <w:rsid w:val="00885747"/>
    <w:rsid w:val="008869B9"/>
    <w:rsid w:val="00886D5D"/>
    <w:rsid w:val="00887F88"/>
    <w:rsid w:val="00891A4D"/>
    <w:rsid w:val="00891F29"/>
    <w:rsid w:val="008923F1"/>
    <w:rsid w:val="0089259B"/>
    <w:rsid w:val="00892AED"/>
    <w:rsid w:val="008943A3"/>
    <w:rsid w:val="00895757"/>
    <w:rsid w:val="00896004"/>
    <w:rsid w:val="0089611D"/>
    <w:rsid w:val="0089674C"/>
    <w:rsid w:val="008969C4"/>
    <w:rsid w:val="00896BC2"/>
    <w:rsid w:val="00897385"/>
    <w:rsid w:val="00897591"/>
    <w:rsid w:val="008979D1"/>
    <w:rsid w:val="008A0BF7"/>
    <w:rsid w:val="008A0EEE"/>
    <w:rsid w:val="008A1CA9"/>
    <w:rsid w:val="008A1DD5"/>
    <w:rsid w:val="008A2832"/>
    <w:rsid w:val="008A2C4E"/>
    <w:rsid w:val="008A2DAC"/>
    <w:rsid w:val="008A3186"/>
    <w:rsid w:val="008A3325"/>
    <w:rsid w:val="008A3DEA"/>
    <w:rsid w:val="008B08A1"/>
    <w:rsid w:val="008B223E"/>
    <w:rsid w:val="008B2A08"/>
    <w:rsid w:val="008B3237"/>
    <w:rsid w:val="008B49C4"/>
    <w:rsid w:val="008B50CD"/>
    <w:rsid w:val="008B5100"/>
    <w:rsid w:val="008B51FB"/>
    <w:rsid w:val="008B5394"/>
    <w:rsid w:val="008B6604"/>
    <w:rsid w:val="008B6DCE"/>
    <w:rsid w:val="008B7FB4"/>
    <w:rsid w:val="008C00A7"/>
    <w:rsid w:val="008C1C6B"/>
    <w:rsid w:val="008C296B"/>
    <w:rsid w:val="008C31B1"/>
    <w:rsid w:val="008C4FBE"/>
    <w:rsid w:val="008D0840"/>
    <w:rsid w:val="008D0F2E"/>
    <w:rsid w:val="008D19EE"/>
    <w:rsid w:val="008D1A6A"/>
    <w:rsid w:val="008D2AF5"/>
    <w:rsid w:val="008D3148"/>
    <w:rsid w:val="008D3DCA"/>
    <w:rsid w:val="008D5D9C"/>
    <w:rsid w:val="008D5FC8"/>
    <w:rsid w:val="008D69B7"/>
    <w:rsid w:val="008D72E0"/>
    <w:rsid w:val="008D7642"/>
    <w:rsid w:val="008E03DE"/>
    <w:rsid w:val="008E1848"/>
    <w:rsid w:val="008E29E3"/>
    <w:rsid w:val="008E2BBC"/>
    <w:rsid w:val="008E2F76"/>
    <w:rsid w:val="008E3414"/>
    <w:rsid w:val="008E44F7"/>
    <w:rsid w:val="008E4574"/>
    <w:rsid w:val="008E4E92"/>
    <w:rsid w:val="008E566C"/>
    <w:rsid w:val="008E6695"/>
    <w:rsid w:val="008E723C"/>
    <w:rsid w:val="008F04EA"/>
    <w:rsid w:val="008F0978"/>
    <w:rsid w:val="008F09CA"/>
    <w:rsid w:val="008F11FD"/>
    <w:rsid w:val="008F1C9A"/>
    <w:rsid w:val="008F2280"/>
    <w:rsid w:val="008F3002"/>
    <w:rsid w:val="008F33EB"/>
    <w:rsid w:val="008F38B3"/>
    <w:rsid w:val="008F3F15"/>
    <w:rsid w:val="008F402B"/>
    <w:rsid w:val="008F4A9B"/>
    <w:rsid w:val="008F4D2A"/>
    <w:rsid w:val="008F4DC9"/>
    <w:rsid w:val="008F5229"/>
    <w:rsid w:val="008F7506"/>
    <w:rsid w:val="008F76D3"/>
    <w:rsid w:val="00901225"/>
    <w:rsid w:val="009017D0"/>
    <w:rsid w:val="00901C76"/>
    <w:rsid w:val="00902807"/>
    <w:rsid w:val="00903768"/>
    <w:rsid w:val="00903B4F"/>
    <w:rsid w:val="00904C09"/>
    <w:rsid w:val="00904EE0"/>
    <w:rsid w:val="00905396"/>
    <w:rsid w:val="009056CC"/>
    <w:rsid w:val="0090696D"/>
    <w:rsid w:val="00906C74"/>
    <w:rsid w:val="009070AA"/>
    <w:rsid w:val="0090C228"/>
    <w:rsid w:val="009111EA"/>
    <w:rsid w:val="00911DB2"/>
    <w:rsid w:val="009121BC"/>
    <w:rsid w:val="00912AE0"/>
    <w:rsid w:val="009130DB"/>
    <w:rsid w:val="0091328D"/>
    <w:rsid w:val="009132C7"/>
    <w:rsid w:val="00913C5F"/>
    <w:rsid w:val="0091413D"/>
    <w:rsid w:val="0091423E"/>
    <w:rsid w:val="009161DA"/>
    <w:rsid w:val="0091740E"/>
    <w:rsid w:val="00921DE0"/>
    <w:rsid w:val="00922099"/>
    <w:rsid w:val="00923712"/>
    <w:rsid w:val="00924948"/>
    <w:rsid w:val="009253B7"/>
    <w:rsid w:val="009254EC"/>
    <w:rsid w:val="00926383"/>
    <w:rsid w:val="0092752F"/>
    <w:rsid w:val="00927FBC"/>
    <w:rsid w:val="009306F2"/>
    <w:rsid w:val="00931763"/>
    <w:rsid w:val="009318B6"/>
    <w:rsid w:val="009318C4"/>
    <w:rsid w:val="0093205D"/>
    <w:rsid w:val="009322AC"/>
    <w:rsid w:val="0093287B"/>
    <w:rsid w:val="00932D0D"/>
    <w:rsid w:val="009332F8"/>
    <w:rsid w:val="009339F2"/>
    <w:rsid w:val="009342ED"/>
    <w:rsid w:val="00934C94"/>
    <w:rsid w:val="00935752"/>
    <w:rsid w:val="009358E8"/>
    <w:rsid w:val="0093653B"/>
    <w:rsid w:val="00936984"/>
    <w:rsid w:val="00937A15"/>
    <w:rsid w:val="00940377"/>
    <w:rsid w:val="0094046A"/>
    <w:rsid w:val="00940D0F"/>
    <w:rsid w:val="009411F4"/>
    <w:rsid w:val="00942D04"/>
    <w:rsid w:val="00943F29"/>
    <w:rsid w:val="009442F0"/>
    <w:rsid w:val="009451F0"/>
    <w:rsid w:val="00945318"/>
    <w:rsid w:val="00945677"/>
    <w:rsid w:val="009456A4"/>
    <w:rsid w:val="00945F06"/>
    <w:rsid w:val="00946819"/>
    <w:rsid w:val="00947866"/>
    <w:rsid w:val="00947A9A"/>
    <w:rsid w:val="00947EA9"/>
    <w:rsid w:val="00951A8A"/>
    <w:rsid w:val="009523FE"/>
    <w:rsid w:val="00954643"/>
    <w:rsid w:val="00954779"/>
    <w:rsid w:val="009567BB"/>
    <w:rsid w:val="00957134"/>
    <w:rsid w:val="0095720A"/>
    <w:rsid w:val="00957855"/>
    <w:rsid w:val="00957C54"/>
    <w:rsid w:val="0096396F"/>
    <w:rsid w:val="00964105"/>
    <w:rsid w:val="009643A3"/>
    <w:rsid w:val="00964536"/>
    <w:rsid w:val="00965ECE"/>
    <w:rsid w:val="009661F8"/>
    <w:rsid w:val="009665BF"/>
    <w:rsid w:val="009671DA"/>
    <w:rsid w:val="00970512"/>
    <w:rsid w:val="00970B8D"/>
    <w:rsid w:val="00970DBB"/>
    <w:rsid w:val="009715AA"/>
    <w:rsid w:val="00971D6C"/>
    <w:rsid w:val="00972D05"/>
    <w:rsid w:val="0097381A"/>
    <w:rsid w:val="0097390D"/>
    <w:rsid w:val="0097403A"/>
    <w:rsid w:val="009744DE"/>
    <w:rsid w:val="00975A70"/>
    <w:rsid w:val="00976060"/>
    <w:rsid w:val="00976BCE"/>
    <w:rsid w:val="009773FD"/>
    <w:rsid w:val="009776F3"/>
    <w:rsid w:val="0097787A"/>
    <w:rsid w:val="0098159A"/>
    <w:rsid w:val="009839AF"/>
    <w:rsid w:val="009839D9"/>
    <w:rsid w:val="00983DE1"/>
    <w:rsid w:val="00984A00"/>
    <w:rsid w:val="0098566D"/>
    <w:rsid w:val="00986234"/>
    <w:rsid w:val="00986C94"/>
    <w:rsid w:val="009877AA"/>
    <w:rsid w:val="009877D7"/>
    <w:rsid w:val="00991765"/>
    <w:rsid w:val="00991D22"/>
    <w:rsid w:val="00992EB9"/>
    <w:rsid w:val="0099340C"/>
    <w:rsid w:val="009968F8"/>
    <w:rsid w:val="009A0F9D"/>
    <w:rsid w:val="009A2288"/>
    <w:rsid w:val="009A22B1"/>
    <w:rsid w:val="009A3DDA"/>
    <w:rsid w:val="009A4AB2"/>
    <w:rsid w:val="009A4B9D"/>
    <w:rsid w:val="009A4CB4"/>
    <w:rsid w:val="009A5834"/>
    <w:rsid w:val="009B0C02"/>
    <w:rsid w:val="009B205C"/>
    <w:rsid w:val="009B239D"/>
    <w:rsid w:val="009B3375"/>
    <w:rsid w:val="009B3F34"/>
    <w:rsid w:val="009B3F8E"/>
    <w:rsid w:val="009B5DEE"/>
    <w:rsid w:val="009B5DF7"/>
    <w:rsid w:val="009B754B"/>
    <w:rsid w:val="009C0495"/>
    <w:rsid w:val="009C1182"/>
    <w:rsid w:val="009C15EE"/>
    <w:rsid w:val="009C1D73"/>
    <w:rsid w:val="009C22F1"/>
    <w:rsid w:val="009C291B"/>
    <w:rsid w:val="009C2F52"/>
    <w:rsid w:val="009C3207"/>
    <w:rsid w:val="009C3641"/>
    <w:rsid w:val="009C3776"/>
    <w:rsid w:val="009C4F6D"/>
    <w:rsid w:val="009C5521"/>
    <w:rsid w:val="009C5629"/>
    <w:rsid w:val="009C5E90"/>
    <w:rsid w:val="009C6EAE"/>
    <w:rsid w:val="009C70EB"/>
    <w:rsid w:val="009C71A3"/>
    <w:rsid w:val="009C7F7D"/>
    <w:rsid w:val="009D1773"/>
    <w:rsid w:val="009D3B68"/>
    <w:rsid w:val="009D493A"/>
    <w:rsid w:val="009D585D"/>
    <w:rsid w:val="009D6BA5"/>
    <w:rsid w:val="009D74F5"/>
    <w:rsid w:val="009E011E"/>
    <w:rsid w:val="009E1D38"/>
    <w:rsid w:val="009E6A87"/>
    <w:rsid w:val="009E6AC2"/>
    <w:rsid w:val="009E6B2B"/>
    <w:rsid w:val="009F0BCE"/>
    <w:rsid w:val="009F1072"/>
    <w:rsid w:val="009F1136"/>
    <w:rsid w:val="009F1589"/>
    <w:rsid w:val="009F1DB3"/>
    <w:rsid w:val="009F1F99"/>
    <w:rsid w:val="009F3119"/>
    <w:rsid w:val="009F37CC"/>
    <w:rsid w:val="009F54F2"/>
    <w:rsid w:val="009F6B8E"/>
    <w:rsid w:val="009F6BBA"/>
    <w:rsid w:val="009F6D7E"/>
    <w:rsid w:val="009F714C"/>
    <w:rsid w:val="009F7E80"/>
    <w:rsid w:val="00A01F8A"/>
    <w:rsid w:val="00A03E48"/>
    <w:rsid w:val="00A049EB"/>
    <w:rsid w:val="00A057E4"/>
    <w:rsid w:val="00A05A1C"/>
    <w:rsid w:val="00A05B7E"/>
    <w:rsid w:val="00A06903"/>
    <w:rsid w:val="00A06B38"/>
    <w:rsid w:val="00A06B48"/>
    <w:rsid w:val="00A06C79"/>
    <w:rsid w:val="00A07001"/>
    <w:rsid w:val="00A108D5"/>
    <w:rsid w:val="00A10CF5"/>
    <w:rsid w:val="00A11449"/>
    <w:rsid w:val="00A11A24"/>
    <w:rsid w:val="00A11EA7"/>
    <w:rsid w:val="00A12BDB"/>
    <w:rsid w:val="00A12CF7"/>
    <w:rsid w:val="00A1330E"/>
    <w:rsid w:val="00A147F1"/>
    <w:rsid w:val="00A156C7"/>
    <w:rsid w:val="00A158C7"/>
    <w:rsid w:val="00A15AED"/>
    <w:rsid w:val="00A2022D"/>
    <w:rsid w:val="00A21BE1"/>
    <w:rsid w:val="00A2213F"/>
    <w:rsid w:val="00A230DC"/>
    <w:rsid w:val="00A23456"/>
    <w:rsid w:val="00A24372"/>
    <w:rsid w:val="00A25B61"/>
    <w:rsid w:val="00A2654C"/>
    <w:rsid w:val="00A27CF2"/>
    <w:rsid w:val="00A305FB"/>
    <w:rsid w:val="00A30C63"/>
    <w:rsid w:val="00A31F65"/>
    <w:rsid w:val="00A3295C"/>
    <w:rsid w:val="00A35F1B"/>
    <w:rsid w:val="00A365F0"/>
    <w:rsid w:val="00A36A24"/>
    <w:rsid w:val="00A37AEB"/>
    <w:rsid w:val="00A37E34"/>
    <w:rsid w:val="00A40A55"/>
    <w:rsid w:val="00A40DC6"/>
    <w:rsid w:val="00A4194B"/>
    <w:rsid w:val="00A437DC"/>
    <w:rsid w:val="00A44B28"/>
    <w:rsid w:val="00A45BD3"/>
    <w:rsid w:val="00A46176"/>
    <w:rsid w:val="00A46E3A"/>
    <w:rsid w:val="00A4765B"/>
    <w:rsid w:val="00A509D0"/>
    <w:rsid w:val="00A51A43"/>
    <w:rsid w:val="00A52D1D"/>
    <w:rsid w:val="00A535CB"/>
    <w:rsid w:val="00A53A2A"/>
    <w:rsid w:val="00A53BBE"/>
    <w:rsid w:val="00A54049"/>
    <w:rsid w:val="00A54A0A"/>
    <w:rsid w:val="00A556EB"/>
    <w:rsid w:val="00A55921"/>
    <w:rsid w:val="00A55F85"/>
    <w:rsid w:val="00A57CDC"/>
    <w:rsid w:val="00A60BCA"/>
    <w:rsid w:val="00A60C02"/>
    <w:rsid w:val="00A62132"/>
    <w:rsid w:val="00A63388"/>
    <w:rsid w:val="00A636DF"/>
    <w:rsid w:val="00A639FF"/>
    <w:rsid w:val="00A63C22"/>
    <w:rsid w:val="00A64039"/>
    <w:rsid w:val="00A6463B"/>
    <w:rsid w:val="00A656E4"/>
    <w:rsid w:val="00A662F0"/>
    <w:rsid w:val="00A70C64"/>
    <w:rsid w:val="00A71A73"/>
    <w:rsid w:val="00A72ADF"/>
    <w:rsid w:val="00A7322E"/>
    <w:rsid w:val="00A7430A"/>
    <w:rsid w:val="00A74A58"/>
    <w:rsid w:val="00A750DE"/>
    <w:rsid w:val="00A75159"/>
    <w:rsid w:val="00A75452"/>
    <w:rsid w:val="00A75753"/>
    <w:rsid w:val="00A75BED"/>
    <w:rsid w:val="00A7706C"/>
    <w:rsid w:val="00A80A59"/>
    <w:rsid w:val="00A80F58"/>
    <w:rsid w:val="00A811C1"/>
    <w:rsid w:val="00A837E2"/>
    <w:rsid w:val="00A85792"/>
    <w:rsid w:val="00A86470"/>
    <w:rsid w:val="00A86B6C"/>
    <w:rsid w:val="00A90F28"/>
    <w:rsid w:val="00A91042"/>
    <w:rsid w:val="00A91CD6"/>
    <w:rsid w:val="00A91FB4"/>
    <w:rsid w:val="00A921F8"/>
    <w:rsid w:val="00A92ECC"/>
    <w:rsid w:val="00A92EE5"/>
    <w:rsid w:val="00A93359"/>
    <w:rsid w:val="00A93E97"/>
    <w:rsid w:val="00A94885"/>
    <w:rsid w:val="00A95245"/>
    <w:rsid w:val="00A9635A"/>
    <w:rsid w:val="00A96F3D"/>
    <w:rsid w:val="00A97B6C"/>
    <w:rsid w:val="00A97D67"/>
    <w:rsid w:val="00A97DAF"/>
    <w:rsid w:val="00AA0980"/>
    <w:rsid w:val="00AA1DA8"/>
    <w:rsid w:val="00AA2199"/>
    <w:rsid w:val="00AA3A38"/>
    <w:rsid w:val="00AA55C2"/>
    <w:rsid w:val="00AA61A8"/>
    <w:rsid w:val="00AA6C0F"/>
    <w:rsid w:val="00AA6D30"/>
    <w:rsid w:val="00AA70A3"/>
    <w:rsid w:val="00AA716C"/>
    <w:rsid w:val="00AB045A"/>
    <w:rsid w:val="00AB0735"/>
    <w:rsid w:val="00AB109A"/>
    <w:rsid w:val="00AB127D"/>
    <w:rsid w:val="00AB12CE"/>
    <w:rsid w:val="00AB1565"/>
    <w:rsid w:val="00AB200C"/>
    <w:rsid w:val="00AB2785"/>
    <w:rsid w:val="00AB3E40"/>
    <w:rsid w:val="00AB563E"/>
    <w:rsid w:val="00AB59DB"/>
    <w:rsid w:val="00AB63BB"/>
    <w:rsid w:val="00AB7CD2"/>
    <w:rsid w:val="00AC078F"/>
    <w:rsid w:val="00AC1BE0"/>
    <w:rsid w:val="00AC3E1D"/>
    <w:rsid w:val="00AC400D"/>
    <w:rsid w:val="00AC40DF"/>
    <w:rsid w:val="00AC4A58"/>
    <w:rsid w:val="00AC6E5E"/>
    <w:rsid w:val="00AC7A89"/>
    <w:rsid w:val="00AD04C4"/>
    <w:rsid w:val="00AD111F"/>
    <w:rsid w:val="00AD135E"/>
    <w:rsid w:val="00AD1E2E"/>
    <w:rsid w:val="00AD1F0E"/>
    <w:rsid w:val="00AD2137"/>
    <w:rsid w:val="00AD3866"/>
    <w:rsid w:val="00AD3DBF"/>
    <w:rsid w:val="00AD4587"/>
    <w:rsid w:val="00AD7309"/>
    <w:rsid w:val="00AD756C"/>
    <w:rsid w:val="00AD7F03"/>
    <w:rsid w:val="00AE0435"/>
    <w:rsid w:val="00AE0DCB"/>
    <w:rsid w:val="00AE3558"/>
    <w:rsid w:val="00AE41D4"/>
    <w:rsid w:val="00AE4238"/>
    <w:rsid w:val="00AE4307"/>
    <w:rsid w:val="00AE43B3"/>
    <w:rsid w:val="00AE457C"/>
    <w:rsid w:val="00AE4BC1"/>
    <w:rsid w:val="00AE5C76"/>
    <w:rsid w:val="00AE6656"/>
    <w:rsid w:val="00AE730D"/>
    <w:rsid w:val="00AE7F09"/>
    <w:rsid w:val="00AF242F"/>
    <w:rsid w:val="00AF3259"/>
    <w:rsid w:val="00AF40BE"/>
    <w:rsid w:val="00AF6D2A"/>
    <w:rsid w:val="00AF7562"/>
    <w:rsid w:val="00AF7DDD"/>
    <w:rsid w:val="00B0024F"/>
    <w:rsid w:val="00B00281"/>
    <w:rsid w:val="00B00C4C"/>
    <w:rsid w:val="00B014F4"/>
    <w:rsid w:val="00B018B2"/>
    <w:rsid w:val="00B01D9E"/>
    <w:rsid w:val="00B020BE"/>
    <w:rsid w:val="00B02B44"/>
    <w:rsid w:val="00B03768"/>
    <w:rsid w:val="00B04324"/>
    <w:rsid w:val="00B043F9"/>
    <w:rsid w:val="00B04D4A"/>
    <w:rsid w:val="00B04D70"/>
    <w:rsid w:val="00B0645A"/>
    <w:rsid w:val="00B07424"/>
    <w:rsid w:val="00B07512"/>
    <w:rsid w:val="00B10384"/>
    <w:rsid w:val="00B103DB"/>
    <w:rsid w:val="00B10816"/>
    <w:rsid w:val="00B11BE8"/>
    <w:rsid w:val="00B11CD0"/>
    <w:rsid w:val="00B1386C"/>
    <w:rsid w:val="00B145FA"/>
    <w:rsid w:val="00B14825"/>
    <w:rsid w:val="00B154E6"/>
    <w:rsid w:val="00B15CB4"/>
    <w:rsid w:val="00B16AF1"/>
    <w:rsid w:val="00B17543"/>
    <w:rsid w:val="00B208C2"/>
    <w:rsid w:val="00B20E06"/>
    <w:rsid w:val="00B21802"/>
    <w:rsid w:val="00B2190D"/>
    <w:rsid w:val="00B22CD7"/>
    <w:rsid w:val="00B22DC5"/>
    <w:rsid w:val="00B24D40"/>
    <w:rsid w:val="00B25D10"/>
    <w:rsid w:val="00B2651A"/>
    <w:rsid w:val="00B27D95"/>
    <w:rsid w:val="00B306C9"/>
    <w:rsid w:val="00B30E47"/>
    <w:rsid w:val="00B3257A"/>
    <w:rsid w:val="00B33FBA"/>
    <w:rsid w:val="00B3464A"/>
    <w:rsid w:val="00B35242"/>
    <w:rsid w:val="00B35F84"/>
    <w:rsid w:val="00B366BB"/>
    <w:rsid w:val="00B37917"/>
    <w:rsid w:val="00B40026"/>
    <w:rsid w:val="00B408E1"/>
    <w:rsid w:val="00B44605"/>
    <w:rsid w:val="00B45EA3"/>
    <w:rsid w:val="00B4620A"/>
    <w:rsid w:val="00B46710"/>
    <w:rsid w:val="00B4797E"/>
    <w:rsid w:val="00B47F4D"/>
    <w:rsid w:val="00B50509"/>
    <w:rsid w:val="00B50866"/>
    <w:rsid w:val="00B51549"/>
    <w:rsid w:val="00B51E07"/>
    <w:rsid w:val="00B52330"/>
    <w:rsid w:val="00B52390"/>
    <w:rsid w:val="00B52AF4"/>
    <w:rsid w:val="00B52C15"/>
    <w:rsid w:val="00B553A8"/>
    <w:rsid w:val="00B55623"/>
    <w:rsid w:val="00B557BA"/>
    <w:rsid w:val="00B557E3"/>
    <w:rsid w:val="00B5628C"/>
    <w:rsid w:val="00B571E5"/>
    <w:rsid w:val="00B61E21"/>
    <w:rsid w:val="00B629B6"/>
    <w:rsid w:val="00B62C4A"/>
    <w:rsid w:val="00B62D13"/>
    <w:rsid w:val="00B647EA"/>
    <w:rsid w:val="00B64864"/>
    <w:rsid w:val="00B64A56"/>
    <w:rsid w:val="00B64D78"/>
    <w:rsid w:val="00B65B9D"/>
    <w:rsid w:val="00B66456"/>
    <w:rsid w:val="00B67F7A"/>
    <w:rsid w:val="00B71DC0"/>
    <w:rsid w:val="00B72FDD"/>
    <w:rsid w:val="00B73DDF"/>
    <w:rsid w:val="00B76528"/>
    <w:rsid w:val="00B7662D"/>
    <w:rsid w:val="00B76ECB"/>
    <w:rsid w:val="00B77700"/>
    <w:rsid w:val="00B77D91"/>
    <w:rsid w:val="00B80212"/>
    <w:rsid w:val="00B80B4E"/>
    <w:rsid w:val="00B8126B"/>
    <w:rsid w:val="00B813B0"/>
    <w:rsid w:val="00B81B39"/>
    <w:rsid w:val="00B81C1B"/>
    <w:rsid w:val="00B832D3"/>
    <w:rsid w:val="00B83587"/>
    <w:rsid w:val="00B83EC4"/>
    <w:rsid w:val="00B851FE"/>
    <w:rsid w:val="00B85726"/>
    <w:rsid w:val="00B85D5F"/>
    <w:rsid w:val="00B8682C"/>
    <w:rsid w:val="00B86B32"/>
    <w:rsid w:val="00B86F82"/>
    <w:rsid w:val="00B8736F"/>
    <w:rsid w:val="00B876B1"/>
    <w:rsid w:val="00B92F19"/>
    <w:rsid w:val="00B9540A"/>
    <w:rsid w:val="00B95FEB"/>
    <w:rsid w:val="00B9662E"/>
    <w:rsid w:val="00B9722C"/>
    <w:rsid w:val="00BA01BE"/>
    <w:rsid w:val="00BA01CC"/>
    <w:rsid w:val="00BA02F2"/>
    <w:rsid w:val="00BA089B"/>
    <w:rsid w:val="00BA0B7C"/>
    <w:rsid w:val="00BA0D62"/>
    <w:rsid w:val="00BA30BC"/>
    <w:rsid w:val="00BA346A"/>
    <w:rsid w:val="00BA3AB4"/>
    <w:rsid w:val="00BA3C42"/>
    <w:rsid w:val="00BA3F57"/>
    <w:rsid w:val="00BA4F15"/>
    <w:rsid w:val="00BA5041"/>
    <w:rsid w:val="00BA5B32"/>
    <w:rsid w:val="00BA7359"/>
    <w:rsid w:val="00BA7547"/>
    <w:rsid w:val="00BA7BCD"/>
    <w:rsid w:val="00BA7FA4"/>
    <w:rsid w:val="00BB0274"/>
    <w:rsid w:val="00BB059D"/>
    <w:rsid w:val="00BB166E"/>
    <w:rsid w:val="00BB186F"/>
    <w:rsid w:val="00BB1C26"/>
    <w:rsid w:val="00BB205A"/>
    <w:rsid w:val="00BB2354"/>
    <w:rsid w:val="00BB41C0"/>
    <w:rsid w:val="00BB4210"/>
    <w:rsid w:val="00BB63BA"/>
    <w:rsid w:val="00BB6636"/>
    <w:rsid w:val="00BB7A0A"/>
    <w:rsid w:val="00BC3CFF"/>
    <w:rsid w:val="00BC4248"/>
    <w:rsid w:val="00BC45C7"/>
    <w:rsid w:val="00BC6968"/>
    <w:rsid w:val="00BC6B0F"/>
    <w:rsid w:val="00BC751C"/>
    <w:rsid w:val="00BD0203"/>
    <w:rsid w:val="00BD054A"/>
    <w:rsid w:val="00BD17E2"/>
    <w:rsid w:val="00BD29F5"/>
    <w:rsid w:val="00BD4B59"/>
    <w:rsid w:val="00BD5051"/>
    <w:rsid w:val="00BD51A0"/>
    <w:rsid w:val="00BD5529"/>
    <w:rsid w:val="00BD69AB"/>
    <w:rsid w:val="00BD6D2A"/>
    <w:rsid w:val="00BD6F29"/>
    <w:rsid w:val="00BD7322"/>
    <w:rsid w:val="00BD7638"/>
    <w:rsid w:val="00BE0450"/>
    <w:rsid w:val="00BE1559"/>
    <w:rsid w:val="00BE19F4"/>
    <w:rsid w:val="00BE36F2"/>
    <w:rsid w:val="00BE37B5"/>
    <w:rsid w:val="00BE4803"/>
    <w:rsid w:val="00BE62FF"/>
    <w:rsid w:val="00BE725E"/>
    <w:rsid w:val="00BE7F06"/>
    <w:rsid w:val="00BF07A4"/>
    <w:rsid w:val="00BF1D8E"/>
    <w:rsid w:val="00BF1FF0"/>
    <w:rsid w:val="00BF21EE"/>
    <w:rsid w:val="00BF2386"/>
    <w:rsid w:val="00BF23B3"/>
    <w:rsid w:val="00BF26E4"/>
    <w:rsid w:val="00BF29DE"/>
    <w:rsid w:val="00BF3FC7"/>
    <w:rsid w:val="00BF5146"/>
    <w:rsid w:val="00BF5242"/>
    <w:rsid w:val="00BF5D71"/>
    <w:rsid w:val="00C003A7"/>
    <w:rsid w:val="00C005BA"/>
    <w:rsid w:val="00C009EF"/>
    <w:rsid w:val="00C00A23"/>
    <w:rsid w:val="00C0139E"/>
    <w:rsid w:val="00C01626"/>
    <w:rsid w:val="00C01948"/>
    <w:rsid w:val="00C01AD0"/>
    <w:rsid w:val="00C02174"/>
    <w:rsid w:val="00C0276C"/>
    <w:rsid w:val="00C03EDD"/>
    <w:rsid w:val="00C04F32"/>
    <w:rsid w:val="00C05046"/>
    <w:rsid w:val="00C061E8"/>
    <w:rsid w:val="00C06232"/>
    <w:rsid w:val="00C06CCB"/>
    <w:rsid w:val="00C0761C"/>
    <w:rsid w:val="00C07812"/>
    <w:rsid w:val="00C107A7"/>
    <w:rsid w:val="00C10C30"/>
    <w:rsid w:val="00C13B26"/>
    <w:rsid w:val="00C145F2"/>
    <w:rsid w:val="00C147D3"/>
    <w:rsid w:val="00C14B88"/>
    <w:rsid w:val="00C14E20"/>
    <w:rsid w:val="00C16F19"/>
    <w:rsid w:val="00C17077"/>
    <w:rsid w:val="00C172E1"/>
    <w:rsid w:val="00C17C4A"/>
    <w:rsid w:val="00C20923"/>
    <w:rsid w:val="00C21223"/>
    <w:rsid w:val="00C21281"/>
    <w:rsid w:val="00C22A00"/>
    <w:rsid w:val="00C2356B"/>
    <w:rsid w:val="00C23819"/>
    <w:rsid w:val="00C24B1B"/>
    <w:rsid w:val="00C24C64"/>
    <w:rsid w:val="00C25B75"/>
    <w:rsid w:val="00C27940"/>
    <w:rsid w:val="00C27AE7"/>
    <w:rsid w:val="00C27E77"/>
    <w:rsid w:val="00C30C8B"/>
    <w:rsid w:val="00C30D7E"/>
    <w:rsid w:val="00C32C11"/>
    <w:rsid w:val="00C330CC"/>
    <w:rsid w:val="00C34C8C"/>
    <w:rsid w:val="00C373E0"/>
    <w:rsid w:val="00C375E8"/>
    <w:rsid w:val="00C37D0A"/>
    <w:rsid w:val="00C415FC"/>
    <w:rsid w:val="00C4177F"/>
    <w:rsid w:val="00C425E2"/>
    <w:rsid w:val="00C425F2"/>
    <w:rsid w:val="00C4285B"/>
    <w:rsid w:val="00C42ADE"/>
    <w:rsid w:val="00C433CD"/>
    <w:rsid w:val="00C43DCA"/>
    <w:rsid w:val="00C4508E"/>
    <w:rsid w:val="00C46349"/>
    <w:rsid w:val="00C50019"/>
    <w:rsid w:val="00C50410"/>
    <w:rsid w:val="00C5065E"/>
    <w:rsid w:val="00C507BD"/>
    <w:rsid w:val="00C50F5A"/>
    <w:rsid w:val="00C51A81"/>
    <w:rsid w:val="00C51BA5"/>
    <w:rsid w:val="00C52F23"/>
    <w:rsid w:val="00C537E1"/>
    <w:rsid w:val="00C53F02"/>
    <w:rsid w:val="00C54CBD"/>
    <w:rsid w:val="00C57C0F"/>
    <w:rsid w:val="00C60A3B"/>
    <w:rsid w:val="00C614FD"/>
    <w:rsid w:val="00C62193"/>
    <w:rsid w:val="00C62353"/>
    <w:rsid w:val="00C62793"/>
    <w:rsid w:val="00C627B7"/>
    <w:rsid w:val="00C628CA"/>
    <w:rsid w:val="00C642B0"/>
    <w:rsid w:val="00C64761"/>
    <w:rsid w:val="00C653A4"/>
    <w:rsid w:val="00C65671"/>
    <w:rsid w:val="00C65F12"/>
    <w:rsid w:val="00C66708"/>
    <w:rsid w:val="00C66AFB"/>
    <w:rsid w:val="00C67250"/>
    <w:rsid w:val="00C67263"/>
    <w:rsid w:val="00C70668"/>
    <w:rsid w:val="00C718F6"/>
    <w:rsid w:val="00C71946"/>
    <w:rsid w:val="00C71C2F"/>
    <w:rsid w:val="00C71EF8"/>
    <w:rsid w:val="00C728E9"/>
    <w:rsid w:val="00C72BE4"/>
    <w:rsid w:val="00C7430F"/>
    <w:rsid w:val="00C746CD"/>
    <w:rsid w:val="00C74D1B"/>
    <w:rsid w:val="00C74FE6"/>
    <w:rsid w:val="00C75899"/>
    <w:rsid w:val="00C76C3F"/>
    <w:rsid w:val="00C7723E"/>
    <w:rsid w:val="00C773EB"/>
    <w:rsid w:val="00C7768C"/>
    <w:rsid w:val="00C77D0E"/>
    <w:rsid w:val="00C77D17"/>
    <w:rsid w:val="00C77F20"/>
    <w:rsid w:val="00C80306"/>
    <w:rsid w:val="00C8041D"/>
    <w:rsid w:val="00C80C7E"/>
    <w:rsid w:val="00C82D8B"/>
    <w:rsid w:val="00C82E78"/>
    <w:rsid w:val="00C84250"/>
    <w:rsid w:val="00C845F5"/>
    <w:rsid w:val="00C86190"/>
    <w:rsid w:val="00C86351"/>
    <w:rsid w:val="00C87306"/>
    <w:rsid w:val="00C87ED7"/>
    <w:rsid w:val="00C90FE4"/>
    <w:rsid w:val="00C9265B"/>
    <w:rsid w:val="00C9297D"/>
    <w:rsid w:val="00C9302C"/>
    <w:rsid w:val="00C93B7F"/>
    <w:rsid w:val="00C947F5"/>
    <w:rsid w:val="00C97268"/>
    <w:rsid w:val="00C979B6"/>
    <w:rsid w:val="00CA36D2"/>
    <w:rsid w:val="00CA4C32"/>
    <w:rsid w:val="00CA4F49"/>
    <w:rsid w:val="00CA51F5"/>
    <w:rsid w:val="00CA59F4"/>
    <w:rsid w:val="00CA5A53"/>
    <w:rsid w:val="00CA5BBE"/>
    <w:rsid w:val="00CA6497"/>
    <w:rsid w:val="00CB032B"/>
    <w:rsid w:val="00CB03C3"/>
    <w:rsid w:val="00CB0B31"/>
    <w:rsid w:val="00CB154A"/>
    <w:rsid w:val="00CB1C35"/>
    <w:rsid w:val="00CB1CFE"/>
    <w:rsid w:val="00CB3E4F"/>
    <w:rsid w:val="00CB4975"/>
    <w:rsid w:val="00CB5FF8"/>
    <w:rsid w:val="00CB6F0C"/>
    <w:rsid w:val="00CB71A7"/>
    <w:rsid w:val="00CB7232"/>
    <w:rsid w:val="00CB724F"/>
    <w:rsid w:val="00CB7DCD"/>
    <w:rsid w:val="00CC086E"/>
    <w:rsid w:val="00CC10FA"/>
    <w:rsid w:val="00CC44B7"/>
    <w:rsid w:val="00CC4AF8"/>
    <w:rsid w:val="00CC4B69"/>
    <w:rsid w:val="00CC5696"/>
    <w:rsid w:val="00CC6EE2"/>
    <w:rsid w:val="00CC6EFC"/>
    <w:rsid w:val="00CC702C"/>
    <w:rsid w:val="00CC73A5"/>
    <w:rsid w:val="00CC78DA"/>
    <w:rsid w:val="00CD013E"/>
    <w:rsid w:val="00CD063D"/>
    <w:rsid w:val="00CD0F21"/>
    <w:rsid w:val="00CD194E"/>
    <w:rsid w:val="00CD1955"/>
    <w:rsid w:val="00CD2393"/>
    <w:rsid w:val="00CD2481"/>
    <w:rsid w:val="00CD5161"/>
    <w:rsid w:val="00CD62D0"/>
    <w:rsid w:val="00CD73F3"/>
    <w:rsid w:val="00CD787F"/>
    <w:rsid w:val="00CE1AE1"/>
    <w:rsid w:val="00CE1BBD"/>
    <w:rsid w:val="00CE3396"/>
    <w:rsid w:val="00CE3531"/>
    <w:rsid w:val="00CE4288"/>
    <w:rsid w:val="00CE42DA"/>
    <w:rsid w:val="00CE445D"/>
    <w:rsid w:val="00CE4EFC"/>
    <w:rsid w:val="00CE5733"/>
    <w:rsid w:val="00CE5865"/>
    <w:rsid w:val="00CE59EA"/>
    <w:rsid w:val="00CE5EA8"/>
    <w:rsid w:val="00CE602D"/>
    <w:rsid w:val="00CE6AFE"/>
    <w:rsid w:val="00CE7372"/>
    <w:rsid w:val="00CE7CBB"/>
    <w:rsid w:val="00CF029E"/>
    <w:rsid w:val="00CF06EE"/>
    <w:rsid w:val="00CF089D"/>
    <w:rsid w:val="00CF0B3D"/>
    <w:rsid w:val="00CF0E43"/>
    <w:rsid w:val="00CF107F"/>
    <w:rsid w:val="00CF284C"/>
    <w:rsid w:val="00CF2A9A"/>
    <w:rsid w:val="00CF2AC9"/>
    <w:rsid w:val="00CF2CB6"/>
    <w:rsid w:val="00CF2DA3"/>
    <w:rsid w:val="00CF31CA"/>
    <w:rsid w:val="00CF3292"/>
    <w:rsid w:val="00CF3540"/>
    <w:rsid w:val="00CF5BE3"/>
    <w:rsid w:val="00CF5CC8"/>
    <w:rsid w:val="00CF5F0E"/>
    <w:rsid w:val="00CF60D1"/>
    <w:rsid w:val="00CF60D6"/>
    <w:rsid w:val="00CF75E0"/>
    <w:rsid w:val="00CF7EB6"/>
    <w:rsid w:val="00CF7EEC"/>
    <w:rsid w:val="00D0002F"/>
    <w:rsid w:val="00D00A39"/>
    <w:rsid w:val="00D0134E"/>
    <w:rsid w:val="00D03F8E"/>
    <w:rsid w:val="00D0556B"/>
    <w:rsid w:val="00D05768"/>
    <w:rsid w:val="00D05B85"/>
    <w:rsid w:val="00D05E9A"/>
    <w:rsid w:val="00D0676C"/>
    <w:rsid w:val="00D06894"/>
    <w:rsid w:val="00D100B9"/>
    <w:rsid w:val="00D115CF"/>
    <w:rsid w:val="00D121BD"/>
    <w:rsid w:val="00D12D39"/>
    <w:rsid w:val="00D12DD9"/>
    <w:rsid w:val="00D13AEB"/>
    <w:rsid w:val="00D16229"/>
    <w:rsid w:val="00D21FFB"/>
    <w:rsid w:val="00D22BF9"/>
    <w:rsid w:val="00D23CB7"/>
    <w:rsid w:val="00D240A6"/>
    <w:rsid w:val="00D26802"/>
    <w:rsid w:val="00D26B49"/>
    <w:rsid w:val="00D27648"/>
    <w:rsid w:val="00D30563"/>
    <w:rsid w:val="00D30924"/>
    <w:rsid w:val="00D30DF2"/>
    <w:rsid w:val="00D30F0F"/>
    <w:rsid w:val="00D30F3D"/>
    <w:rsid w:val="00D31C6B"/>
    <w:rsid w:val="00D33ACC"/>
    <w:rsid w:val="00D34C61"/>
    <w:rsid w:val="00D40292"/>
    <w:rsid w:val="00D4065B"/>
    <w:rsid w:val="00D41581"/>
    <w:rsid w:val="00D4208D"/>
    <w:rsid w:val="00D42C1E"/>
    <w:rsid w:val="00D42E34"/>
    <w:rsid w:val="00D42EF2"/>
    <w:rsid w:val="00D443E7"/>
    <w:rsid w:val="00D44D00"/>
    <w:rsid w:val="00D455CE"/>
    <w:rsid w:val="00D50FF9"/>
    <w:rsid w:val="00D51275"/>
    <w:rsid w:val="00D51840"/>
    <w:rsid w:val="00D51A10"/>
    <w:rsid w:val="00D52147"/>
    <w:rsid w:val="00D52A16"/>
    <w:rsid w:val="00D537C5"/>
    <w:rsid w:val="00D545B6"/>
    <w:rsid w:val="00D54F4A"/>
    <w:rsid w:val="00D56272"/>
    <w:rsid w:val="00D566FA"/>
    <w:rsid w:val="00D57071"/>
    <w:rsid w:val="00D57F9F"/>
    <w:rsid w:val="00D60011"/>
    <w:rsid w:val="00D60445"/>
    <w:rsid w:val="00D6253F"/>
    <w:rsid w:val="00D627FC"/>
    <w:rsid w:val="00D631D2"/>
    <w:rsid w:val="00D647B4"/>
    <w:rsid w:val="00D660F3"/>
    <w:rsid w:val="00D66902"/>
    <w:rsid w:val="00D66DF8"/>
    <w:rsid w:val="00D66ED6"/>
    <w:rsid w:val="00D67931"/>
    <w:rsid w:val="00D70795"/>
    <w:rsid w:val="00D707F4"/>
    <w:rsid w:val="00D7086D"/>
    <w:rsid w:val="00D70B1D"/>
    <w:rsid w:val="00D70E76"/>
    <w:rsid w:val="00D73D1E"/>
    <w:rsid w:val="00D757BC"/>
    <w:rsid w:val="00D759BC"/>
    <w:rsid w:val="00D762B8"/>
    <w:rsid w:val="00D766ED"/>
    <w:rsid w:val="00D7673A"/>
    <w:rsid w:val="00D775AC"/>
    <w:rsid w:val="00D7775D"/>
    <w:rsid w:val="00D77952"/>
    <w:rsid w:val="00D80292"/>
    <w:rsid w:val="00D80BEA"/>
    <w:rsid w:val="00D8298E"/>
    <w:rsid w:val="00D82F83"/>
    <w:rsid w:val="00D84081"/>
    <w:rsid w:val="00D851CD"/>
    <w:rsid w:val="00D8579A"/>
    <w:rsid w:val="00D8670B"/>
    <w:rsid w:val="00D874CF"/>
    <w:rsid w:val="00D87A0F"/>
    <w:rsid w:val="00D90121"/>
    <w:rsid w:val="00D918CA"/>
    <w:rsid w:val="00D91BEA"/>
    <w:rsid w:val="00D92582"/>
    <w:rsid w:val="00D92675"/>
    <w:rsid w:val="00D93023"/>
    <w:rsid w:val="00D94FB3"/>
    <w:rsid w:val="00D955C6"/>
    <w:rsid w:val="00D9584F"/>
    <w:rsid w:val="00D96303"/>
    <w:rsid w:val="00D964F8"/>
    <w:rsid w:val="00D96AE9"/>
    <w:rsid w:val="00D9750C"/>
    <w:rsid w:val="00D97B1A"/>
    <w:rsid w:val="00DA1C95"/>
    <w:rsid w:val="00DA2E38"/>
    <w:rsid w:val="00DA3079"/>
    <w:rsid w:val="00DA34EC"/>
    <w:rsid w:val="00DA5C5C"/>
    <w:rsid w:val="00DA6403"/>
    <w:rsid w:val="00DA750B"/>
    <w:rsid w:val="00DA7A09"/>
    <w:rsid w:val="00DA7EA9"/>
    <w:rsid w:val="00DB1985"/>
    <w:rsid w:val="00DB1F54"/>
    <w:rsid w:val="00DB213C"/>
    <w:rsid w:val="00DB227A"/>
    <w:rsid w:val="00DB2D25"/>
    <w:rsid w:val="00DB31D0"/>
    <w:rsid w:val="00DB45AC"/>
    <w:rsid w:val="00DB4ACB"/>
    <w:rsid w:val="00DB7251"/>
    <w:rsid w:val="00DC1738"/>
    <w:rsid w:val="00DC380C"/>
    <w:rsid w:val="00DC3AC0"/>
    <w:rsid w:val="00DC3B9F"/>
    <w:rsid w:val="00DC3F2E"/>
    <w:rsid w:val="00DC4B32"/>
    <w:rsid w:val="00DC55F5"/>
    <w:rsid w:val="00DC598C"/>
    <w:rsid w:val="00DC67F7"/>
    <w:rsid w:val="00DC69B0"/>
    <w:rsid w:val="00DC7392"/>
    <w:rsid w:val="00DD0827"/>
    <w:rsid w:val="00DD18C7"/>
    <w:rsid w:val="00DD2257"/>
    <w:rsid w:val="00DD3B65"/>
    <w:rsid w:val="00DD54E8"/>
    <w:rsid w:val="00DD5994"/>
    <w:rsid w:val="00DD6DE9"/>
    <w:rsid w:val="00DD7F3C"/>
    <w:rsid w:val="00DE0751"/>
    <w:rsid w:val="00DE204F"/>
    <w:rsid w:val="00DE23CE"/>
    <w:rsid w:val="00DE2FDE"/>
    <w:rsid w:val="00DE3421"/>
    <w:rsid w:val="00DE3F17"/>
    <w:rsid w:val="00DE3F49"/>
    <w:rsid w:val="00DE525E"/>
    <w:rsid w:val="00DE6C75"/>
    <w:rsid w:val="00DE75DB"/>
    <w:rsid w:val="00DE7677"/>
    <w:rsid w:val="00DE7D68"/>
    <w:rsid w:val="00DE7FAF"/>
    <w:rsid w:val="00DF0363"/>
    <w:rsid w:val="00DF0457"/>
    <w:rsid w:val="00DF052E"/>
    <w:rsid w:val="00DF05D6"/>
    <w:rsid w:val="00DF1170"/>
    <w:rsid w:val="00DF3119"/>
    <w:rsid w:val="00DF37AA"/>
    <w:rsid w:val="00DF3808"/>
    <w:rsid w:val="00DF4415"/>
    <w:rsid w:val="00DF4FE9"/>
    <w:rsid w:val="00DF54D9"/>
    <w:rsid w:val="00DF5AB2"/>
    <w:rsid w:val="00DF5D60"/>
    <w:rsid w:val="00DF6D1C"/>
    <w:rsid w:val="00DF700E"/>
    <w:rsid w:val="00DF70DB"/>
    <w:rsid w:val="00DF7730"/>
    <w:rsid w:val="00E001D2"/>
    <w:rsid w:val="00E020FC"/>
    <w:rsid w:val="00E028FB"/>
    <w:rsid w:val="00E03151"/>
    <w:rsid w:val="00E03E70"/>
    <w:rsid w:val="00E044C8"/>
    <w:rsid w:val="00E0561D"/>
    <w:rsid w:val="00E05AE9"/>
    <w:rsid w:val="00E06683"/>
    <w:rsid w:val="00E1148A"/>
    <w:rsid w:val="00E115A2"/>
    <w:rsid w:val="00E1235C"/>
    <w:rsid w:val="00E14DAD"/>
    <w:rsid w:val="00E14FB4"/>
    <w:rsid w:val="00E15107"/>
    <w:rsid w:val="00E16336"/>
    <w:rsid w:val="00E16D14"/>
    <w:rsid w:val="00E17093"/>
    <w:rsid w:val="00E176AB"/>
    <w:rsid w:val="00E17853"/>
    <w:rsid w:val="00E206E3"/>
    <w:rsid w:val="00E22921"/>
    <w:rsid w:val="00E23142"/>
    <w:rsid w:val="00E23B77"/>
    <w:rsid w:val="00E23E66"/>
    <w:rsid w:val="00E2550A"/>
    <w:rsid w:val="00E26693"/>
    <w:rsid w:val="00E267E1"/>
    <w:rsid w:val="00E26FFF"/>
    <w:rsid w:val="00E27524"/>
    <w:rsid w:val="00E3034D"/>
    <w:rsid w:val="00E30A48"/>
    <w:rsid w:val="00E31AE9"/>
    <w:rsid w:val="00E32D37"/>
    <w:rsid w:val="00E33289"/>
    <w:rsid w:val="00E3395D"/>
    <w:rsid w:val="00E3447E"/>
    <w:rsid w:val="00E34BA5"/>
    <w:rsid w:val="00E3578C"/>
    <w:rsid w:val="00E35A9F"/>
    <w:rsid w:val="00E3609B"/>
    <w:rsid w:val="00E36420"/>
    <w:rsid w:val="00E36505"/>
    <w:rsid w:val="00E368F5"/>
    <w:rsid w:val="00E3697E"/>
    <w:rsid w:val="00E36CAA"/>
    <w:rsid w:val="00E378C2"/>
    <w:rsid w:val="00E40DA8"/>
    <w:rsid w:val="00E41016"/>
    <w:rsid w:val="00E41D47"/>
    <w:rsid w:val="00E41F8B"/>
    <w:rsid w:val="00E42751"/>
    <w:rsid w:val="00E4580A"/>
    <w:rsid w:val="00E45B47"/>
    <w:rsid w:val="00E46138"/>
    <w:rsid w:val="00E46EBF"/>
    <w:rsid w:val="00E50152"/>
    <w:rsid w:val="00E51149"/>
    <w:rsid w:val="00E51408"/>
    <w:rsid w:val="00E517EC"/>
    <w:rsid w:val="00E51C4B"/>
    <w:rsid w:val="00E52126"/>
    <w:rsid w:val="00E52161"/>
    <w:rsid w:val="00E55233"/>
    <w:rsid w:val="00E56609"/>
    <w:rsid w:val="00E57318"/>
    <w:rsid w:val="00E57C2D"/>
    <w:rsid w:val="00E60484"/>
    <w:rsid w:val="00E606C2"/>
    <w:rsid w:val="00E60949"/>
    <w:rsid w:val="00E60F82"/>
    <w:rsid w:val="00E61FD9"/>
    <w:rsid w:val="00E620C2"/>
    <w:rsid w:val="00E62951"/>
    <w:rsid w:val="00E63254"/>
    <w:rsid w:val="00E637B0"/>
    <w:rsid w:val="00E65092"/>
    <w:rsid w:val="00E652DB"/>
    <w:rsid w:val="00E6550B"/>
    <w:rsid w:val="00E666CA"/>
    <w:rsid w:val="00E66A88"/>
    <w:rsid w:val="00E66E2D"/>
    <w:rsid w:val="00E673B3"/>
    <w:rsid w:val="00E675C7"/>
    <w:rsid w:val="00E70149"/>
    <w:rsid w:val="00E71552"/>
    <w:rsid w:val="00E71C6D"/>
    <w:rsid w:val="00E730E5"/>
    <w:rsid w:val="00E7468C"/>
    <w:rsid w:val="00E74988"/>
    <w:rsid w:val="00E749CE"/>
    <w:rsid w:val="00E770E9"/>
    <w:rsid w:val="00E823D3"/>
    <w:rsid w:val="00E82DC2"/>
    <w:rsid w:val="00E83415"/>
    <w:rsid w:val="00E84094"/>
    <w:rsid w:val="00E8471B"/>
    <w:rsid w:val="00E8681E"/>
    <w:rsid w:val="00E9004B"/>
    <w:rsid w:val="00E908AE"/>
    <w:rsid w:val="00E91A18"/>
    <w:rsid w:val="00E91FEC"/>
    <w:rsid w:val="00E92790"/>
    <w:rsid w:val="00E92BDE"/>
    <w:rsid w:val="00E938D1"/>
    <w:rsid w:val="00E93BA5"/>
    <w:rsid w:val="00E9742D"/>
    <w:rsid w:val="00E97976"/>
    <w:rsid w:val="00EA128F"/>
    <w:rsid w:val="00EA1632"/>
    <w:rsid w:val="00EA2586"/>
    <w:rsid w:val="00EA3541"/>
    <w:rsid w:val="00EA3604"/>
    <w:rsid w:val="00EA5114"/>
    <w:rsid w:val="00EA6089"/>
    <w:rsid w:val="00EA6112"/>
    <w:rsid w:val="00EA7537"/>
    <w:rsid w:val="00EA7D70"/>
    <w:rsid w:val="00EB1228"/>
    <w:rsid w:val="00EB1456"/>
    <w:rsid w:val="00EB1514"/>
    <w:rsid w:val="00EB17B0"/>
    <w:rsid w:val="00EB17D3"/>
    <w:rsid w:val="00EB1D15"/>
    <w:rsid w:val="00EB3184"/>
    <w:rsid w:val="00EB4F9E"/>
    <w:rsid w:val="00EB515E"/>
    <w:rsid w:val="00EB690F"/>
    <w:rsid w:val="00EB72D2"/>
    <w:rsid w:val="00EB7340"/>
    <w:rsid w:val="00EB7A5A"/>
    <w:rsid w:val="00EB7E49"/>
    <w:rsid w:val="00EC16A3"/>
    <w:rsid w:val="00EC2EC8"/>
    <w:rsid w:val="00EC3997"/>
    <w:rsid w:val="00EC39D8"/>
    <w:rsid w:val="00EC4203"/>
    <w:rsid w:val="00EC4DDC"/>
    <w:rsid w:val="00EC5152"/>
    <w:rsid w:val="00EC5248"/>
    <w:rsid w:val="00EC597F"/>
    <w:rsid w:val="00EC6994"/>
    <w:rsid w:val="00EC6A78"/>
    <w:rsid w:val="00EC785E"/>
    <w:rsid w:val="00EC78BA"/>
    <w:rsid w:val="00ED02BF"/>
    <w:rsid w:val="00ED1639"/>
    <w:rsid w:val="00ED3D2B"/>
    <w:rsid w:val="00ED4087"/>
    <w:rsid w:val="00ED7CAA"/>
    <w:rsid w:val="00EE084D"/>
    <w:rsid w:val="00EE263E"/>
    <w:rsid w:val="00EE26AB"/>
    <w:rsid w:val="00EE3BBC"/>
    <w:rsid w:val="00EE459B"/>
    <w:rsid w:val="00EE4701"/>
    <w:rsid w:val="00EE4EB7"/>
    <w:rsid w:val="00EE525F"/>
    <w:rsid w:val="00EE7997"/>
    <w:rsid w:val="00EF01FA"/>
    <w:rsid w:val="00EF09B6"/>
    <w:rsid w:val="00EF0AF0"/>
    <w:rsid w:val="00EF1396"/>
    <w:rsid w:val="00EF190F"/>
    <w:rsid w:val="00EF23E8"/>
    <w:rsid w:val="00EF2E0C"/>
    <w:rsid w:val="00EF6143"/>
    <w:rsid w:val="00EF6936"/>
    <w:rsid w:val="00EF6A11"/>
    <w:rsid w:val="00EF7A7F"/>
    <w:rsid w:val="00F00F0B"/>
    <w:rsid w:val="00F02285"/>
    <w:rsid w:val="00F02766"/>
    <w:rsid w:val="00F02AA8"/>
    <w:rsid w:val="00F03155"/>
    <w:rsid w:val="00F03436"/>
    <w:rsid w:val="00F048EB"/>
    <w:rsid w:val="00F04BAC"/>
    <w:rsid w:val="00F056B7"/>
    <w:rsid w:val="00F05770"/>
    <w:rsid w:val="00F05FC0"/>
    <w:rsid w:val="00F0659C"/>
    <w:rsid w:val="00F06692"/>
    <w:rsid w:val="00F0754A"/>
    <w:rsid w:val="00F07E35"/>
    <w:rsid w:val="00F10396"/>
    <w:rsid w:val="00F115A5"/>
    <w:rsid w:val="00F11FD3"/>
    <w:rsid w:val="00F1257A"/>
    <w:rsid w:val="00F12EE9"/>
    <w:rsid w:val="00F13114"/>
    <w:rsid w:val="00F1489D"/>
    <w:rsid w:val="00F152A0"/>
    <w:rsid w:val="00F1566B"/>
    <w:rsid w:val="00F169AE"/>
    <w:rsid w:val="00F1786B"/>
    <w:rsid w:val="00F220BE"/>
    <w:rsid w:val="00F2235A"/>
    <w:rsid w:val="00F22E05"/>
    <w:rsid w:val="00F23031"/>
    <w:rsid w:val="00F233F7"/>
    <w:rsid w:val="00F23549"/>
    <w:rsid w:val="00F2397A"/>
    <w:rsid w:val="00F24512"/>
    <w:rsid w:val="00F25108"/>
    <w:rsid w:val="00F25CF7"/>
    <w:rsid w:val="00F26E1F"/>
    <w:rsid w:val="00F272B0"/>
    <w:rsid w:val="00F27CE9"/>
    <w:rsid w:val="00F307F9"/>
    <w:rsid w:val="00F30ED5"/>
    <w:rsid w:val="00F31111"/>
    <w:rsid w:val="00F312B8"/>
    <w:rsid w:val="00F31718"/>
    <w:rsid w:val="00F31FCD"/>
    <w:rsid w:val="00F321AB"/>
    <w:rsid w:val="00F323DC"/>
    <w:rsid w:val="00F324EB"/>
    <w:rsid w:val="00F33014"/>
    <w:rsid w:val="00F33281"/>
    <w:rsid w:val="00F33793"/>
    <w:rsid w:val="00F33BD1"/>
    <w:rsid w:val="00F364D4"/>
    <w:rsid w:val="00F36729"/>
    <w:rsid w:val="00F36CC2"/>
    <w:rsid w:val="00F36E6E"/>
    <w:rsid w:val="00F404EC"/>
    <w:rsid w:val="00F417BB"/>
    <w:rsid w:val="00F41DEB"/>
    <w:rsid w:val="00F4396D"/>
    <w:rsid w:val="00F43F8E"/>
    <w:rsid w:val="00F44400"/>
    <w:rsid w:val="00F44973"/>
    <w:rsid w:val="00F44CA4"/>
    <w:rsid w:val="00F46E4C"/>
    <w:rsid w:val="00F47006"/>
    <w:rsid w:val="00F4780F"/>
    <w:rsid w:val="00F4785E"/>
    <w:rsid w:val="00F47DD0"/>
    <w:rsid w:val="00F5111B"/>
    <w:rsid w:val="00F512B7"/>
    <w:rsid w:val="00F51C8D"/>
    <w:rsid w:val="00F52128"/>
    <w:rsid w:val="00F52687"/>
    <w:rsid w:val="00F5460B"/>
    <w:rsid w:val="00F546F5"/>
    <w:rsid w:val="00F56F9A"/>
    <w:rsid w:val="00F602B0"/>
    <w:rsid w:val="00F6185A"/>
    <w:rsid w:val="00F62D96"/>
    <w:rsid w:val="00F63D1B"/>
    <w:rsid w:val="00F651F5"/>
    <w:rsid w:val="00F65DE5"/>
    <w:rsid w:val="00F67B64"/>
    <w:rsid w:val="00F70B4D"/>
    <w:rsid w:val="00F727CE"/>
    <w:rsid w:val="00F72E9E"/>
    <w:rsid w:val="00F737FE"/>
    <w:rsid w:val="00F73F72"/>
    <w:rsid w:val="00F7409E"/>
    <w:rsid w:val="00F74A08"/>
    <w:rsid w:val="00F751CA"/>
    <w:rsid w:val="00F76CC5"/>
    <w:rsid w:val="00F80866"/>
    <w:rsid w:val="00F80985"/>
    <w:rsid w:val="00F815B8"/>
    <w:rsid w:val="00F818FF"/>
    <w:rsid w:val="00F81C3D"/>
    <w:rsid w:val="00F82E04"/>
    <w:rsid w:val="00F82FAA"/>
    <w:rsid w:val="00F84619"/>
    <w:rsid w:val="00F84A95"/>
    <w:rsid w:val="00F85703"/>
    <w:rsid w:val="00F86B9C"/>
    <w:rsid w:val="00F86CCE"/>
    <w:rsid w:val="00F8732B"/>
    <w:rsid w:val="00F878C8"/>
    <w:rsid w:val="00F9060F"/>
    <w:rsid w:val="00F90FCC"/>
    <w:rsid w:val="00F91518"/>
    <w:rsid w:val="00F91616"/>
    <w:rsid w:val="00F92185"/>
    <w:rsid w:val="00F92336"/>
    <w:rsid w:val="00F923A1"/>
    <w:rsid w:val="00F93FE0"/>
    <w:rsid w:val="00F94637"/>
    <w:rsid w:val="00F954F5"/>
    <w:rsid w:val="00F95830"/>
    <w:rsid w:val="00F95E33"/>
    <w:rsid w:val="00F960B8"/>
    <w:rsid w:val="00F962F9"/>
    <w:rsid w:val="00F96E16"/>
    <w:rsid w:val="00FA0D01"/>
    <w:rsid w:val="00FA0F12"/>
    <w:rsid w:val="00FA1C6B"/>
    <w:rsid w:val="00FA2225"/>
    <w:rsid w:val="00FA2554"/>
    <w:rsid w:val="00FA2B0A"/>
    <w:rsid w:val="00FA30D7"/>
    <w:rsid w:val="00FA334B"/>
    <w:rsid w:val="00FA3980"/>
    <w:rsid w:val="00FA607D"/>
    <w:rsid w:val="00FA6CF3"/>
    <w:rsid w:val="00FA731C"/>
    <w:rsid w:val="00FB06B0"/>
    <w:rsid w:val="00FB1B80"/>
    <w:rsid w:val="00FB274B"/>
    <w:rsid w:val="00FB302E"/>
    <w:rsid w:val="00FB39DC"/>
    <w:rsid w:val="00FB4429"/>
    <w:rsid w:val="00FB4D99"/>
    <w:rsid w:val="00FB58E1"/>
    <w:rsid w:val="00FB5D34"/>
    <w:rsid w:val="00FB6553"/>
    <w:rsid w:val="00FB6F4D"/>
    <w:rsid w:val="00FB7B3B"/>
    <w:rsid w:val="00FC02CC"/>
    <w:rsid w:val="00FC3131"/>
    <w:rsid w:val="00FC3263"/>
    <w:rsid w:val="00FC3FDD"/>
    <w:rsid w:val="00FC45EA"/>
    <w:rsid w:val="00FC4A20"/>
    <w:rsid w:val="00FC4B08"/>
    <w:rsid w:val="00FC5429"/>
    <w:rsid w:val="00FC5AF6"/>
    <w:rsid w:val="00FC65C6"/>
    <w:rsid w:val="00FD0B8B"/>
    <w:rsid w:val="00FD0D5B"/>
    <w:rsid w:val="00FD0D7B"/>
    <w:rsid w:val="00FD293C"/>
    <w:rsid w:val="00FD47B3"/>
    <w:rsid w:val="00FD60F0"/>
    <w:rsid w:val="00FD722B"/>
    <w:rsid w:val="00FD7847"/>
    <w:rsid w:val="00FD7F0C"/>
    <w:rsid w:val="00FE110B"/>
    <w:rsid w:val="00FE1BDA"/>
    <w:rsid w:val="00FE2A16"/>
    <w:rsid w:val="00FE2BF0"/>
    <w:rsid w:val="00FE41A8"/>
    <w:rsid w:val="00FE463C"/>
    <w:rsid w:val="00FE58C8"/>
    <w:rsid w:val="00FE5DF5"/>
    <w:rsid w:val="00FE5E47"/>
    <w:rsid w:val="00FE5ED4"/>
    <w:rsid w:val="00FE64B7"/>
    <w:rsid w:val="00FF0123"/>
    <w:rsid w:val="00FF0AAC"/>
    <w:rsid w:val="00FF15AB"/>
    <w:rsid w:val="00FF164F"/>
    <w:rsid w:val="00FF1CCD"/>
    <w:rsid w:val="00FF2025"/>
    <w:rsid w:val="00FF2F9F"/>
    <w:rsid w:val="00FF3332"/>
    <w:rsid w:val="00FF33AE"/>
    <w:rsid w:val="00FF502C"/>
    <w:rsid w:val="00FF6B67"/>
    <w:rsid w:val="00FF7B8A"/>
    <w:rsid w:val="014440B0"/>
    <w:rsid w:val="01678FBA"/>
    <w:rsid w:val="01848D1B"/>
    <w:rsid w:val="01B99C18"/>
    <w:rsid w:val="01D3B3DE"/>
    <w:rsid w:val="02884569"/>
    <w:rsid w:val="02B70492"/>
    <w:rsid w:val="02EA658B"/>
    <w:rsid w:val="0317BBE2"/>
    <w:rsid w:val="039F9574"/>
    <w:rsid w:val="03F70358"/>
    <w:rsid w:val="0406FD48"/>
    <w:rsid w:val="042749B8"/>
    <w:rsid w:val="042EDE00"/>
    <w:rsid w:val="0472E29F"/>
    <w:rsid w:val="049F307C"/>
    <w:rsid w:val="04BF5BBB"/>
    <w:rsid w:val="04C909CD"/>
    <w:rsid w:val="0506993F"/>
    <w:rsid w:val="0545E69C"/>
    <w:rsid w:val="054756B6"/>
    <w:rsid w:val="055840F6"/>
    <w:rsid w:val="05606647"/>
    <w:rsid w:val="0585B6A9"/>
    <w:rsid w:val="05B93CCD"/>
    <w:rsid w:val="05BAF585"/>
    <w:rsid w:val="05D54AD7"/>
    <w:rsid w:val="0613A57C"/>
    <w:rsid w:val="06151FD7"/>
    <w:rsid w:val="064425D0"/>
    <w:rsid w:val="064BE8BD"/>
    <w:rsid w:val="068A824E"/>
    <w:rsid w:val="06C81CA9"/>
    <w:rsid w:val="06FC36A8"/>
    <w:rsid w:val="07FDA669"/>
    <w:rsid w:val="08199FBE"/>
    <w:rsid w:val="082BCE4E"/>
    <w:rsid w:val="089BD40D"/>
    <w:rsid w:val="08A04A65"/>
    <w:rsid w:val="08E3BC8E"/>
    <w:rsid w:val="08F459F8"/>
    <w:rsid w:val="0906BE7F"/>
    <w:rsid w:val="092222E3"/>
    <w:rsid w:val="092EF26C"/>
    <w:rsid w:val="094E0D3B"/>
    <w:rsid w:val="096F17CC"/>
    <w:rsid w:val="097BC692"/>
    <w:rsid w:val="099032D0"/>
    <w:rsid w:val="09C51029"/>
    <w:rsid w:val="0A17CFB6"/>
    <w:rsid w:val="0A291D1E"/>
    <w:rsid w:val="0A30EFA7"/>
    <w:rsid w:val="0A31BEAC"/>
    <w:rsid w:val="0A621695"/>
    <w:rsid w:val="0A62F9F9"/>
    <w:rsid w:val="0A6BE660"/>
    <w:rsid w:val="0A6F7A18"/>
    <w:rsid w:val="0A7CC3A7"/>
    <w:rsid w:val="0AB5DD96"/>
    <w:rsid w:val="0AF5DD41"/>
    <w:rsid w:val="0AF8AC66"/>
    <w:rsid w:val="0B4CEABF"/>
    <w:rsid w:val="0BA6716C"/>
    <w:rsid w:val="0BB4B627"/>
    <w:rsid w:val="0C37D0AC"/>
    <w:rsid w:val="0C3D6C98"/>
    <w:rsid w:val="0CA4674D"/>
    <w:rsid w:val="0CA6B88E"/>
    <w:rsid w:val="0CB0AFED"/>
    <w:rsid w:val="0CB74856"/>
    <w:rsid w:val="0D42FA6B"/>
    <w:rsid w:val="0D5DB277"/>
    <w:rsid w:val="0D6E6CE2"/>
    <w:rsid w:val="0DF011B2"/>
    <w:rsid w:val="0E06261F"/>
    <w:rsid w:val="0E5F3B1F"/>
    <w:rsid w:val="0E8FE7DA"/>
    <w:rsid w:val="0EA64E1D"/>
    <w:rsid w:val="0EB0FC6F"/>
    <w:rsid w:val="0EB664E7"/>
    <w:rsid w:val="0ED90D31"/>
    <w:rsid w:val="0EEC56E9"/>
    <w:rsid w:val="0F2942BF"/>
    <w:rsid w:val="0F2FFC03"/>
    <w:rsid w:val="0F746834"/>
    <w:rsid w:val="0FA161ED"/>
    <w:rsid w:val="0FE143B4"/>
    <w:rsid w:val="0FE9D0A9"/>
    <w:rsid w:val="0FFE6E55"/>
    <w:rsid w:val="10A10030"/>
    <w:rsid w:val="10A60DA4"/>
    <w:rsid w:val="10BFBD0C"/>
    <w:rsid w:val="10D056D6"/>
    <w:rsid w:val="10D10F78"/>
    <w:rsid w:val="11234508"/>
    <w:rsid w:val="1139E7AB"/>
    <w:rsid w:val="114A237C"/>
    <w:rsid w:val="115D14A5"/>
    <w:rsid w:val="1185A10A"/>
    <w:rsid w:val="11F87F79"/>
    <w:rsid w:val="1208A43F"/>
    <w:rsid w:val="12342F03"/>
    <w:rsid w:val="1252211B"/>
    <w:rsid w:val="12611F22"/>
    <w:rsid w:val="128DE9D3"/>
    <w:rsid w:val="12AC08F6"/>
    <w:rsid w:val="12E0D244"/>
    <w:rsid w:val="12F9B35F"/>
    <w:rsid w:val="1343BB44"/>
    <w:rsid w:val="1350D290"/>
    <w:rsid w:val="136ED504"/>
    <w:rsid w:val="137DF4FF"/>
    <w:rsid w:val="13B263C1"/>
    <w:rsid w:val="13BEF705"/>
    <w:rsid w:val="13C57244"/>
    <w:rsid w:val="1461CFD0"/>
    <w:rsid w:val="1497790E"/>
    <w:rsid w:val="14BD41CC"/>
    <w:rsid w:val="14DE5E46"/>
    <w:rsid w:val="14EBB3C3"/>
    <w:rsid w:val="15043044"/>
    <w:rsid w:val="151F9C60"/>
    <w:rsid w:val="15946BCF"/>
    <w:rsid w:val="15C74CEC"/>
    <w:rsid w:val="15E0D3CF"/>
    <w:rsid w:val="160D58CE"/>
    <w:rsid w:val="1651323C"/>
    <w:rsid w:val="16F39D75"/>
    <w:rsid w:val="171F0694"/>
    <w:rsid w:val="17B46282"/>
    <w:rsid w:val="17E3A794"/>
    <w:rsid w:val="17F4E28E"/>
    <w:rsid w:val="18533CBD"/>
    <w:rsid w:val="187A921F"/>
    <w:rsid w:val="18960C2A"/>
    <w:rsid w:val="18C20567"/>
    <w:rsid w:val="18EE0FB9"/>
    <w:rsid w:val="18EEDA02"/>
    <w:rsid w:val="197ABD6C"/>
    <w:rsid w:val="19C4A50E"/>
    <w:rsid w:val="19D29A81"/>
    <w:rsid w:val="19D56B68"/>
    <w:rsid w:val="19E4D2DF"/>
    <w:rsid w:val="1A268193"/>
    <w:rsid w:val="1A9C3138"/>
    <w:rsid w:val="1AF8CFB5"/>
    <w:rsid w:val="1B42E232"/>
    <w:rsid w:val="1B7F6B62"/>
    <w:rsid w:val="1B8F491F"/>
    <w:rsid w:val="1C14383B"/>
    <w:rsid w:val="1C2F23F3"/>
    <w:rsid w:val="1C84E188"/>
    <w:rsid w:val="1CC33B03"/>
    <w:rsid w:val="1CC5D6F6"/>
    <w:rsid w:val="1CCED18A"/>
    <w:rsid w:val="1CD4154D"/>
    <w:rsid w:val="1CE13C7E"/>
    <w:rsid w:val="1D4F55AF"/>
    <w:rsid w:val="1D9E2415"/>
    <w:rsid w:val="1DC180DC"/>
    <w:rsid w:val="1DC8A26D"/>
    <w:rsid w:val="1DD401E0"/>
    <w:rsid w:val="1E14D7F5"/>
    <w:rsid w:val="1E46BA71"/>
    <w:rsid w:val="1E5F0B64"/>
    <w:rsid w:val="1E642412"/>
    <w:rsid w:val="1ECF5898"/>
    <w:rsid w:val="1EE945C5"/>
    <w:rsid w:val="1F01A1CE"/>
    <w:rsid w:val="1F0FB422"/>
    <w:rsid w:val="1F31B874"/>
    <w:rsid w:val="1F39F476"/>
    <w:rsid w:val="1F3DAAE2"/>
    <w:rsid w:val="1F4AAA3F"/>
    <w:rsid w:val="1F54B70C"/>
    <w:rsid w:val="1F6DD379"/>
    <w:rsid w:val="1F7404BF"/>
    <w:rsid w:val="1FBED866"/>
    <w:rsid w:val="1FD92BB4"/>
    <w:rsid w:val="1FE6CCA6"/>
    <w:rsid w:val="1FFFE939"/>
    <w:rsid w:val="203FF37B"/>
    <w:rsid w:val="20423324"/>
    <w:rsid w:val="206B28F9"/>
    <w:rsid w:val="207D7FAC"/>
    <w:rsid w:val="20B66FF2"/>
    <w:rsid w:val="20DBC676"/>
    <w:rsid w:val="20DFA070"/>
    <w:rsid w:val="20EBC9E0"/>
    <w:rsid w:val="21089814"/>
    <w:rsid w:val="2114F1A7"/>
    <w:rsid w:val="211542AE"/>
    <w:rsid w:val="212C0865"/>
    <w:rsid w:val="215152A2"/>
    <w:rsid w:val="215852AB"/>
    <w:rsid w:val="216D515E"/>
    <w:rsid w:val="21891D02"/>
    <w:rsid w:val="219BC4D4"/>
    <w:rsid w:val="21DDAC66"/>
    <w:rsid w:val="21E601C6"/>
    <w:rsid w:val="21E686BE"/>
    <w:rsid w:val="21F8E706"/>
    <w:rsid w:val="2234D2B4"/>
    <w:rsid w:val="227C93EB"/>
    <w:rsid w:val="228AACCA"/>
    <w:rsid w:val="2294F1FF"/>
    <w:rsid w:val="22A46DDE"/>
    <w:rsid w:val="22B64CA4"/>
    <w:rsid w:val="22B6F44E"/>
    <w:rsid w:val="2316981E"/>
    <w:rsid w:val="2326267B"/>
    <w:rsid w:val="23379535"/>
    <w:rsid w:val="23608A97"/>
    <w:rsid w:val="23787447"/>
    <w:rsid w:val="23797CC7"/>
    <w:rsid w:val="238AFE06"/>
    <w:rsid w:val="238F5AA0"/>
    <w:rsid w:val="23A08AE1"/>
    <w:rsid w:val="23A8BEDB"/>
    <w:rsid w:val="24157611"/>
    <w:rsid w:val="244C84D1"/>
    <w:rsid w:val="24B17017"/>
    <w:rsid w:val="24B2687F"/>
    <w:rsid w:val="24E4BB65"/>
    <w:rsid w:val="2503E24A"/>
    <w:rsid w:val="253334BB"/>
    <w:rsid w:val="255E5651"/>
    <w:rsid w:val="258EAAEB"/>
    <w:rsid w:val="25B99F9D"/>
    <w:rsid w:val="25F38554"/>
    <w:rsid w:val="260DE489"/>
    <w:rsid w:val="26A9E2AC"/>
    <w:rsid w:val="26B72C68"/>
    <w:rsid w:val="26BD765D"/>
    <w:rsid w:val="26CF7152"/>
    <w:rsid w:val="271055D5"/>
    <w:rsid w:val="2745789B"/>
    <w:rsid w:val="27473206"/>
    <w:rsid w:val="27AA2FCD"/>
    <w:rsid w:val="27EBA318"/>
    <w:rsid w:val="27EDBD79"/>
    <w:rsid w:val="2813281D"/>
    <w:rsid w:val="28387F3F"/>
    <w:rsid w:val="28498D70"/>
    <w:rsid w:val="2854DB70"/>
    <w:rsid w:val="286BD495"/>
    <w:rsid w:val="28754E72"/>
    <w:rsid w:val="28D29475"/>
    <w:rsid w:val="28E7BE9B"/>
    <w:rsid w:val="292B38EB"/>
    <w:rsid w:val="2970E267"/>
    <w:rsid w:val="297D23C9"/>
    <w:rsid w:val="29898DDA"/>
    <w:rsid w:val="29942EE7"/>
    <w:rsid w:val="29A5B72D"/>
    <w:rsid w:val="29A6D6B9"/>
    <w:rsid w:val="29C11F06"/>
    <w:rsid w:val="29DFAB11"/>
    <w:rsid w:val="2A28AE2E"/>
    <w:rsid w:val="2A2D9F1D"/>
    <w:rsid w:val="2A6A48B9"/>
    <w:rsid w:val="2A776B0B"/>
    <w:rsid w:val="2A77E1C0"/>
    <w:rsid w:val="2AA1D8B5"/>
    <w:rsid w:val="2AF45747"/>
    <w:rsid w:val="2B26B575"/>
    <w:rsid w:val="2B5D6474"/>
    <w:rsid w:val="2BB35094"/>
    <w:rsid w:val="2BBAE5AE"/>
    <w:rsid w:val="2BD18851"/>
    <w:rsid w:val="2BD318A5"/>
    <w:rsid w:val="2C6E54B3"/>
    <w:rsid w:val="2CA5799C"/>
    <w:rsid w:val="2CAAC783"/>
    <w:rsid w:val="2CCBCFA9"/>
    <w:rsid w:val="2CD5226E"/>
    <w:rsid w:val="2CFF457E"/>
    <w:rsid w:val="2D4C6FDD"/>
    <w:rsid w:val="2D75B6BA"/>
    <w:rsid w:val="2DFAF9A3"/>
    <w:rsid w:val="2E53DB86"/>
    <w:rsid w:val="2E6E53AF"/>
    <w:rsid w:val="2E7B1528"/>
    <w:rsid w:val="2E7B7C09"/>
    <w:rsid w:val="2EAF5C41"/>
    <w:rsid w:val="2EBC7393"/>
    <w:rsid w:val="2EF582CC"/>
    <w:rsid w:val="2F1D964C"/>
    <w:rsid w:val="2F338E63"/>
    <w:rsid w:val="2F6C6EDF"/>
    <w:rsid w:val="2F853507"/>
    <w:rsid w:val="2F881B6F"/>
    <w:rsid w:val="2F9AF167"/>
    <w:rsid w:val="2FBA1D3F"/>
    <w:rsid w:val="2FC9EFF3"/>
    <w:rsid w:val="2FD57FE9"/>
    <w:rsid w:val="2FDDFEE4"/>
    <w:rsid w:val="2FF2E99C"/>
    <w:rsid w:val="2FF9B74B"/>
    <w:rsid w:val="300097F9"/>
    <w:rsid w:val="3007C857"/>
    <w:rsid w:val="3032EE7A"/>
    <w:rsid w:val="303C167B"/>
    <w:rsid w:val="303E6A29"/>
    <w:rsid w:val="3047F455"/>
    <w:rsid w:val="30783377"/>
    <w:rsid w:val="307D68F9"/>
    <w:rsid w:val="30CA03AD"/>
    <w:rsid w:val="30D72BB2"/>
    <w:rsid w:val="31329A65"/>
    <w:rsid w:val="31865F4A"/>
    <w:rsid w:val="318B3E1B"/>
    <w:rsid w:val="31E3C4B6"/>
    <w:rsid w:val="321D6483"/>
    <w:rsid w:val="32250AAA"/>
    <w:rsid w:val="325A8FC3"/>
    <w:rsid w:val="32735AD7"/>
    <w:rsid w:val="32A60CE0"/>
    <w:rsid w:val="32BDFDF4"/>
    <w:rsid w:val="32C4D4D5"/>
    <w:rsid w:val="32EFD3C9"/>
    <w:rsid w:val="3307093D"/>
    <w:rsid w:val="332998C3"/>
    <w:rsid w:val="3342FEB3"/>
    <w:rsid w:val="334C531E"/>
    <w:rsid w:val="339D605E"/>
    <w:rsid w:val="341B3831"/>
    <w:rsid w:val="3460A536"/>
    <w:rsid w:val="346A3B27"/>
    <w:rsid w:val="346FE2B7"/>
    <w:rsid w:val="349617C8"/>
    <w:rsid w:val="34BD3B8A"/>
    <w:rsid w:val="34CE4845"/>
    <w:rsid w:val="34D079CF"/>
    <w:rsid w:val="34FFFF3A"/>
    <w:rsid w:val="35042598"/>
    <w:rsid w:val="3536D0B1"/>
    <w:rsid w:val="35EA1ADB"/>
    <w:rsid w:val="36F55CFF"/>
    <w:rsid w:val="37180BD6"/>
    <w:rsid w:val="37201CD4"/>
    <w:rsid w:val="3728C5B3"/>
    <w:rsid w:val="37514553"/>
    <w:rsid w:val="37B476C7"/>
    <w:rsid w:val="37BB7421"/>
    <w:rsid w:val="37CD8DC6"/>
    <w:rsid w:val="37FF455A"/>
    <w:rsid w:val="38322BBE"/>
    <w:rsid w:val="3842214A"/>
    <w:rsid w:val="3899597A"/>
    <w:rsid w:val="38D8ABC8"/>
    <w:rsid w:val="38F83AE5"/>
    <w:rsid w:val="38FBC4B8"/>
    <w:rsid w:val="390B9808"/>
    <w:rsid w:val="39195489"/>
    <w:rsid w:val="393812A6"/>
    <w:rsid w:val="393DAC4A"/>
    <w:rsid w:val="394B4DF7"/>
    <w:rsid w:val="3970D783"/>
    <w:rsid w:val="399A34FA"/>
    <w:rsid w:val="3A1607C6"/>
    <w:rsid w:val="3A30B123"/>
    <w:rsid w:val="3A3FDDAC"/>
    <w:rsid w:val="3B2B2719"/>
    <w:rsid w:val="3B377D36"/>
    <w:rsid w:val="3B4E1098"/>
    <w:rsid w:val="3B6E4FEF"/>
    <w:rsid w:val="3BFB37D9"/>
    <w:rsid w:val="3C0BF583"/>
    <w:rsid w:val="3C1A2E4C"/>
    <w:rsid w:val="3C49057B"/>
    <w:rsid w:val="3C81A5E0"/>
    <w:rsid w:val="3C9EA6D1"/>
    <w:rsid w:val="3CBFE8FD"/>
    <w:rsid w:val="3CDF1827"/>
    <w:rsid w:val="3CE72A67"/>
    <w:rsid w:val="3D35E205"/>
    <w:rsid w:val="3D369C79"/>
    <w:rsid w:val="3D4A6103"/>
    <w:rsid w:val="3D5E069B"/>
    <w:rsid w:val="3D8B6A02"/>
    <w:rsid w:val="3E0DAE9A"/>
    <w:rsid w:val="3E34242A"/>
    <w:rsid w:val="3E42A4DE"/>
    <w:rsid w:val="3E4F30EE"/>
    <w:rsid w:val="3E669D26"/>
    <w:rsid w:val="3E8BACA8"/>
    <w:rsid w:val="3E90726E"/>
    <w:rsid w:val="3E996CF7"/>
    <w:rsid w:val="3EBB0B48"/>
    <w:rsid w:val="3EE3B15F"/>
    <w:rsid w:val="3EE68552"/>
    <w:rsid w:val="3EE978E9"/>
    <w:rsid w:val="3EFD8B4D"/>
    <w:rsid w:val="3F066B76"/>
    <w:rsid w:val="3F0B4F7F"/>
    <w:rsid w:val="3F5EDCCC"/>
    <w:rsid w:val="3F6B063C"/>
    <w:rsid w:val="3FA6DAEF"/>
    <w:rsid w:val="3FA97EFB"/>
    <w:rsid w:val="3FD60FE0"/>
    <w:rsid w:val="4000CB5E"/>
    <w:rsid w:val="401B5706"/>
    <w:rsid w:val="40844D43"/>
    <w:rsid w:val="40C7CD3A"/>
    <w:rsid w:val="411DAE22"/>
    <w:rsid w:val="412B0D13"/>
    <w:rsid w:val="41551703"/>
    <w:rsid w:val="41600F11"/>
    <w:rsid w:val="4169E400"/>
    <w:rsid w:val="41B69386"/>
    <w:rsid w:val="41BCA113"/>
    <w:rsid w:val="41CF598C"/>
    <w:rsid w:val="41D4E653"/>
    <w:rsid w:val="42108E2A"/>
    <w:rsid w:val="421C6189"/>
    <w:rsid w:val="422FF964"/>
    <w:rsid w:val="4255634B"/>
    <w:rsid w:val="42ACFB28"/>
    <w:rsid w:val="42AFBC6D"/>
    <w:rsid w:val="42E1FED8"/>
    <w:rsid w:val="42F0E764"/>
    <w:rsid w:val="42FEB474"/>
    <w:rsid w:val="43035249"/>
    <w:rsid w:val="4313EF02"/>
    <w:rsid w:val="434DB082"/>
    <w:rsid w:val="4379F27E"/>
    <w:rsid w:val="43AA6220"/>
    <w:rsid w:val="43AAF50B"/>
    <w:rsid w:val="43BCEA0C"/>
    <w:rsid w:val="43E6FF8D"/>
    <w:rsid w:val="4417B59A"/>
    <w:rsid w:val="441AEBF5"/>
    <w:rsid w:val="4434711B"/>
    <w:rsid w:val="444E1848"/>
    <w:rsid w:val="446B958E"/>
    <w:rsid w:val="446C5B18"/>
    <w:rsid w:val="4472D6B0"/>
    <w:rsid w:val="448B2279"/>
    <w:rsid w:val="44C6C3C7"/>
    <w:rsid w:val="44EEFEBA"/>
    <w:rsid w:val="4505CF2F"/>
    <w:rsid w:val="4562900A"/>
    <w:rsid w:val="45D65649"/>
    <w:rsid w:val="46591ECF"/>
    <w:rsid w:val="4659431E"/>
    <w:rsid w:val="4668C50E"/>
    <w:rsid w:val="466928F7"/>
    <w:rsid w:val="469567C3"/>
    <w:rsid w:val="46B4D385"/>
    <w:rsid w:val="46C8F205"/>
    <w:rsid w:val="4727C84E"/>
    <w:rsid w:val="474A520C"/>
    <w:rsid w:val="479B6883"/>
    <w:rsid w:val="47FD9A6D"/>
    <w:rsid w:val="482042FB"/>
    <w:rsid w:val="4845F4D4"/>
    <w:rsid w:val="487732D2"/>
    <w:rsid w:val="496DF5F8"/>
    <w:rsid w:val="49B22291"/>
    <w:rsid w:val="49CC2C0A"/>
    <w:rsid w:val="4A307C8A"/>
    <w:rsid w:val="4AB43DE3"/>
    <w:rsid w:val="4AB569EB"/>
    <w:rsid w:val="4AF2757E"/>
    <w:rsid w:val="4B447871"/>
    <w:rsid w:val="4B7AA83D"/>
    <w:rsid w:val="4B7E80D2"/>
    <w:rsid w:val="4B909FB0"/>
    <w:rsid w:val="4B92F354"/>
    <w:rsid w:val="4BC7C772"/>
    <w:rsid w:val="4C2E9725"/>
    <w:rsid w:val="4C2EBEDE"/>
    <w:rsid w:val="4C384E6D"/>
    <w:rsid w:val="4C3A4059"/>
    <w:rsid w:val="4C7D6174"/>
    <w:rsid w:val="4C92339F"/>
    <w:rsid w:val="4C96BE7F"/>
    <w:rsid w:val="4CA9263F"/>
    <w:rsid w:val="4CBB5C83"/>
    <w:rsid w:val="4CC379EE"/>
    <w:rsid w:val="4D053DC7"/>
    <w:rsid w:val="4D36D94C"/>
    <w:rsid w:val="4D43A76B"/>
    <w:rsid w:val="4D4AA3F5"/>
    <w:rsid w:val="4D54EEA1"/>
    <w:rsid w:val="4DD10326"/>
    <w:rsid w:val="4E04A44B"/>
    <w:rsid w:val="4F0EFF0A"/>
    <w:rsid w:val="4FC19047"/>
    <w:rsid w:val="4FC40F1F"/>
    <w:rsid w:val="4FD2E2B0"/>
    <w:rsid w:val="4FF44C12"/>
    <w:rsid w:val="50266AAE"/>
    <w:rsid w:val="5032C26E"/>
    <w:rsid w:val="509B6D14"/>
    <w:rsid w:val="50C7D167"/>
    <w:rsid w:val="510208C3"/>
    <w:rsid w:val="51221EA5"/>
    <w:rsid w:val="512FC913"/>
    <w:rsid w:val="516E1A24"/>
    <w:rsid w:val="519DF251"/>
    <w:rsid w:val="51AEF3C4"/>
    <w:rsid w:val="51B91F3B"/>
    <w:rsid w:val="51EFD4D4"/>
    <w:rsid w:val="521E1518"/>
    <w:rsid w:val="5243EA87"/>
    <w:rsid w:val="52483268"/>
    <w:rsid w:val="525706E7"/>
    <w:rsid w:val="52AAFE7E"/>
    <w:rsid w:val="53029FE0"/>
    <w:rsid w:val="5308715A"/>
    <w:rsid w:val="53747F4B"/>
    <w:rsid w:val="53778C05"/>
    <w:rsid w:val="53B7CE86"/>
    <w:rsid w:val="53E41938"/>
    <w:rsid w:val="53F63915"/>
    <w:rsid w:val="5422F203"/>
    <w:rsid w:val="543B72CC"/>
    <w:rsid w:val="543F3FD0"/>
    <w:rsid w:val="546C321D"/>
    <w:rsid w:val="550C4598"/>
    <w:rsid w:val="552D93B6"/>
    <w:rsid w:val="559DB6E4"/>
    <w:rsid w:val="55A3BD6D"/>
    <w:rsid w:val="55DDC6FB"/>
    <w:rsid w:val="55E5B13E"/>
    <w:rsid w:val="55EE52CC"/>
    <w:rsid w:val="5665FE1D"/>
    <w:rsid w:val="5682ADDE"/>
    <w:rsid w:val="568D5BC7"/>
    <w:rsid w:val="5706E000"/>
    <w:rsid w:val="57303D48"/>
    <w:rsid w:val="57378EEB"/>
    <w:rsid w:val="57707940"/>
    <w:rsid w:val="577AF5DA"/>
    <w:rsid w:val="57A15698"/>
    <w:rsid w:val="57A69867"/>
    <w:rsid w:val="57CCB50C"/>
    <w:rsid w:val="57DF3CB7"/>
    <w:rsid w:val="584002E8"/>
    <w:rsid w:val="5843F757"/>
    <w:rsid w:val="5859F30A"/>
    <w:rsid w:val="58C652B9"/>
    <w:rsid w:val="58D35F4C"/>
    <w:rsid w:val="5906BE9E"/>
    <w:rsid w:val="590C54A2"/>
    <w:rsid w:val="599D0E10"/>
    <w:rsid w:val="59DAFBF6"/>
    <w:rsid w:val="5A478DA3"/>
    <w:rsid w:val="5A65A457"/>
    <w:rsid w:val="5A94BADC"/>
    <w:rsid w:val="5AB740C7"/>
    <w:rsid w:val="5AC6959F"/>
    <w:rsid w:val="5ACE51BE"/>
    <w:rsid w:val="5B8C10D7"/>
    <w:rsid w:val="5B8E4543"/>
    <w:rsid w:val="5B9ED38D"/>
    <w:rsid w:val="5C497967"/>
    <w:rsid w:val="5CA57DFD"/>
    <w:rsid w:val="5CBBA0A9"/>
    <w:rsid w:val="5CD2AE22"/>
    <w:rsid w:val="5CD421C8"/>
    <w:rsid w:val="5CF3F22B"/>
    <w:rsid w:val="5CF69871"/>
    <w:rsid w:val="5CFDC340"/>
    <w:rsid w:val="5D2CDDF6"/>
    <w:rsid w:val="5DE77950"/>
    <w:rsid w:val="5DF81AC3"/>
    <w:rsid w:val="5E05F903"/>
    <w:rsid w:val="5E4B4672"/>
    <w:rsid w:val="5E5BB0E7"/>
    <w:rsid w:val="5E5CB4DB"/>
    <w:rsid w:val="5E71F75F"/>
    <w:rsid w:val="5E924C2C"/>
    <w:rsid w:val="5EA424E0"/>
    <w:rsid w:val="5ECE71AA"/>
    <w:rsid w:val="5EFDC41B"/>
    <w:rsid w:val="5F7C0CB5"/>
    <w:rsid w:val="5F95E649"/>
    <w:rsid w:val="5FF78148"/>
    <w:rsid w:val="6019ADEC"/>
    <w:rsid w:val="60286FBB"/>
    <w:rsid w:val="604FFAC3"/>
    <w:rsid w:val="6083D595"/>
    <w:rsid w:val="60884653"/>
    <w:rsid w:val="60AE2407"/>
    <w:rsid w:val="60FB5140"/>
    <w:rsid w:val="6125D3D6"/>
    <w:rsid w:val="619351A9"/>
    <w:rsid w:val="6197E72E"/>
    <w:rsid w:val="619D4DF2"/>
    <w:rsid w:val="61F2EE61"/>
    <w:rsid w:val="61FA0C6C"/>
    <w:rsid w:val="620463BA"/>
    <w:rsid w:val="621C1EDF"/>
    <w:rsid w:val="6287D9A4"/>
    <w:rsid w:val="629D298D"/>
    <w:rsid w:val="62D5F27D"/>
    <w:rsid w:val="62EB76B1"/>
    <w:rsid w:val="62EC44D4"/>
    <w:rsid w:val="62F50266"/>
    <w:rsid w:val="63411C94"/>
    <w:rsid w:val="634CC720"/>
    <w:rsid w:val="636459A4"/>
    <w:rsid w:val="63708F38"/>
    <w:rsid w:val="639C4C33"/>
    <w:rsid w:val="63A2571A"/>
    <w:rsid w:val="63C5A63B"/>
    <w:rsid w:val="63C85DF6"/>
    <w:rsid w:val="6405969E"/>
    <w:rsid w:val="641741AE"/>
    <w:rsid w:val="6435D3EB"/>
    <w:rsid w:val="64377571"/>
    <w:rsid w:val="64548B4C"/>
    <w:rsid w:val="651C7B7A"/>
    <w:rsid w:val="65206417"/>
    <w:rsid w:val="652A186E"/>
    <w:rsid w:val="6534B250"/>
    <w:rsid w:val="6538A957"/>
    <w:rsid w:val="658A453E"/>
    <w:rsid w:val="659D0461"/>
    <w:rsid w:val="660CE34B"/>
    <w:rsid w:val="66985708"/>
    <w:rsid w:val="66994F41"/>
    <w:rsid w:val="669C6A03"/>
    <w:rsid w:val="66AA33B9"/>
    <w:rsid w:val="66C6AA3F"/>
    <w:rsid w:val="67067A4C"/>
    <w:rsid w:val="672F597D"/>
    <w:rsid w:val="673665B9"/>
    <w:rsid w:val="6738F4B2"/>
    <w:rsid w:val="677FB234"/>
    <w:rsid w:val="67D94034"/>
    <w:rsid w:val="67DF00D3"/>
    <w:rsid w:val="67FB65D2"/>
    <w:rsid w:val="682E1CB8"/>
    <w:rsid w:val="684162F6"/>
    <w:rsid w:val="686EE2C8"/>
    <w:rsid w:val="687F7A9A"/>
    <w:rsid w:val="68821E89"/>
    <w:rsid w:val="68C7063D"/>
    <w:rsid w:val="68CCDE1B"/>
    <w:rsid w:val="68D6F3E0"/>
    <w:rsid w:val="6934BA40"/>
    <w:rsid w:val="696493CE"/>
    <w:rsid w:val="696CCBF5"/>
    <w:rsid w:val="69BCB6EE"/>
    <w:rsid w:val="69F9E499"/>
    <w:rsid w:val="6A489173"/>
    <w:rsid w:val="6ABE0B54"/>
    <w:rsid w:val="6ABF8CDE"/>
    <w:rsid w:val="6AC8C5A0"/>
    <w:rsid w:val="6AD47F2F"/>
    <w:rsid w:val="6AEC843E"/>
    <w:rsid w:val="6AEDEA85"/>
    <w:rsid w:val="6B0CA66B"/>
    <w:rsid w:val="6B8AA1EB"/>
    <w:rsid w:val="6BA751AD"/>
    <w:rsid w:val="6BAC8529"/>
    <w:rsid w:val="6BF96A95"/>
    <w:rsid w:val="6C4193B1"/>
    <w:rsid w:val="6C5987C4"/>
    <w:rsid w:val="6C6FB30E"/>
    <w:rsid w:val="6CA20741"/>
    <w:rsid w:val="6D0B9844"/>
    <w:rsid w:val="6D209C94"/>
    <w:rsid w:val="6D68E9EA"/>
    <w:rsid w:val="6DCC5D84"/>
    <w:rsid w:val="6E0876ED"/>
    <w:rsid w:val="6E655DDD"/>
    <w:rsid w:val="6E78E47D"/>
    <w:rsid w:val="6EDB00F8"/>
    <w:rsid w:val="6F352E3D"/>
    <w:rsid w:val="6F91AEEF"/>
    <w:rsid w:val="6FA7270B"/>
    <w:rsid w:val="6FBB8169"/>
    <w:rsid w:val="6FC18725"/>
    <w:rsid w:val="6FD39707"/>
    <w:rsid w:val="6FE52DC0"/>
    <w:rsid w:val="6FED5680"/>
    <w:rsid w:val="70C5E190"/>
    <w:rsid w:val="712D7F50"/>
    <w:rsid w:val="715751CA"/>
    <w:rsid w:val="7162E325"/>
    <w:rsid w:val="723FC237"/>
    <w:rsid w:val="72453B41"/>
    <w:rsid w:val="726ABD97"/>
    <w:rsid w:val="729FBA50"/>
    <w:rsid w:val="731CC3C2"/>
    <w:rsid w:val="7324F742"/>
    <w:rsid w:val="7336A5B4"/>
    <w:rsid w:val="7340F72C"/>
    <w:rsid w:val="7384F269"/>
    <w:rsid w:val="73870224"/>
    <w:rsid w:val="73A46BD7"/>
    <w:rsid w:val="73B44268"/>
    <w:rsid w:val="73EC559D"/>
    <w:rsid w:val="740EAD76"/>
    <w:rsid w:val="74382EDA"/>
    <w:rsid w:val="74569855"/>
    <w:rsid w:val="746C78B5"/>
    <w:rsid w:val="747A05A8"/>
    <w:rsid w:val="747B85E8"/>
    <w:rsid w:val="747DCA50"/>
    <w:rsid w:val="74BD9F5C"/>
    <w:rsid w:val="74FE37CA"/>
    <w:rsid w:val="759546F1"/>
    <w:rsid w:val="75D94059"/>
    <w:rsid w:val="7607539E"/>
    <w:rsid w:val="760852F9"/>
    <w:rsid w:val="763A0BA7"/>
    <w:rsid w:val="76514AD4"/>
    <w:rsid w:val="765F7DD9"/>
    <w:rsid w:val="767B36EC"/>
    <w:rsid w:val="767FED01"/>
    <w:rsid w:val="769CD42B"/>
    <w:rsid w:val="76E0A1C5"/>
    <w:rsid w:val="76E612DD"/>
    <w:rsid w:val="770AF4C9"/>
    <w:rsid w:val="772FE7F5"/>
    <w:rsid w:val="77454767"/>
    <w:rsid w:val="7773D4F9"/>
    <w:rsid w:val="777ADDB5"/>
    <w:rsid w:val="77E67242"/>
    <w:rsid w:val="78003B03"/>
    <w:rsid w:val="781FD181"/>
    <w:rsid w:val="789F8D4B"/>
    <w:rsid w:val="78BBE731"/>
    <w:rsid w:val="78DDE1CF"/>
    <w:rsid w:val="791F3660"/>
    <w:rsid w:val="7928A894"/>
    <w:rsid w:val="793D2893"/>
    <w:rsid w:val="798D1F0F"/>
    <w:rsid w:val="79A46F81"/>
    <w:rsid w:val="79B6F8BB"/>
    <w:rsid w:val="79D1C64F"/>
    <w:rsid w:val="79F9A680"/>
    <w:rsid w:val="7A934D4B"/>
    <w:rsid w:val="7AA0039E"/>
    <w:rsid w:val="7AD8F8F4"/>
    <w:rsid w:val="7ADEB135"/>
    <w:rsid w:val="7B18F5D8"/>
    <w:rsid w:val="7B7FFFB2"/>
    <w:rsid w:val="7BB23093"/>
    <w:rsid w:val="7BDAC736"/>
    <w:rsid w:val="7C192292"/>
    <w:rsid w:val="7C1B56B8"/>
    <w:rsid w:val="7C34B0DD"/>
    <w:rsid w:val="7C504F29"/>
    <w:rsid w:val="7C74C955"/>
    <w:rsid w:val="7C7AE2D1"/>
    <w:rsid w:val="7C883CBA"/>
    <w:rsid w:val="7CD967A6"/>
    <w:rsid w:val="7D555461"/>
    <w:rsid w:val="7DAB50A7"/>
    <w:rsid w:val="7DD63A10"/>
    <w:rsid w:val="7E0EC19F"/>
    <w:rsid w:val="7E8D18DC"/>
    <w:rsid w:val="7EA2D4EF"/>
    <w:rsid w:val="7EF2A90A"/>
    <w:rsid w:val="7F11FC9A"/>
    <w:rsid w:val="7F167524"/>
    <w:rsid w:val="7F241F9F"/>
    <w:rsid w:val="7F321A65"/>
    <w:rsid w:val="7F4D3238"/>
    <w:rsid w:val="7F4EE567"/>
    <w:rsid w:val="7F9448D2"/>
    <w:rsid w:val="7FA7C77F"/>
    <w:rsid w:val="7FC22FC9"/>
    <w:rsid w:val="7FE0C733"/>
    <w:rsid w:val="7FEEB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3D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Titre1">
    <w:name w:val="heading 1"/>
    <w:next w:val="Normal"/>
    <w:uiPriority w:val="9"/>
    <w:qFormat/>
    <w:rsid w:val="002225FC"/>
    <w:pPr>
      <w:pageBreakBefore/>
      <w:widowControl w:val="0"/>
      <w:numPr>
        <w:numId w:val="12"/>
      </w:numPr>
      <w:spacing w:after="240"/>
      <w:outlineLvl w:val="0"/>
    </w:pPr>
    <w:rPr>
      <w:rFonts w:ascii="Segoe UI" w:hAnsi="Segoe UI"/>
      <w:b/>
      <w:kern w:val="28"/>
      <w:sz w:val="36"/>
      <w:lang w:val="en-US" w:eastAsia="en-US"/>
    </w:rPr>
  </w:style>
  <w:style w:type="paragraph" w:styleId="Titre2">
    <w:name w:val="heading 2"/>
    <w:basedOn w:val="Titre1"/>
    <w:next w:val="Normal"/>
    <w:autoRedefine/>
    <w:uiPriority w:val="9"/>
    <w:qFormat/>
    <w:rsid w:val="00753E74"/>
    <w:pPr>
      <w:keepNext/>
      <w:pageBreakBefore w:val="0"/>
      <w:numPr>
        <w:ilvl w:val="1"/>
      </w:numPr>
      <w:spacing w:before="240"/>
      <w:outlineLvl w:val="1"/>
    </w:pPr>
    <w:rPr>
      <w:rFonts w:ascii="Arial" w:hAnsi="Arial" w:cs="Arial"/>
      <w:sz w:val="28"/>
    </w:rPr>
  </w:style>
  <w:style w:type="paragraph" w:styleId="Titre3">
    <w:name w:val="heading 3"/>
    <w:basedOn w:val="Titre2"/>
    <w:next w:val="Normal"/>
    <w:autoRedefine/>
    <w:uiPriority w:val="9"/>
    <w:qFormat/>
    <w:rsid w:val="00FE2BF0"/>
    <w:pPr>
      <w:widowControl/>
      <w:numPr>
        <w:ilvl w:val="0"/>
        <w:numId w:val="0"/>
      </w:numPr>
      <w:spacing w:before="180" w:after="120"/>
      <w:ind w:left="180"/>
      <w:outlineLvl w:val="2"/>
    </w:pPr>
    <w:rPr>
      <w:sz w:val="24"/>
    </w:rPr>
  </w:style>
  <w:style w:type="paragraph" w:styleId="Titre4">
    <w:name w:val="heading 4"/>
    <w:next w:val="Normal"/>
    <w:uiPriority w:val="9"/>
    <w:qFormat/>
    <w:rsid w:val="002225FC"/>
    <w:pPr>
      <w:keepNext/>
      <w:numPr>
        <w:ilvl w:val="3"/>
        <w:numId w:val="12"/>
      </w:numPr>
      <w:tabs>
        <w:tab w:val="clear" w:pos="864"/>
      </w:tabs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Titre5">
    <w:name w:val="heading 5"/>
    <w:next w:val="Normal"/>
    <w:qFormat/>
    <w:rsid w:val="002225FC"/>
    <w:pPr>
      <w:keepNext/>
      <w:numPr>
        <w:ilvl w:val="4"/>
        <w:numId w:val="12"/>
      </w:numPr>
      <w:tabs>
        <w:tab w:val="clear" w:pos="1008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Titre6">
    <w:name w:val="heading 6"/>
    <w:next w:val="Normal"/>
    <w:uiPriority w:val="9"/>
    <w:qFormat/>
    <w:rsid w:val="002225FC"/>
    <w:pPr>
      <w:keepNext/>
      <w:numPr>
        <w:ilvl w:val="5"/>
        <w:numId w:val="12"/>
      </w:numPr>
      <w:tabs>
        <w:tab w:val="clear" w:pos="1152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Titre7">
    <w:name w:val="heading 7"/>
    <w:basedOn w:val="Titre1"/>
    <w:next w:val="Normal"/>
    <w:autoRedefine/>
    <w:uiPriority w:val="9"/>
    <w:qFormat/>
    <w:rsid w:val="001A069D"/>
    <w:pPr>
      <w:numPr>
        <w:ilvl w:val="6"/>
        <w:numId w:val="13"/>
      </w:numPr>
      <w:tabs>
        <w:tab w:val="left" w:pos="864"/>
      </w:tabs>
      <w:jc w:val="both"/>
      <w:outlineLvl w:val="6"/>
    </w:pPr>
    <w:rPr>
      <w:sz w:val="28"/>
    </w:rPr>
  </w:style>
  <w:style w:type="paragraph" w:styleId="Titre8">
    <w:name w:val="heading 8"/>
    <w:next w:val="Normal"/>
    <w:uiPriority w:val="9"/>
    <w:qFormat/>
    <w:rsid w:val="00DE23CE"/>
    <w:pPr>
      <w:numPr>
        <w:ilvl w:val="7"/>
        <w:numId w:val="12"/>
      </w:numPr>
      <w:spacing w:after="60"/>
      <w:outlineLvl w:val="7"/>
    </w:pPr>
    <w:rPr>
      <w:rFonts w:ascii="Arial" w:hAnsi="Arial"/>
      <w:lang w:val="en-US" w:eastAsia="en-US"/>
    </w:rPr>
  </w:style>
  <w:style w:type="paragraph" w:styleId="Titre9">
    <w:name w:val="heading 9"/>
    <w:next w:val="Normal"/>
    <w:uiPriority w:val="9"/>
    <w:qFormat/>
    <w:rsid w:val="00DE23CE"/>
    <w:pPr>
      <w:numPr>
        <w:ilvl w:val="8"/>
        <w:numId w:val="12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next w:val="Normal"/>
    <w:link w:val="TM1Car"/>
    <w:autoRedefine/>
    <w:uiPriority w:val="39"/>
    <w:qFormat/>
    <w:rsid w:val="00BE1559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Segoe UI" w:hAnsi="Segoe U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M2">
    <w:name w:val="toc 2"/>
    <w:basedOn w:val="TM1"/>
    <w:next w:val="Normal"/>
    <w:autoRedefine/>
    <w:uiPriority w:val="39"/>
    <w:qFormat/>
    <w:rsid w:val="00BE1559"/>
    <w:pPr>
      <w:tabs>
        <w:tab w:val="left" w:pos="800"/>
      </w:tabs>
      <w:spacing w:after="60"/>
      <w:ind w:left="144"/>
    </w:pPr>
    <w:rPr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756C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56C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56C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56C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56C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56C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56C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56C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56C68"/>
    <w:pPr>
      <w:ind w:left="1800" w:hanging="200"/>
    </w:pPr>
  </w:style>
  <w:style w:type="paragraph" w:styleId="TM3">
    <w:name w:val="toc 3"/>
    <w:basedOn w:val="TM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M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M5">
    <w:name w:val="toc 5"/>
    <w:basedOn w:val="Normal"/>
    <w:next w:val="Normal"/>
    <w:autoRedefine/>
    <w:semiHidden/>
    <w:rsid w:val="00DE23CE"/>
    <w:pPr>
      <w:ind w:left="800"/>
    </w:pPr>
  </w:style>
  <w:style w:type="paragraph" w:styleId="TM6">
    <w:name w:val="toc 6"/>
    <w:basedOn w:val="Normal"/>
    <w:next w:val="Normal"/>
    <w:autoRedefine/>
    <w:semiHidden/>
    <w:rsid w:val="00DE23CE"/>
    <w:pPr>
      <w:ind w:left="1000"/>
    </w:pPr>
  </w:style>
  <w:style w:type="paragraph" w:styleId="TM7">
    <w:name w:val="toc 7"/>
    <w:basedOn w:val="TM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M8">
    <w:name w:val="toc 8"/>
    <w:basedOn w:val="Normal"/>
    <w:next w:val="Normal"/>
    <w:autoRedefine/>
    <w:semiHidden/>
    <w:rsid w:val="00DE23CE"/>
    <w:pPr>
      <w:ind w:left="1400"/>
    </w:pPr>
  </w:style>
  <w:style w:type="paragraph" w:styleId="TM9">
    <w:name w:val="toc 9"/>
    <w:basedOn w:val="Normal"/>
    <w:next w:val="Normal"/>
    <w:autoRedefine/>
    <w:semiHidden/>
    <w:rsid w:val="00DE23CE"/>
    <w:pPr>
      <w:ind w:left="1600"/>
    </w:pPr>
  </w:style>
  <w:style w:type="character" w:styleId="Lienhypertexte">
    <w:name w:val="Hyperlink"/>
    <w:uiPriority w:val="99"/>
    <w:rsid w:val="00756C68"/>
    <w:rPr>
      <w:dstrike w:val="0"/>
      <w:color w:val="0000FF"/>
      <w:u w:val="single"/>
      <w:vertAlign w:val="baseline"/>
    </w:rPr>
  </w:style>
  <w:style w:type="paragraph" w:styleId="En-tte">
    <w:name w:val="header"/>
    <w:basedOn w:val="Normal"/>
    <w:rsid w:val="00756C6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756C68"/>
    <w:pPr>
      <w:tabs>
        <w:tab w:val="center" w:pos="4320"/>
        <w:tab w:val="right" w:pos="8640"/>
      </w:tabs>
    </w:pPr>
  </w:style>
  <w:style w:type="character" w:styleId="Lienhypertextesuivivisit">
    <w:name w:val="FollowedHyperlink"/>
    <w:rsid w:val="00756C68"/>
    <w:rPr>
      <w:color w:val="800080"/>
      <w:u w:val="single"/>
    </w:rPr>
  </w:style>
  <w:style w:type="paragraph" w:styleId="Listepuces">
    <w:name w:val="List Bullet"/>
    <w:basedOn w:val="Normal"/>
    <w:rsid w:val="00756C68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epuces2">
    <w:name w:val="List Bullet 2"/>
    <w:basedOn w:val="Normal"/>
    <w:rsid w:val="00756C68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epuces3">
    <w:name w:val="List Bullet 3"/>
    <w:basedOn w:val="Normal"/>
    <w:rsid w:val="00756C68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epuces4">
    <w:name w:val="List Bullet 4"/>
    <w:basedOn w:val="Normal"/>
    <w:rsid w:val="00756C68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epuces5">
    <w:name w:val="List Bullet 5"/>
    <w:basedOn w:val="Normal"/>
    <w:rsid w:val="00756C68"/>
    <w:pPr>
      <w:numPr>
        <w:numId w:val="6"/>
      </w:numPr>
    </w:pPr>
    <w:rPr>
      <w:lang w:val="en-GB"/>
    </w:rPr>
  </w:style>
  <w:style w:type="paragraph" w:styleId="Listenumros">
    <w:name w:val="List Number"/>
    <w:basedOn w:val="Normal"/>
    <w:rsid w:val="00756C68"/>
    <w:pPr>
      <w:numPr>
        <w:numId w:val="7"/>
      </w:numPr>
      <w:spacing w:before="20" w:after="20"/>
    </w:pPr>
    <w:rPr>
      <w:lang w:val="en-GB"/>
    </w:rPr>
  </w:style>
  <w:style w:type="paragraph" w:styleId="Listenumros2">
    <w:name w:val="List Number 2"/>
    <w:basedOn w:val="Normal"/>
    <w:rsid w:val="00756C68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enumros3">
    <w:name w:val="List Number 3"/>
    <w:basedOn w:val="Normal"/>
    <w:rsid w:val="00756C68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enumros4">
    <w:name w:val="List Number 4"/>
    <w:basedOn w:val="Normal"/>
    <w:rsid w:val="00756C68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enumros5">
    <w:name w:val="List Number 5"/>
    <w:basedOn w:val="Normal"/>
    <w:rsid w:val="00756C68"/>
    <w:pPr>
      <w:numPr>
        <w:numId w:val="11"/>
      </w:numPr>
    </w:pPr>
    <w:rPr>
      <w:lang w:val="en-GB"/>
    </w:rPr>
  </w:style>
  <w:style w:type="paragraph" w:styleId="Lgende">
    <w:name w:val="caption"/>
    <w:basedOn w:val="Normal"/>
    <w:next w:val="Normal"/>
    <w:qFormat/>
    <w:rsid w:val="00756C68"/>
    <w:pPr>
      <w:spacing w:before="120"/>
      <w:jc w:val="center"/>
    </w:pPr>
    <w:rPr>
      <w:b/>
    </w:rPr>
  </w:style>
  <w:style w:type="paragraph" w:styleId="Textedebulles">
    <w:name w:val="Balloon Text"/>
    <w:basedOn w:val="Normal"/>
    <w:semiHidden/>
    <w:rsid w:val="00756C68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lev">
    <w:name w:val="Strong"/>
    <w:qFormat/>
    <w:rsid w:val="00707BA6"/>
    <w:rPr>
      <w:b/>
      <w:bCs/>
    </w:rPr>
  </w:style>
  <w:style w:type="table" w:styleId="Grilledutableau">
    <w:name w:val="Table Grid"/>
    <w:basedOn w:val="TableauNormal"/>
    <w:uiPriority w:val="59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Grille3">
    <w:name w:val="Table Grid 3"/>
    <w:basedOn w:val="Tableau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index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Corpsdetexte">
    <w:name w:val="Body Text"/>
    <w:aliases w:val="Char, Char"/>
    <w:basedOn w:val="Normal"/>
    <w:link w:val="CorpsdetexteCar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Policepardfaut"/>
    <w:rsid w:val="00BA0D62"/>
    <w:rPr>
      <w:rFonts w:ascii="Calibri" w:hAnsi="Calibri"/>
      <w:szCs w:val="24"/>
      <w:lang w:val="en-US" w:eastAsia="en-US" w:bidi="ur-PK"/>
    </w:rPr>
  </w:style>
  <w:style w:type="character" w:customStyle="1" w:styleId="CorpsdetexteCar">
    <w:name w:val="Corps de texte Car"/>
    <w:aliases w:val="Char Car, Char Car"/>
    <w:basedOn w:val="Policepardfaut"/>
    <w:link w:val="Corpsdetexte"/>
    <w:rsid w:val="00BA0D62"/>
    <w:rPr>
      <w:rFonts w:ascii="Arial" w:hAnsi="Arial"/>
      <w:sz w:val="22"/>
      <w:szCs w:val="24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Retraitcorpsdetexte3Car">
    <w:name w:val="Retrait corps de texte 3 Car"/>
    <w:basedOn w:val="Policepardfaut"/>
    <w:link w:val="Retraitcorpsdetexte3"/>
    <w:rsid w:val="00BA0D62"/>
    <w:rPr>
      <w:rFonts w:ascii="Arial" w:hAnsi="Arial"/>
      <w:spacing w:val="-3"/>
      <w:sz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Accentuation">
    <w:name w:val="Emphasis"/>
    <w:basedOn w:val="Policepardfaut"/>
    <w:qFormat/>
    <w:rsid w:val="00B21802"/>
    <w:rPr>
      <w:i/>
      <w:iCs/>
    </w:rPr>
  </w:style>
  <w:style w:type="paragraph" w:styleId="Sous-titre">
    <w:name w:val="Subtitle"/>
    <w:basedOn w:val="Normal"/>
    <w:next w:val="Normal"/>
    <w:link w:val="Sous-titreC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Textedelespacerserv">
    <w:name w:val="Placeholder Text"/>
    <w:basedOn w:val="Policepardfau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M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M1Car">
    <w:name w:val="TM 1 Car"/>
    <w:basedOn w:val="Policepardfaut"/>
    <w:link w:val="TM1"/>
    <w:uiPriority w:val="39"/>
    <w:rsid w:val="00BE1559"/>
    <w:rPr>
      <w:rFonts w:ascii="Segoe UI" w:hAnsi="Segoe U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M1C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Marquedecommentaire">
    <w:name w:val="annotation reference"/>
    <w:basedOn w:val="Policepardfaut"/>
    <w:semiHidden/>
    <w:unhideWhenUsed/>
    <w:rsid w:val="001F0A0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1F0A02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1F0A02"/>
    <w:rPr>
      <w:rFonts w:ascii="Calibri" w:hAnsi="Calibri"/>
      <w:lang w:val="en-US" w:eastAsia="en-US" w:bidi="ur-PK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1F0A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1F0A02"/>
    <w:rPr>
      <w:rFonts w:ascii="Calibri" w:hAnsi="Calibri"/>
      <w:b/>
      <w:bCs/>
      <w:lang w:val="en-US" w:eastAsia="en-US" w:bidi="ur-PK"/>
    </w:rPr>
  </w:style>
  <w:style w:type="paragraph" w:customStyle="1" w:styleId="TableText">
    <w:name w:val="Table Text"/>
    <w:basedOn w:val="Normal"/>
    <w:rsid w:val="00A80F58"/>
    <w:pPr>
      <w:spacing w:after="0"/>
      <w:ind w:left="14"/>
    </w:pPr>
    <w:rPr>
      <w:rFonts w:ascii="Arial" w:hAnsi="Arial"/>
      <w:spacing w:val="-5"/>
      <w:sz w:val="16"/>
      <w:szCs w:val="20"/>
      <w:lang w:bidi="ar-SA"/>
    </w:rPr>
  </w:style>
  <w:style w:type="paragraph" w:customStyle="1" w:styleId="StyleTableHeader10pt">
    <w:name w:val="Style Table Header + 10 pt"/>
    <w:basedOn w:val="Normal"/>
    <w:rsid w:val="00A80F58"/>
    <w:pPr>
      <w:spacing w:before="60" w:after="0"/>
      <w:jc w:val="center"/>
    </w:pPr>
    <w:rPr>
      <w:rFonts w:ascii="Arial" w:hAnsi="Arial"/>
      <w:b/>
      <w:bCs/>
      <w:spacing w:val="-5"/>
      <w:szCs w:val="20"/>
      <w:lang w:bidi="ar-SA"/>
    </w:rPr>
  </w:style>
  <w:style w:type="paragraph" w:customStyle="1" w:styleId="GanttheadTableHeader">
    <w:name w:val="Gantthead Table Header"/>
    <w:basedOn w:val="Normal"/>
    <w:rsid w:val="00662821"/>
    <w:pPr>
      <w:spacing w:after="0"/>
    </w:pPr>
    <w:rPr>
      <w:rFonts w:ascii="Times" w:hAnsi="Times"/>
      <w:b/>
      <w:sz w:val="24"/>
      <w:lang w:bidi="ar-SA"/>
    </w:rPr>
  </w:style>
  <w:style w:type="paragraph" w:customStyle="1" w:styleId="GanttheadTableText">
    <w:name w:val="Gantthead Table Text"/>
    <w:basedOn w:val="Normal"/>
    <w:rsid w:val="00662821"/>
    <w:pPr>
      <w:spacing w:after="0"/>
    </w:pPr>
    <w:rPr>
      <w:rFonts w:ascii="Times" w:hAnsi="Times"/>
      <w:sz w:val="24"/>
      <w:lang w:bidi="ar-SA"/>
    </w:rPr>
  </w:style>
  <w:style w:type="paragraph" w:styleId="Corpsdetexte2">
    <w:name w:val="Body Text 2"/>
    <w:basedOn w:val="Normal"/>
    <w:link w:val="Corpsdetexte2Car"/>
    <w:semiHidden/>
    <w:unhideWhenUsed/>
    <w:rsid w:val="006D1342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6D1342"/>
    <w:rPr>
      <w:rFonts w:ascii="Calibri" w:hAnsi="Calibri"/>
      <w:szCs w:val="24"/>
      <w:lang w:val="en-US" w:eastAsia="en-US" w:bidi="ur-PK"/>
    </w:rPr>
  </w:style>
  <w:style w:type="paragraph" w:customStyle="1" w:styleId="CarCharCharCar">
    <w:name w:val="Car Char Char Car"/>
    <w:basedOn w:val="Normal"/>
    <w:rsid w:val="00040B3F"/>
    <w:pPr>
      <w:spacing w:before="120" w:after="160" w:line="240" w:lineRule="exact"/>
    </w:pPr>
    <w:rPr>
      <w:rFonts w:ascii="Verdana" w:hAnsi="Verdana" w:cs="Arial"/>
      <w:b/>
      <w:szCs w:val="20"/>
      <w:lang w:bidi="ar-SA"/>
    </w:rPr>
  </w:style>
  <w:style w:type="character" w:customStyle="1" w:styleId="Mention">
    <w:name w:val="Mention"/>
    <w:basedOn w:val="Policepardfaut"/>
    <w:uiPriority w:val="99"/>
    <w:semiHidden/>
    <w:unhideWhenUsed/>
    <w:rsid w:val="00DF052E"/>
    <w:rPr>
      <w:color w:val="2B579A"/>
      <w:shd w:val="clear" w:color="auto" w:fill="E6E6E6"/>
    </w:rPr>
  </w:style>
  <w:style w:type="paragraph" w:customStyle="1" w:styleId="DTables">
    <w:name w:val="DTables"/>
    <w:basedOn w:val="Normal"/>
    <w:next w:val="Normal"/>
    <w:rsid w:val="00572536"/>
    <w:pPr>
      <w:spacing w:after="0"/>
      <w:jc w:val="both"/>
    </w:pPr>
    <w:rPr>
      <w:rFonts w:ascii="Verdana" w:eastAsia="MS Mincho" w:hAnsi="Verdana"/>
      <w:noProof/>
      <w:spacing w:val="-5"/>
      <w:lang w:bidi="ar-SA"/>
    </w:rPr>
  </w:style>
  <w:style w:type="table" w:styleId="Listeclaire">
    <w:name w:val="Light List"/>
    <w:basedOn w:val="TableauNormal"/>
    <w:uiPriority w:val="61"/>
    <w:semiHidden/>
    <w:unhideWhenUsed/>
    <w:rsid w:val="00F5212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vision">
    <w:name w:val="Revision"/>
    <w:hidden/>
    <w:uiPriority w:val="99"/>
    <w:semiHidden/>
    <w:rsid w:val="00593D41"/>
    <w:rPr>
      <w:rFonts w:ascii="Calibri" w:hAnsi="Calibri"/>
      <w:szCs w:val="24"/>
      <w:lang w:val="en-US" w:eastAsia="en-US" w:bidi="ur-PK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60AC5"/>
    <w:rPr>
      <w:color w:val="808080"/>
      <w:shd w:val="clear" w:color="auto" w:fill="E6E6E6"/>
    </w:rPr>
  </w:style>
  <w:style w:type="paragraph" w:styleId="Tabledesillustrations">
    <w:name w:val="table of figures"/>
    <w:basedOn w:val="Normal"/>
    <w:next w:val="Normal"/>
    <w:uiPriority w:val="99"/>
    <w:unhideWhenUsed/>
    <w:rsid w:val="0042202B"/>
    <w:pPr>
      <w:spacing w:after="0"/>
    </w:pPr>
    <w:rPr>
      <w:rFonts w:ascii="Arial" w:hAnsi="Arial"/>
      <w:sz w:val="24"/>
    </w:rPr>
  </w:style>
  <w:style w:type="paragraph" w:styleId="Normalcentr">
    <w:name w:val="Block Text"/>
    <w:basedOn w:val="Normal"/>
    <w:rsid w:val="0053596E"/>
    <w:pPr>
      <w:spacing w:after="0"/>
      <w:ind w:left="2160" w:right="2160"/>
    </w:pPr>
    <w:rPr>
      <w:rFonts w:eastAsia="SimSun"/>
      <w:sz w:val="22"/>
      <w:szCs w:val="20"/>
      <w:lang w:val="en-GB" w:bidi="ar-SA"/>
    </w:rPr>
  </w:style>
  <w:style w:type="character" w:customStyle="1" w:styleId="PieddepageCar">
    <w:name w:val="Pied de page Car"/>
    <w:basedOn w:val="Policepardfaut"/>
    <w:link w:val="Pieddepage"/>
    <w:rsid w:val="00E4580A"/>
    <w:rPr>
      <w:rFonts w:ascii="Calibri" w:hAnsi="Calibri"/>
      <w:szCs w:val="24"/>
      <w:lang w:val="en-US" w:eastAsia="en-US" w:bidi="ur-PK"/>
    </w:rPr>
  </w:style>
  <w:style w:type="paragraph" w:customStyle="1" w:styleId="Helptext">
    <w:name w:val="Helptext"/>
    <w:basedOn w:val="Normal"/>
    <w:link w:val="HelptextZchn"/>
    <w:rsid w:val="00FE5ED4"/>
    <w:pPr>
      <w:spacing w:after="0"/>
    </w:pPr>
    <w:rPr>
      <w:rFonts w:ascii="Arial" w:hAnsi="Arial"/>
      <w:i/>
      <w:color w:val="0000FF"/>
      <w:sz w:val="18"/>
      <w:szCs w:val="18"/>
      <w:lang w:bidi="ar-SA"/>
    </w:rPr>
  </w:style>
  <w:style w:type="character" w:customStyle="1" w:styleId="HelptextZchn">
    <w:name w:val="Helptext Zchn"/>
    <w:link w:val="Helptext"/>
    <w:rsid w:val="00FE5ED4"/>
    <w:rPr>
      <w:rFonts w:ascii="Arial" w:hAnsi="Arial"/>
      <w:i/>
      <w:color w:val="0000FF"/>
      <w:sz w:val="18"/>
      <w:szCs w:val="18"/>
      <w:lang w:val="en-US" w:eastAsia="en-US"/>
    </w:rPr>
  </w:style>
  <w:style w:type="paragraph" w:styleId="Retraitcorpsdetexte2">
    <w:name w:val="Body Text Indent 2"/>
    <w:basedOn w:val="Normal"/>
    <w:link w:val="Retraitcorpsdetexte2Car"/>
    <w:semiHidden/>
    <w:unhideWhenUsed/>
    <w:rsid w:val="003447DB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3447DB"/>
    <w:rPr>
      <w:rFonts w:ascii="Calibri" w:hAnsi="Calibri"/>
      <w:szCs w:val="24"/>
      <w:lang w:val="en-US" w:eastAsia="en-US" w:bidi="ur-PK"/>
    </w:rPr>
  </w:style>
  <w:style w:type="character" w:customStyle="1" w:styleId="es-r4j-common-issue-key">
    <w:name w:val="es-r4j-common-issue-key"/>
    <w:basedOn w:val="Policepardfaut"/>
    <w:rsid w:val="00F31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44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71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27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2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62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80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867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30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23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75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22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234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237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90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2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6874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818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089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9614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3578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jira-cascoproducts.msappproxy.net/browse/STLADT2KW-1227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jira-cascoproducts.msappproxy.net/browse/STLADT2KW-1227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jira-cascoproducts.msappproxy.net/browse/STLADT2KW-122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152\Downloads\SEEP%20Process%20Documentation%20Template%20(2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458F22083B426F9D40B04F6EAA1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2E4A-7AE0-4E2F-BEDD-80C896A7CAEE}"/>
      </w:docPartPr>
      <w:docPartBody>
        <w:p w:rsidR="002129A8" w:rsidRDefault="00FF0AAC">
          <w:pPr>
            <w:pStyle w:val="C1458F22083B426F9D40B04F6EAA1A82"/>
          </w:pPr>
          <w:r w:rsidRPr="008D63D3">
            <w:rPr>
              <w:rStyle w:val="Textedelespacerserv"/>
            </w:rPr>
            <w:t>[Title]</w:t>
          </w:r>
        </w:p>
      </w:docPartBody>
    </w:docPart>
    <w:docPart>
      <w:docPartPr>
        <w:name w:val="C5D79D0578C8460D8E749087260A4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9345-A979-46ED-B2B8-F826DDE7D674}"/>
      </w:docPartPr>
      <w:docPartBody>
        <w:p w:rsidR="00C24B1B" w:rsidRDefault="005F45C3" w:rsidP="005F45C3">
          <w:pPr>
            <w:pStyle w:val="C5D79D0578C8460D8E749087260A4E3D"/>
          </w:pPr>
          <w:r w:rsidRPr="00E32D38">
            <w:rPr>
              <w:rStyle w:val="Textedelespacerserv"/>
            </w:rPr>
            <w:t>[Title]</w:t>
          </w:r>
        </w:p>
      </w:docPartBody>
    </w:docPart>
    <w:docPart>
      <w:docPartPr>
        <w:name w:val="23FBC4E7AE894F7395B3F3D5A3C89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3779D-BB7A-41A4-B2BC-72C6E611B581}"/>
      </w:docPartPr>
      <w:docPartBody>
        <w:p w:rsidR="00C24B1B" w:rsidRDefault="00C24B1B">
          <w:r w:rsidRPr="00545099">
            <w:rPr>
              <w:rStyle w:val="Textedelespacerserv"/>
            </w:rPr>
            <w:t>[Subject]</w:t>
          </w:r>
        </w:p>
      </w:docPartBody>
    </w:docPart>
    <w:docPart>
      <w:docPartPr>
        <w:name w:val="DA085D9A14824AE4B1F8B298F9F9C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2AA1-752D-41FE-B50C-63B778CD96A4}"/>
      </w:docPartPr>
      <w:docPartBody>
        <w:p w:rsidR="00C24B1B" w:rsidRDefault="00C24B1B">
          <w:r w:rsidRPr="00545099">
            <w:rPr>
              <w:rStyle w:val="Textedelespacerserv"/>
            </w:rPr>
            <w:t>[Status]</w:t>
          </w:r>
        </w:p>
      </w:docPartBody>
    </w:docPart>
    <w:docPart>
      <w:docPartPr>
        <w:name w:val="719027EF7C4A467D92A7B90BDF30C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FC28-5F61-4634-A905-06739F69F91E}"/>
      </w:docPartPr>
      <w:docPartBody>
        <w:p w:rsidR="00C24B1B" w:rsidRDefault="00C24B1B">
          <w:r w:rsidRPr="00545099">
            <w:rPr>
              <w:rStyle w:val="Textedelespacerserv"/>
            </w:rPr>
            <w:t>[Status]</w:t>
          </w:r>
        </w:p>
      </w:docPartBody>
    </w:docPart>
    <w:docPart>
      <w:docPartPr>
        <w:name w:val="B82DFF1AC96E405E8511CEA1AFA6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191CE-4269-445A-B4F5-D2B5EC4C0E85}"/>
      </w:docPartPr>
      <w:docPartBody>
        <w:p w:rsidR="00C24B1B" w:rsidRDefault="00C24B1B">
          <w:r w:rsidRPr="00545099">
            <w:rPr>
              <w:rStyle w:val="Textedelespacerserv"/>
            </w:rPr>
            <w:t>[Author]</w:t>
          </w:r>
        </w:p>
      </w:docPartBody>
    </w:docPart>
    <w:docPart>
      <w:docPartPr>
        <w:name w:val="BC2A73916BA747D9AA038CD62358D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73E63-5A05-4826-8AB7-1CC6597C73DB}"/>
      </w:docPartPr>
      <w:docPartBody>
        <w:p w:rsidR="00C24B1B" w:rsidRDefault="00C24B1B">
          <w:r w:rsidRPr="00545099">
            <w:rPr>
              <w:rStyle w:val="Textedelespacerserv"/>
            </w:rPr>
            <w:t>[Author]</w:t>
          </w:r>
        </w:p>
      </w:docPartBody>
    </w:docPart>
    <w:docPart>
      <w:docPartPr>
        <w:name w:val="AD24639DA4B548C3B190B74957F1D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8ED62-2DF3-471B-9263-0505C49046C4}"/>
      </w:docPartPr>
      <w:docPartBody>
        <w:p w:rsidR="004E7832" w:rsidRDefault="00E14FB4">
          <w:r w:rsidRPr="00545099">
            <w:rPr>
              <w:rStyle w:val="Textedelespacerserv"/>
            </w:rPr>
            <w:t>[Status]</w:t>
          </w:r>
        </w:p>
      </w:docPartBody>
    </w:docPart>
    <w:docPart>
      <w:docPartPr>
        <w:name w:val="0A02B81FF3564E579FE0A9E17DD7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DA3D-EBA4-4E63-AC34-9BFB5055D692}"/>
      </w:docPartPr>
      <w:docPartBody>
        <w:p w:rsidR="00313ED8" w:rsidRDefault="003D0253" w:rsidP="003D0253">
          <w:pPr>
            <w:pStyle w:val="0A02B81FF3564E579FE0A9E17DD773B1"/>
          </w:pPr>
          <w:r w:rsidRPr="00522164">
            <w:rPr>
              <w:rStyle w:val="Textedelespacerserv"/>
            </w:rPr>
            <w:t>[Keywords]</w:t>
          </w:r>
        </w:p>
      </w:docPartBody>
    </w:docPart>
    <w:docPart>
      <w:docPartPr>
        <w:name w:val="B422D5EB14BE4F0BB330CE3A5F9E2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59FDD-4BBE-4869-9B81-021D40AD704B}"/>
      </w:docPartPr>
      <w:docPartBody>
        <w:p w:rsidR="00313ED8" w:rsidRDefault="003D0253" w:rsidP="003D0253">
          <w:pPr>
            <w:pStyle w:val="B422D5EB14BE4F0BB330CE3A5F9E2458"/>
          </w:pPr>
          <w:r w:rsidRPr="00522164">
            <w:rPr>
              <w:rStyle w:val="Textedelespacerserv"/>
            </w:rPr>
            <w:t>[Keywords]</w:t>
          </w:r>
        </w:p>
      </w:docPartBody>
    </w:docPart>
    <w:docPart>
      <w:docPartPr>
        <w:name w:val="33C1A61147E44E7B9282C7BA7C38A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D850-AA31-46A3-B130-E71562117534}"/>
      </w:docPartPr>
      <w:docPartBody>
        <w:p w:rsidR="00313ED8" w:rsidRDefault="003D0253" w:rsidP="003D0253">
          <w:pPr>
            <w:pStyle w:val="33C1A61147E44E7B9282C7BA7C38A65B"/>
          </w:pPr>
          <w:r w:rsidRPr="00522164">
            <w:rPr>
              <w:rStyle w:val="Textedelespacerserv"/>
            </w:rPr>
            <w:t>[Category]</w:t>
          </w:r>
        </w:p>
      </w:docPartBody>
    </w:docPart>
    <w:docPart>
      <w:docPartPr>
        <w:name w:val="AEBBB001490C490CB7C158DB61EFF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E13D-514D-49DA-962C-AD4A66DB0C61}"/>
      </w:docPartPr>
      <w:docPartBody>
        <w:p w:rsidR="00E51C4B" w:rsidRDefault="00E51C4B">
          <w:r w:rsidRPr="00522164">
            <w:rPr>
              <w:rStyle w:val="Textedelespacerserv"/>
            </w:rPr>
            <w:t>[Publish Date]</w:t>
          </w:r>
        </w:p>
      </w:docPartBody>
    </w:docPart>
    <w:docPart>
      <w:docPartPr>
        <w:name w:val="6A2E0802B9924319BF87AF7A2453D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E5DE-968C-4DC1-AC06-CCD24BA72BC9}"/>
      </w:docPartPr>
      <w:docPartBody>
        <w:p w:rsidR="00E51C4B" w:rsidRDefault="00E51C4B">
          <w:r w:rsidRPr="00522164">
            <w:rPr>
              <w:rStyle w:val="Textedelespacerserv"/>
            </w:rPr>
            <w:t>[Category]</w:t>
          </w:r>
        </w:p>
      </w:docPartBody>
    </w:docPart>
    <w:docPart>
      <w:docPartPr>
        <w:name w:val="6005E958F416433AA47B398E02FBA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8683-BBFE-4A48-89C6-00962CC26A19}"/>
      </w:docPartPr>
      <w:docPartBody>
        <w:p w:rsidR="00E51C4B" w:rsidRDefault="00E51C4B">
          <w:r w:rsidRPr="00522164">
            <w:rPr>
              <w:rStyle w:val="Textedelespacerserv"/>
            </w:rPr>
            <w:t>[Publish Date]</w:t>
          </w:r>
        </w:p>
      </w:docPartBody>
    </w:docPart>
    <w:docPart>
      <w:docPartPr>
        <w:name w:val="7D9D35D1DE554564B1BD3D753823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6F05-028C-4FE5-B607-91A1223818A4}"/>
      </w:docPartPr>
      <w:docPartBody>
        <w:p w:rsidR="00E51C4B" w:rsidRDefault="00E51C4B">
          <w:pPr>
            <w:pStyle w:val="7D9D35D1DE554564B1BD3D7538234F9C"/>
          </w:pPr>
          <w:r w:rsidRPr="00522164">
            <w:rPr>
              <w:rStyle w:val="Textedelespacerserv"/>
            </w:rPr>
            <w:t>[Publish Date]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6CF94-3307-4E3E-BE72-AAF6DA5469F7}"/>
      </w:docPartPr>
      <w:docPartBody>
        <w:p w:rsidR="00AD1918" w:rsidRDefault="00242410">
          <w:r w:rsidRPr="00F1610F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FA9B697C16456EA58BDAD2E00B8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D40C-1826-437E-B495-8435E87CDEF2}"/>
      </w:docPartPr>
      <w:docPartBody>
        <w:p w:rsidR="00AD1918" w:rsidRDefault="00242410" w:rsidP="00242410">
          <w:pPr>
            <w:pStyle w:val="F5FA9B697C16456EA58BDAD2E00B8011"/>
          </w:pPr>
          <w:r w:rsidRPr="00F1610F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9D7EE2E0E2842A5A7C11FACFC78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098E-F5CC-4B37-B94C-709993636898}"/>
      </w:docPartPr>
      <w:docPartBody>
        <w:p w:rsidR="00AD1918" w:rsidRDefault="00242410" w:rsidP="00242410">
          <w:pPr>
            <w:pStyle w:val="19D7EE2E0E2842A5A7C11FACFC78ABB0"/>
          </w:pPr>
          <w:r w:rsidRPr="00F1610F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FF0AAC"/>
    <w:rsid w:val="00004531"/>
    <w:rsid w:val="00030F78"/>
    <w:rsid w:val="00036117"/>
    <w:rsid w:val="00051E17"/>
    <w:rsid w:val="00065382"/>
    <w:rsid w:val="0009761B"/>
    <w:rsid w:val="000A77B0"/>
    <w:rsid w:val="000E1D72"/>
    <w:rsid w:val="000F72E4"/>
    <w:rsid w:val="00105C6F"/>
    <w:rsid w:val="00182713"/>
    <w:rsid w:val="001F6CFC"/>
    <w:rsid w:val="002041C3"/>
    <w:rsid w:val="002129A8"/>
    <w:rsid w:val="00242410"/>
    <w:rsid w:val="00251F44"/>
    <w:rsid w:val="002613F8"/>
    <w:rsid w:val="00291C48"/>
    <w:rsid w:val="002F2C2D"/>
    <w:rsid w:val="002F359E"/>
    <w:rsid w:val="00313ED8"/>
    <w:rsid w:val="00321163"/>
    <w:rsid w:val="00323AFC"/>
    <w:rsid w:val="00323DA5"/>
    <w:rsid w:val="00344038"/>
    <w:rsid w:val="00362E09"/>
    <w:rsid w:val="0039236C"/>
    <w:rsid w:val="003B195C"/>
    <w:rsid w:val="003D0253"/>
    <w:rsid w:val="003E2A05"/>
    <w:rsid w:val="00405821"/>
    <w:rsid w:val="00420C9E"/>
    <w:rsid w:val="00426514"/>
    <w:rsid w:val="00433B12"/>
    <w:rsid w:val="00462B1A"/>
    <w:rsid w:val="00464499"/>
    <w:rsid w:val="004837ED"/>
    <w:rsid w:val="004B4B97"/>
    <w:rsid w:val="004C584F"/>
    <w:rsid w:val="004E7832"/>
    <w:rsid w:val="005156E0"/>
    <w:rsid w:val="00521CE7"/>
    <w:rsid w:val="005B53E4"/>
    <w:rsid w:val="005C07B1"/>
    <w:rsid w:val="005F45C3"/>
    <w:rsid w:val="00605183"/>
    <w:rsid w:val="00675B2D"/>
    <w:rsid w:val="006A49C7"/>
    <w:rsid w:val="006B4007"/>
    <w:rsid w:val="006C6BB8"/>
    <w:rsid w:val="006E1688"/>
    <w:rsid w:val="006F178E"/>
    <w:rsid w:val="0070295F"/>
    <w:rsid w:val="00704664"/>
    <w:rsid w:val="007131EF"/>
    <w:rsid w:val="0078144C"/>
    <w:rsid w:val="0078589B"/>
    <w:rsid w:val="007A2FE9"/>
    <w:rsid w:val="007C3175"/>
    <w:rsid w:val="007E1509"/>
    <w:rsid w:val="007F10CD"/>
    <w:rsid w:val="00807362"/>
    <w:rsid w:val="0082131E"/>
    <w:rsid w:val="0089465F"/>
    <w:rsid w:val="008C0E6B"/>
    <w:rsid w:val="0092567E"/>
    <w:rsid w:val="00927B91"/>
    <w:rsid w:val="00936709"/>
    <w:rsid w:val="009975C1"/>
    <w:rsid w:val="009A5C93"/>
    <w:rsid w:val="009A7E01"/>
    <w:rsid w:val="009F0467"/>
    <w:rsid w:val="00A264C9"/>
    <w:rsid w:val="00A45F67"/>
    <w:rsid w:val="00AD1918"/>
    <w:rsid w:val="00AD5174"/>
    <w:rsid w:val="00AF319C"/>
    <w:rsid w:val="00B0618C"/>
    <w:rsid w:val="00B128BE"/>
    <w:rsid w:val="00B205A4"/>
    <w:rsid w:val="00B24112"/>
    <w:rsid w:val="00B44734"/>
    <w:rsid w:val="00B6587D"/>
    <w:rsid w:val="00BC5B53"/>
    <w:rsid w:val="00BF1C16"/>
    <w:rsid w:val="00C24B1B"/>
    <w:rsid w:val="00C754CD"/>
    <w:rsid w:val="00CD119E"/>
    <w:rsid w:val="00D11C0B"/>
    <w:rsid w:val="00D13D85"/>
    <w:rsid w:val="00D16C35"/>
    <w:rsid w:val="00D317D6"/>
    <w:rsid w:val="00D528D5"/>
    <w:rsid w:val="00DA0AF6"/>
    <w:rsid w:val="00DC77B0"/>
    <w:rsid w:val="00DE5829"/>
    <w:rsid w:val="00E075D3"/>
    <w:rsid w:val="00E102C6"/>
    <w:rsid w:val="00E14FB4"/>
    <w:rsid w:val="00E305F4"/>
    <w:rsid w:val="00E41345"/>
    <w:rsid w:val="00E51C4B"/>
    <w:rsid w:val="00E81306"/>
    <w:rsid w:val="00EA3359"/>
    <w:rsid w:val="00ED068B"/>
    <w:rsid w:val="00F002CB"/>
    <w:rsid w:val="00F162DB"/>
    <w:rsid w:val="00F166D6"/>
    <w:rsid w:val="00F76976"/>
    <w:rsid w:val="00FA4669"/>
    <w:rsid w:val="00FB760B"/>
    <w:rsid w:val="00FC45C7"/>
    <w:rsid w:val="00FE2217"/>
    <w:rsid w:val="00FE2C67"/>
    <w:rsid w:val="00FF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42410"/>
    <w:rPr>
      <w:color w:val="808080"/>
    </w:rPr>
  </w:style>
  <w:style w:type="paragraph" w:customStyle="1" w:styleId="C1458F22083B426F9D40B04F6EAA1A82">
    <w:name w:val="C1458F22083B426F9D40B04F6EAA1A82"/>
    <w:rsid w:val="00D528D5"/>
  </w:style>
  <w:style w:type="paragraph" w:customStyle="1" w:styleId="C5D79D0578C8460D8E749087260A4E3D">
    <w:name w:val="C5D79D0578C8460D8E749087260A4E3D"/>
    <w:rsid w:val="005F45C3"/>
    <w:pPr>
      <w:spacing w:after="160" w:line="259" w:lineRule="auto"/>
    </w:pPr>
  </w:style>
  <w:style w:type="paragraph" w:customStyle="1" w:styleId="0A02B81FF3564E579FE0A9E17DD773B1">
    <w:name w:val="0A02B81FF3564E579FE0A9E17DD773B1"/>
    <w:rsid w:val="003D0253"/>
    <w:pPr>
      <w:spacing w:after="160" w:line="259" w:lineRule="auto"/>
    </w:pPr>
  </w:style>
  <w:style w:type="paragraph" w:customStyle="1" w:styleId="B422D5EB14BE4F0BB330CE3A5F9E2458">
    <w:name w:val="B422D5EB14BE4F0BB330CE3A5F9E2458"/>
    <w:rsid w:val="003D0253"/>
    <w:pPr>
      <w:spacing w:after="160" w:line="259" w:lineRule="auto"/>
    </w:pPr>
  </w:style>
  <w:style w:type="paragraph" w:customStyle="1" w:styleId="33C1A61147E44E7B9282C7BA7C38A65B">
    <w:name w:val="33C1A61147E44E7B9282C7BA7C38A65B"/>
    <w:rsid w:val="003D0253"/>
    <w:pPr>
      <w:spacing w:after="160" w:line="259" w:lineRule="auto"/>
    </w:pPr>
  </w:style>
  <w:style w:type="paragraph" w:customStyle="1" w:styleId="7D9D35D1DE554564B1BD3D7538234F9C">
    <w:name w:val="7D9D35D1DE554564B1BD3D7538234F9C"/>
    <w:rsid w:val="00D528D5"/>
    <w:pPr>
      <w:spacing w:after="160" w:line="259" w:lineRule="auto"/>
    </w:pPr>
  </w:style>
  <w:style w:type="paragraph" w:customStyle="1" w:styleId="F5FA9B697C16456EA58BDAD2E00B8011">
    <w:name w:val="F5FA9B697C16456EA58BDAD2E00B8011"/>
    <w:rsid w:val="00242410"/>
    <w:pPr>
      <w:spacing w:after="160" w:line="259" w:lineRule="auto"/>
    </w:pPr>
  </w:style>
  <w:style w:type="paragraph" w:customStyle="1" w:styleId="19D7EE2E0E2842A5A7C11FACFC78ABB0">
    <w:name w:val="19D7EE2E0E2842A5A7C11FACFC78ABB0"/>
    <w:rsid w:val="00242410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2022-07-08T00:00:00</PublishDate>
  <Abstract/>
  <CompanyAddress/>
  <CompanyPhone/>
  <CompanyFax/>
  <CompanyEmail/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cc1ef7-9c6a-4edd-8b02-87fca5f1cb9e">
      <Terms xmlns="http://schemas.microsoft.com/office/infopath/2007/PartnerControls"/>
    </lcf76f155ced4ddcb4097134ff3c332f>
    <TaxCatchAll xmlns="852c09fb-7516-40c5-be18-fa2bbf02e9b0" xsi:nil="true"/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  <_Flow_SignoffStatus xmlns="cfcc1ef7-9c6a-4edd-8b02-87fca5f1cb9e" xsi:nil="true"/>
    <_dlc_DocId xmlns="852c09fb-7516-40c5-be18-fa2bbf02e9b0">XTJA7ZDZSCWC-803859844-558464</_dlc_DocId>
    <_dlc_DocIdUrl xmlns="852c09fb-7516-40c5-be18-fa2bbf02e9b0">
      <Url>https://cascoproducts.sharepoint.com/sites/projects/_layouts/15/DocIdRedir.aspx?ID=XTJA7ZDZSCWC-803859844-558464</Url>
      <Description>XTJA7ZDZSCWC-803859844-558464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6968B070E154F9823183EE00F53B4" ma:contentTypeVersion="23" ma:contentTypeDescription="Create a new document." ma:contentTypeScope="" ma:versionID="6624df9441dab3f476aeb5fe7b0880d7">
  <xsd:schema xmlns:xsd="http://www.w3.org/2001/XMLSchema" xmlns:xs="http://www.w3.org/2001/XMLSchema" xmlns:p="http://schemas.microsoft.com/office/2006/metadata/properties" xmlns:ns1="http://schemas.microsoft.com/sharepoint/v3" xmlns:ns2="852c09fb-7516-40c5-be18-fa2bbf02e9b0" xmlns:ns3="cfcc1ef7-9c6a-4edd-8b02-87fca5f1cb9e" xmlns:ns4="http://schemas.microsoft.com/sharepoint/v4" targetNamespace="http://schemas.microsoft.com/office/2006/metadata/properties" ma:root="true" ma:fieldsID="be5683f189cae3629814a199d964a6e0" ns1:_="" ns2:_="" ns3:_="" ns4:_="">
    <xsd:import namespace="http://schemas.microsoft.com/sharepoint/v3"/>
    <xsd:import namespace="852c09fb-7516-40c5-be18-fa2bbf02e9b0"/>
    <xsd:import namespace="cfcc1ef7-9c6a-4edd-8b02-87fca5f1cb9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IconOverlay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c09fb-7516-40c5-be18-fa2bbf02e9b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32" nillable="true" ma:displayName="Taxonomy Catch All Column" ma:hidden="true" ma:list="{8565101e-ca59-4f89-b85a-38662312758d}" ma:internalName="TaxCatchAll" ma:showField="CatchAllData" ma:web="852c09fb-7516-40c5-be18-fa2bbf02e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c1ef7-9c6a-4edd-8b02-87fca5f1c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be1c1eeb-0704-449b-a231-0b6695b43e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A9ACE-F200-4EDC-A392-01193577C4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  <ds:schemaRef ds:uri="cfcc1ef7-9c6a-4edd-8b02-87fca5f1cb9e"/>
    <ds:schemaRef ds:uri="852c09fb-7516-40c5-be18-fa2bbf02e9b0"/>
    <ds:schemaRef ds:uri="http://schemas.microsoft.com/sharepoint/v3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9F4B874-0948-40A3-82A8-5CDAA4FE9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2c09fb-7516-40c5-be18-fa2bbf02e9b0"/>
    <ds:schemaRef ds:uri="cfcc1ef7-9c6a-4edd-8b02-87fca5f1cb9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B6E7E521-3A47-4A79-BD64-1AE39954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SEEP Process Documentation Template (2)</Template>
  <TotalTime>0</TotalTime>
  <Pages>1</Pages>
  <Words>4745</Words>
  <Characters>26103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 Design Template</vt:lpstr>
    </vt:vector>
  </TitlesOfParts>
  <Company>Casco Automotive</Company>
  <LinksUpToDate>false</LinksUpToDate>
  <CharactersWithSpaces>30787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Template</dc:title>
  <dc:subject>CPDP 1.0</dc:subject>
  <dc:creator>Rahma Fkaier</dc:creator>
  <cp:keywords>&lt;Control Number&gt;</cp:keywords>
  <cp:lastModifiedBy>Lenovo</cp:lastModifiedBy>
  <cp:revision>1</cp:revision>
  <cp:lastPrinted>2014-12-17T17:01:00Z</cp:lastPrinted>
  <dcterms:created xsi:type="dcterms:W3CDTF">2024-06-12T23:29:00Z</dcterms:created>
  <dcterms:modified xsi:type="dcterms:W3CDTF">2024-06-12T23:29:00Z</dcterms:modified>
  <cp:category>Process Document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&lt;nn.nn.nn&gt;</vt:lpwstr>
  </property>
  <property fmtid="{D5CDD505-2E9C-101B-9397-08002B2CF9AE}" pid="3" name="Template Version">
    <vt:lpwstr>01.00.02</vt:lpwstr>
  </property>
  <property fmtid="{D5CDD505-2E9C-101B-9397-08002B2CF9AE}" pid="4" name="Release Date">
    <vt:lpwstr>&lt; release date: DD-Mmm-YYYY &gt;</vt:lpwstr>
  </property>
  <property fmtid="{D5CDD505-2E9C-101B-9397-08002B2CF9AE}" pid="5" name="Location">
    <vt:lpwstr>&lt;Saginaw, MI, USA&gt;</vt:lpwstr>
  </property>
  <property fmtid="{D5CDD505-2E9C-101B-9397-08002B2CF9AE}" pid="6" name="Prepared by Group">
    <vt:lpwstr>&lt; add name &gt;</vt:lpwstr>
  </property>
  <property fmtid="{D5CDD505-2E9C-101B-9397-08002B2CF9AE}" pid="7" name="Prepared for Group">
    <vt:lpwstr>&lt; add name &gt;</vt:lpwstr>
  </property>
  <property fmtid="{D5CDD505-2E9C-101B-9397-08002B2CF9AE}" pid="8" name="ContentTypeId">
    <vt:lpwstr>0x01010058E6968B070E154F9823183EE00F53B4</vt:lpwstr>
  </property>
  <property fmtid="{D5CDD505-2E9C-101B-9397-08002B2CF9AE}" pid="9" name="_dlc_DocIdItemGuid">
    <vt:lpwstr>3477e25b-96d3-48a4-af9b-fc8b6b23f741</vt:lpwstr>
  </property>
  <property fmtid="{D5CDD505-2E9C-101B-9397-08002B2CF9AE}" pid="10" name="MediaServiceImageTags">
    <vt:lpwstr/>
  </property>
  <property fmtid="{D5CDD505-2E9C-101B-9397-08002B2CF9AE}" pid="11" name="GrammarlyDocumentId">
    <vt:lpwstr>adad4254bbea5c7c43cb2f5ccbdce71e20b7cf5fc555328db228e6e8c2e21965</vt:lpwstr>
  </property>
</Properties>
</file>